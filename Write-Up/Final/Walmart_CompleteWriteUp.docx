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011FE64B"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AB70B1" w:rsidP="00AB70B1">
            <w:pPr>
              <w:pStyle w:val="TableLeft2"/>
              <w:rPr>
                <w:b/>
                <w:bCs/>
                <w:sz w:val="40"/>
                <w:szCs w:val="32"/>
                <w:u w:val="single"/>
              </w:rPr>
            </w:pPr>
            <w:hyperlink w:anchor="_Introduction" w:history="1">
              <w:r w:rsidRPr="00AB70B1">
                <w:rPr>
                  <w:rStyle w:val="Hyperlink"/>
                  <w:b/>
                  <w:bCs/>
                  <w:sz w:val="40"/>
                  <w:szCs w:val="32"/>
                </w:rPr>
                <w:t>0</w:t>
              </w:r>
              <w:r w:rsidRPr="00AB70B1">
                <w:rPr>
                  <w:rStyle w:val="Hyperlink"/>
                  <w:b/>
                  <w:bCs/>
                  <w:sz w:val="40"/>
                  <w:szCs w:val="32"/>
                </w:rPr>
                <w:t>3</w:t>
              </w:r>
            </w:hyperlink>
          </w:p>
          <w:p w14:paraId="147B6330" w14:textId="77777777" w:rsidR="00AB70B1" w:rsidRPr="00AB70B1" w:rsidRDefault="00AB70B1" w:rsidP="00AB70B1">
            <w:pPr>
              <w:pStyle w:val="NormalBold"/>
              <w:rPr>
                <w:sz w:val="40"/>
                <w:szCs w:val="40"/>
              </w:rPr>
            </w:pPr>
            <w:r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AB70B1" w:rsidP="00AB70B1">
            <w:pPr>
              <w:pStyle w:val="TableLeft2"/>
              <w:rPr>
                <w:b/>
                <w:bCs/>
                <w:sz w:val="40"/>
                <w:szCs w:val="32"/>
                <w:u w:val="single"/>
              </w:rPr>
            </w:pPr>
            <w:hyperlink w:anchor="_methodology" w:history="1">
              <w:r w:rsidRPr="00AB70B1">
                <w:rPr>
                  <w:rStyle w:val="Hyperlink"/>
                  <w:b/>
                  <w:bCs/>
                  <w:sz w:val="40"/>
                  <w:szCs w:val="32"/>
                </w:rPr>
                <w:t>0</w:t>
              </w:r>
              <w:r w:rsidRPr="00AB70B1">
                <w:rPr>
                  <w:rStyle w:val="Hyperlink"/>
                  <w:b/>
                  <w:bCs/>
                  <w:sz w:val="40"/>
                  <w:szCs w:val="32"/>
                </w:rPr>
                <w:t>4</w:t>
              </w:r>
            </w:hyperlink>
          </w:p>
          <w:p w14:paraId="7F487012" w14:textId="77777777" w:rsidR="00AB70B1" w:rsidRPr="00AB70B1" w:rsidRDefault="00AB70B1" w:rsidP="00AB70B1">
            <w:pPr>
              <w:pStyle w:val="NormalBold"/>
              <w:rPr>
                <w:sz w:val="40"/>
                <w:szCs w:val="40"/>
              </w:rPr>
            </w:pPr>
            <w:r w:rsidRPr="00AB70B1">
              <w:rPr>
                <w:sz w:val="40"/>
                <w:szCs w:val="40"/>
              </w:rPr>
              <w:t>METHODOLOGY</w:t>
            </w:r>
          </w:p>
          <w:p w14:paraId="4085316D" w14:textId="77777777" w:rsidR="00AB70B1" w:rsidRDefault="00AB70B1" w:rsidP="00AB70B1">
            <w:pPr>
              <w:pStyle w:val="NormalBold"/>
            </w:pPr>
          </w:p>
          <w:p w14:paraId="02908E8A" w14:textId="0CE6998F" w:rsidR="00AB70B1" w:rsidRPr="00AB70B1" w:rsidRDefault="00AB70B1" w:rsidP="00AB70B1">
            <w:pPr>
              <w:pStyle w:val="TableLeft2"/>
              <w:rPr>
                <w:b/>
                <w:bCs/>
                <w:sz w:val="40"/>
                <w:szCs w:val="32"/>
                <w:u w:val="single"/>
              </w:rPr>
            </w:pPr>
            <w:hyperlink w:anchor="_results" w:history="1">
              <w:r w:rsidRPr="00AB70B1">
                <w:rPr>
                  <w:rStyle w:val="Hyperlink"/>
                  <w:b/>
                  <w:bCs/>
                  <w:sz w:val="40"/>
                  <w:szCs w:val="32"/>
                </w:rPr>
                <w:t>0</w:t>
              </w:r>
              <w:r w:rsidRPr="00AB70B1">
                <w:rPr>
                  <w:rStyle w:val="Hyperlink"/>
                  <w:b/>
                  <w:bCs/>
                  <w:sz w:val="40"/>
                  <w:szCs w:val="32"/>
                </w:rPr>
                <w:t>5</w:t>
              </w:r>
            </w:hyperlink>
          </w:p>
          <w:p w14:paraId="4CDEF570" w14:textId="77777777" w:rsidR="00AB70B1" w:rsidRPr="00AB70B1" w:rsidRDefault="00AB70B1" w:rsidP="00AB70B1">
            <w:pPr>
              <w:pStyle w:val="NormalBold"/>
              <w:rPr>
                <w:sz w:val="40"/>
                <w:szCs w:val="40"/>
              </w:rPr>
            </w:pPr>
            <w:r w:rsidRPr="00AB70B1">
              <w:rPr>
                <w:sz w:val="40"/>
                <w:szCs w:val="40"/>
              </w:rPr>
              <w:t>RESULTS</w:t>
            </w:r>
          </w:p>
          <w:p w14:paraId="1A4AF5F4" w14:textId="77777777" w:rsidR="00AB70B1" w:rsidRDefault="00AB70B1" w:rsidP="00AB70B1">
            <w:pPr>
              <w:pStyle w:val="NormalBold"/>
            </w:pPr>
          </w:p>
          <w:p w14:paraId="0B6BA32E" w14:textId="7D9A1043" w:rsidR="00AB70B1" w:rsidRPr="00AB70B1" w:rsidRDefault="00AB70B1" w:rsidP="00AB70B1">
            <w:pPr>
              <w:pStyle w:val="TableLeft2"/>
              <w:rPr>
                <w:b/>
                <w:bCs/>
                <w:sz w:val="40"/>
                <w:szCs w:val="32"/>
                <w:u w:val="single"/>
              </w:rPr>
            </w:pPr>
            <w:hyperlink w:anchor="_WHAT’S_NEXT" w:history="1">
              <w:r w:rsidRPr="00AB70B1">
                <w:rPr>
                  <w:rStyle w:val="Hyperlink"/>
                  <w:b/>
                  <w:bCs/>
                  <w:sz w:val="40"/>
                  <w:szCs w:val="32"/>
                </w:rPr>
                <w:t>0</w:t>
              </w:r>
              <w:r w:rsidRPr="00AB70B1">
                <w:rPr>
                  <w:rStyle w:val="Hyperlink"/>
                  <w:b/>
                  <w:bCs/>
                  <w:sz w:val="40"/>
                  <w:szCs w:val="32"/>
                </w:rPr>
                <w:t>6</w:t>
              </w:r>
            </w:hyperlink>
          </w:p>
          <w:p w14:paraId="57D91F6D" w14:textId="51AF8FE7" w:rsidR="00AB70B1" w:rsidRPr="004048B0" w:rsidRDefault="00AB70B1" w:rsidP="00AB70B1">
            <w:pPr>
              <w:pStyle w:val="NormalBold"/>
            </w:pPr>
            <w:r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7D4707" w:rsidP="00FE44CB">
            <w:pPr>
              <w:pStyle w:val="Heading2"/>
            </w:pPr>
            <w:sdt>
              <w:sdtPr>
                <w:id w:val="-585149648"/>
                <w:placeholder>
                  <w:docPart w:val="56FAEC88CAA2489C907B8F60BC5D51C5"/>
                </w:placeholder>
                <w:temporary/>
                <w:showingPlcHdr/>
                <w15:appearance w15:val="hidden"/>
              </w:sdt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920BB7">
            <w:pPr>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920BB7">
            <w:pPr>
              <w:jc w:val="both"/>
            </w:pPr>
          </w:p>
          <w:p w14:paraId="01B9891B" w14:textId="14D879D8" w:rsidR="00AD403A" w:rsidRDefault="00AD403A" w:rsidP="00920BB7">
            <w:pPr>
              <w:jc w:val="both"/>
            </w:pPr>
            <w:r>
              <w:t>For this ETL project, our group decided to expand on our first project and continue working on Walmart datasets.</w:t>
            </w:r>
          </w:p>
          <w:p w14:paraId="0E5DCC31" w14:textId="13A5A1EF" w:rsidR="00006C17" w:rsidRDefault="00006C17" w:rsidP="00920BB7">
            <w:pPr>
              <w:jc w:val="both"/>
            </w:pPr>
          </w:p>
          <w:p w14:paraId="54420126" w14:textId="77777777" w:rsidR="001423EA" w:rsidRPr="004048B0" w:rsidRDefault="001423EA" w:rsidP="00920BB7">
            <w:pPr>
              <w:jc w:val="both"/>
            </w:pPr>
          </w:p>
          <w:p w14:paraId="7D8BAE5F" w14:textId="63863956" w:rsidR="00EA0EF8" w:rsidRPr="004048B0" w:rsidRDefault="00920BB7" w:rsidP="00EA0EF8">
            <w:pPr>
              <w:pStyle w:val="Heading3"/>
            </w:pPr>
            <w:r>
              <w:t>data sources</w:t>
            </w:r>
          </w:p>
          <w:p w14:paraId="72AD7675" w14:textId="7014C68E" w:rsidR="00EA0EF8" w:rsidRDefault="00AD403A" w:rsidP="00EA0EF8">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434A901" w:rsidR="00AD403A" w:rsidRDefault="00AD403A" w:rsidP="00AD403A">
            <w:pPr>
              <w:pStyle w:val="ListParagraph"/>
              <w:numPr>
                <w:ilvl w:val="0"/>
                <w:numId w:val="15"/>
              </w:numPr>
            </w:pPr>
            <w:proofErr w:type="spellStart"/>
            <w:proofErr w:type="gramStart"/>
            <w:r>
              <w:t>data.world</w:t>
            </w:r>
            <w:proofErr w:type="spellEnd"/>
            <w:proofErr w:type="gramEnd"/>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proofErr w:type="spellStart"/>
            <w:r>
              <w:t>pypi</w:t>
            </w:r>
            <w:proofErr w:type="spellEnd"/>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2314217F" w14:textId="77777777" w:rsidTr="006551C3">
        <w:trPr>
          <w:trHeight w:val="432"/>
        </w:trPr>
        <w:tc>
          <w:tcPr>
            <w:tcW w:w="3240"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200"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C17936" w:rsidRPr="004048B0" w14:paraId="1B8EAEF5" w14:textId="77777777" w:rsidTr="00FE44CB">
        <w:trPr>
          <w:trHeight w:val="1440"/>
        </w:trPr>
        <w:tc>
          <w:tcPr>
            <w:tcW w:w="3240" w:type="dxa"/>
            <w:vMerge w:val="restart"/>
          </w:tcPr>
          <w:p w14:paraId="7C521EB3" w14:textId="77777777" w:rsidR="00EE4DBD" w:rsidRDefault="00EE4DBD" w:rsidP="00450F88">
            <w:pPr>
              <w:pStyle w:val="Heading3"/>
            </w:pPr>
          </w:p>
          <w:p w14:paraId="7F4B4BF1" w14:textId="77777777" w:rsidR="00EE4DBD" w:rsidRDefault="00EE4DBD" w:rsidP="00450F88">
            <w:pPr>
              <w:pStyle w:val="Heading3"/>
            </w:pPr>
          </w:p>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77777777" w:rsidR="00C17936" w:rsidRPr="004048B0" w:rsidRDefault="00C17936" w:rsidP="00450F88">
            <w:pPr>
              <w:ind w:left="360"/>
            </w:pPr>
          </w:p>
          <w:p w14:paraId="56582362" w14:textId="2887773F" w:rsidR="004048B0" w:rsidRPr="004048B0" w:rsidRDefault="004048B0" w:rsidP="004048B0"/>
          <w:p w14:paraId="2FBBBC08" w14:textId="3EF25332" w:rsidR="00C17936" w:rsidRPr="004048B0" w:rsidRDefault="00C17936" w:rsidP="00EE4DBD">
            <w:pPr>
              <w:pStyle w:val="Heading3"/>
            </w:pPr>
          </w:p>
          <w:p w14:paraId="50294051" w14:textId="6FF6832D" w:rsidR="004048B0" w:rsidRPr="004048B0" w:rsidRDefault="004048B0" w:rsidP="004048B0"/>
          <w:p w14:paraId="59955338" w14:textId="32F3041D" w:rsidR="00C17936" w:rsidRPr="004048B0" w:rsidRDefault="00C17936" w:rsidP="00450F88">
            <w:pPr>
              <w:pStyle w:val="Heading3"/>
            </w:pP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200" w:type="dxa"/>
          </w:tcPr>
          <w:p w14:paraId="30071A74" w14:textId="51B31513" w:rsidR="00C17936" w:rsidRPr="004048B0" w:rsidRDefault="00920BB7" w:rsidP="00FE44CB">
            <w:pPr>
              <w:pStyle w:val="Heading2"/>
            </w:pPr>
            <w:bookmarkStart w:id="1" w:name="_methodology"/>
            <w:bookmarkEnd w:id="1"/>
            <w:r>
              <w:t>methodology</w:t>
            </w:r>
          </w:p>
        </w:tc>
      </w:tr>
      <w:tr w:rsidR="00C17936" w:rsidRPr="004048B0" w14:paraId="718A47E2" w14:textId="77777777" w:rsidTr="00C17936">
        <w:trPr>
          <w:trHeight w:val="11808"/>
        </w:trPr>
        <w:tc>
          <w:tcPr>
            <w:tcW w:w="3240"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200" w:type="dxa"/>
          </w:tcPr>
          <w:p w14:paraId="2CA3CC24" w14:textId="00C174E8" w:rsidR="00C17936" w:rsidRPr="004048B0" w:rsidRDefault="00920BB7" w:rsidP="00C17936">
            <w:pPr>
              <w:pStyle w:val="Heading3"/>
            </w:pPr>
            <w:r>
              <w:t>extraction</w:t>
            </w:r>
            <w:r w:rsidR="00C17936" w:rsidRPr="004048B0">
              <w:t xml:space="preserve"> </w:t>
            </w:r>
          </w:p>
          <w:p w14:paraId="22DB456A" w14:textId="77777777" w:rsidR="00C17936" w:rsidRPr="004048B0" w:rsidRDefault="007D4707" w:rsidP="00C17936">
            <w:sdt>
              <w:sdtPr>
                <w:id w:val="-247425984"/>
                <w:placeholder>
                  <w:docPart w:val="1314CD2AC7B04C28B380D58AA6B6365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102C029" w14:textId="77777777" w:rsidR="00C17936" w:rsidRPr="004048B0" w:rsidRDefault="00C17936" w:rsidP="00C17936"/>
          <w:p w14:paraId="7192B7C3" w14:textId="390FA7C6" w:rsidR="00C17936" w:rsidRPr="004048B0" w:rsidRDefault="00920BB7" w:rsidP="00C17936">
            <w:pPr>
              <w:pStyle w:val="Heading3"/>
            </w:pPr>
            <w:r>
              <w:t>transformation</w:t>
            </w:r>
            <w:r w:rsidR="00C17936" w:rsidRPr="004048B0">
              <w:t xml:space="preserve"> </w:t>
            </w:r>
          </w:p>
          <w:p w14:paraId="24A0AFFF" w14:textId="77777777" w:rsidR="00C17936" w:rsidRPr="004048B0" w:rsidRDefault="007D4707" w:rsidP="00C17936">
            <w:sdt>
              <w:sdtPr>
                <w:id w:val="368117376"/>
                <w:placeholder>
                  <w:docPart w:val="42D867DB0A13495DA27F474363DC8BD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38CA2BA" w14:textId="77777777" w:rsidR="00C17936" w:rsidRPr="004048B0" w:rsidRDefault="00C17936" w:rsidP="00C17936">
            <w:r w:rsidRPr="004048B0">
              <w:t xml:space="preserve"> </w:t>
            </w:r>
          </w:p>
          <w:p w14:paraId="054B924A" w14:textId="11DA7544" w:rsidR="00C17936" w:rsidRPr="004048B0" w:rsidRDefault="00920BB7" w:rsidP="00C17936">
            <w:pPr>
              <w:pStyle w:val="Heading3"/>
            </w:pPr>
            <w:r>
              <w:t>loading</w:t>
            </w:r>
            <w:r w:rsidR="00C17936" w:rsidRPr="004048B0">
              <w:t xml:space="preserve"> </w:t>
            </w:r>
          </w:p>
          <w:sdt>
            <w:sdtPr>
              <w:id w:val="-1931800553"/>
              <w:placeholder>
                <w:docPart w:val="60B15982447042B193E7933A4B30DB01"/>
              </w:placeholder>
              <w:temporary/>
              <w:showingPlcHdr/>
              <w15:appearance w15:val="hidden"/>
            </w:sdtPr>
            <w:sdtContent>
              <w:p w14:paraId="3F37D6C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C369AF4" w14:textId="77777777" w:rsidR="00C17936" w:rsidRPr="004048B0" w:rsidRDefault="00C17936" w:rsidP="00C17936"/>
              <w:p w14:paraId="35E3719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0F49D9D" w14:textId="11246E68" w:rsidR="002D452B" w:rsidRDefault="002D452B"/>
    <w:tbl>
      <w:tblPr>
        <w:tblW w:w="0" w:type="auto"/>
        <w:tblLook w:val="0600" w:firstRow="0" w:lastRow="0" w:firstColumn="0" w:lastColumn="0" w:noHBand="1" w:noVBand="1"/>
      </w:tblPr>
      <w:tblGrid>
        <w:gridCol w:w="7195"/>
        <w:gridCol w:w="630"/>
        <w:gridCol w:w="2965"/>
      </w:tblGrid>
      <w:tr w:rsidR="002D452B" w:rsidRPr="004048B0" w14:paraId="714A411D" w14:textId="3CF759B1" w:rsidTr="00D572B5">
        <w:trPr>
          <w:trHeight w:val="432"/>
        </w:trPr>
        <w:tc>
          <w:tcPr>
            <w:tcW w:w="7195"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630"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D572B5">
        <w:trPr>
          <w:trHeight w:val="1440"/>
        </w:trPr>
        <w:tc>
          <w:tcPr>
            <w:tcW w:w="7195" w:type="dxa"/>
          </w:tcPr>
          <w:p w14:paraId="6B722AD8" w14:textId="77777777" w:rsidR="002D452B" w:rsidRPr="004048B0" w:rsidRDefault="002D452B" w:rsidP="00915820">
            <w:pPr>
              <w:pStyle w:val="Heading2"/>
            </w:pPr>
            <w:r>
              <w:t>methodology</w:t>
            </w:r>
          </w:p>
        </w:tc>
        <w:tc>
          <w:tcPr>
            <w:tcW w:w="630"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D572B5">
        <w:trPr>
          <w:trHeight w:val="11808"/>
        </w:trPr>
        <w:tc>
          <w:tcPr>
            <w:tcW w:w="7195" w:type="dxa"/>
          </w:tcPr>
          <w:p w14:paraId="32D5A3B8" w14:textId="77777777" w:rsidR="002D452B" w:rsidRPr="004048B0" w:rsidRDefault="002D452B" w:rsidP="00915820">
            <w:pPr>
              <w:pStyle w:val="Heading3"/>
            </w:pPr>
            <w:r>
              <w:t>extraction</w:t>
            </w:r>
            <w:r w:rsidRPr="004048B0">
              <w:t xml:space="preserve"> </w:t>
            </w:r>
          </w:p>
          <w:p w14:paraId="48F69812" w14:textId="77777777" w:rsidR="002D452B" w:rsidRPr="004048B0" w:rsidRDefault="002D452B" w:rsidP="00915820">
            <w:sdt>
              <w:sdtPr>
                <w:id w:val="632371409"/>
                <w:placeholder>
                  <w:docPart w:val="BDFDC5B067964DF290631611A091CEE5"/>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3734B64B" w14:textId="77777777" w:rsidR="002D452B" w:rsidRPr="004048B0" w:rsidRDefault="002D452B" w:rsidP="00915820"/>
          <w:p w14:paraId="7C422738" w14:textId="77777777" w:rsidR="002D452B" w:rsidRPr="004048B0" w:rsidRDefault="002D452B" w:rsidP="00915820">
            <w:pPr>
              <w:pStyle w:val="Heading3"/>
            </w:pPr>
            <w:r>
              <w:t>transformation</w:t>
            </w:r>
            <w:r w:rsidRPr="004048B0">
              <w:t xml:space="preserve"> </w:t>
            </w:r>
          </w:p>
          <w:p w14:paraId="10E79698" w14:textId="77777777" w:rsidR="002D452B" w:rsidRPr="004048B0" w:rsidRDefault="002D452B" w:rsidP="00915820">
            <w:sdt>
              <w:sdtPr>
                <w:id w:val="11968159"/>
                <w:placeholder>
                  <w:docPart w:val="13A263635E01423D98B61E717C37095B"/>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F88F374" w14:textId="77777777" w:rsidR="002D452B" w:rsidRPr="004048B0" w:rsidRDefault="002D452B" w:rsidP="00915820">
            <w:r w:rsidRPr="004048B0">
              <w:t xml:space="preserve"> </w:t>
            </w:r>
          </w:p>
          <w:p w14:paraId="63F05F63" w14:textId="77777777" w:rsidR="002D452B" w:rsidRPr="004048B0" w:rsidRDefault="002D452B" w:rsidP="00915820">
            <w:pPr>
              <w:pStyle w:val="Heading3"/>
            </w:pPr>
            <w:r>
              <w:t>loading</w:t>
            </w:r>
            <w:r w:rsidRPr="004048B0">
              <w:t xml:space="preserve"> </w:t>
            </w:r>
          </w:p>
          <w:sdt>
            <w:sdtPr>
              <w:id w:val="-1758514227"/>
              <w:placeholder>
                <w:docPart w:val="A57FF2DADD974669926C969B9EB3B60C"/>
              </w:placeholder>
              <w:temporary/>
              <w:showingPlcHdr/>
              <w15:appearance w15:val="hidden"/>
            </w:sdtPr>
            <w:sdtContent>
              <w:p w14:paraId="1788464A" w14:textId="77777777" w:rsidR="002D452B" w:rsidRPr="004048B0" w:rsidRDefault="002D452B" w:rsidP="0091582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1FD38E2" w14:textId="77777777" w:rsidR="002D452B" w:rsidRPr="004048B0" w:rsidRDefault="002D452B" w:rsidP="00915820"/>
              <w:p w14:paraId="4A7C1230" w14:textId="77777777" w:rsidR="002D452B" w:rsidRPr="004048B0" w:rsidRDefault="002D452B" w:rsidP="00915820">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c>
          <w:tcPr>
            <w:tcW w:w="630"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3DAC3777" w14:textId="77777777"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800"/>
      </w:tblGrid>
      <w:tr w:rsidR="00920BB7" w:rsidRPr="004048B0" w14:paraId="0AA40B63" w14:textId="77777777" w:rsidTr="00915820">
        <w:trPr>
          <w:trHeight w:val="432"/>
        </w:trPr>
        <w:tc>
          <w:tcPr>
            <w:tcW w:w="10800" w:type="dxa"/>
          </w:tcPr>
          <w:p w14:paraId="00F9CFC3" w14:textId="77777777" w:rsidR="00920BB7" w:rsidRPr="004048B0" w:rsidRDefault="00920BB7"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20BB7" w:rsidRPr="004048B0" w14:paraId="3914F50F" w14:textId="77777777" w:rsidTr="00915820">
        <w:trPr>
          <w:trHeight w:val="1440"/>
        </w:trPr>
        <w:tc>
          <w:tcPr>
            <w:tcW w:w="10800" w:type="dxa"/>
          </w:tcPr>
          <w:p w14:paraId="52559A80" w14:textId="77777777" w:rsidR="00920BB7" w:rsidRPr="004048B0" w:rsidRDefault="00920BB7" w:rsidP="00915820">
            <w:pPr>
              <w:pStyle w:val="Heading2"/>
            </w:pPr>
            <w:bookmarkStart w:id="2" w:name="_results"/>
            <w:bookmarkEnd w:id="2"/>
            <w:r>
              <w:t>results</w:t>
            </w:r>
          </w:p>
        </w:tc>
      </w:tr>
      <w:tr w:rsidR="00920BB7" w:rsidRPr="004048B0" w14:paraId="4F7E3606" w14:textId="77777777" w:rsidTr="00915820">
        <w:trPr>
          <w:trHeight w:val="1764"/>
        </w:trPr>
        <w:tc>
          <w:tcPr>
            <w:tcW w:w="10800" w:type="dxa"/>
          </w:tcPr>
          <w:sdt>
            <w:sdtPr>
              <w:id w:val="160512444"/>
              <w:placeholder>
                <w:docPart w:val="1E3B89E5678D4731BDF9273A883D22C6"/>
              </w:placeholder>
              <w:temporary/>
              <w:showingPlcHdr/>
              <w15:appearance w15:val="hidden"/>
            </w:sdtPr>
            <w:sdtContent>
              <w:p w14:paraId="740A066E" w14:textId="77777777" w:rsidR="00920BB7" w:rsidRPr="004048B0" w:rsidRDefault="00920BB7" w:rsidP="0091582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A59CD4" w14:textId="77777777" w:rsidR="00920BB7" w:rsidRPr="004048B0" w:rsidRDefault="00920BB7" w:rsidP="00915820">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920BB7" w:rsidRPr="004048B0" w14:paraId="5D2F0438" w14:textId="77777777" w:rsidTr="00915820">
        <w:trPr>
          <w:trHeight w:val="288"/>
        </w:trPr>
        <w:tc>
          <w:tcPr>
            <w:tcW w:w="10800" w:type="dxa"/>
          </w:tcPr>
          <w:p w14:paraId="37EB692F" w14:textId="77777777" w:rsidR="00920BB7" w:rsidRPr="004048B0" w:rsidRDefault="00920BB7" w:rsidP="00915820"/>
        </w:tc>
      </w:tr>
      <w:tr w:rsidR="00920BB7" w:rsidRPr="004048B0" w14:paraId="3B17C3FE" w14:textId="77777777" w:rsidTr="00915820">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920BB7" w:rsidRPr="004048B0" w14:paraId="0374CE75" w14:textId="77777777" w:rsidTr="00915820">
              <w:trPr>
                <w:trHeight w:val="616"/>
              </w:trPr>
              <w:tc>
                <w:tcPr>
                  <w:tcW w:w="2114" w:type="dxa"/>
                  <w:tcBorders>
                    <w:bottom w:val="single" w:sz="24" w:space="0" w:color="323232" w:themeColor="text2"/>
                  </w:tcBorders>
                  <w:vAlign w:val="center"/>
                </w:tcPr>
                <w:p w14:paraId="6FC1B181" w14:textId="77777777" w:rsidR="00920BB7" w:rsidRPr="004048B0" w:rsidRDefault="00920BB7" w:rsidP="00915820">
                  <w:pPr>
                    <w:pStyle w:val="TableHeader"/>
                  </w:pPr>
                </w:p>
              </w:tc>
              <w:tc>
                <w:tcPr>
                  <w:tcW w:w="2115" w:type="dxa"/>
                  <w:tcBorders>
                    <w:bottom w:val="single" w:sz="24" w:space="0" w:color="323232" w:themeColor="text2"/>
                  </w:tcBorders>
                  <w:vAlign w:val="center"/>
                </w:tcPr>
                <w:p w14:paraId="74C3A7E8" w14:textId="77777777" w:rsidR="00920BB7" w:rsidRPr="004048B0" w:rsidRDefault="00920BB7" w:rsidP="00915820">
                  <w:pPr>
                    <w:pStyle w:val="TableHeader"/>
                  </w:pPr>
                  <w:sdt>
                    <w:sdtPr>
                      <w:id w:val="-270005588"/>
                      <w:placeholder>
                        <w:docPart w:val="C4B9B0B272774380B1BE5768FDFE94F1"/>
                      </w:placeholder>
                      <w:temporary/>
                      <w:showingPlcHdr/>
                      <w15:appearance w15:val="hidden"/>
                    </w:sdtPr>
                    <w:sdtContent>
                      <w:r w:rsidRPr="004048B0">
                        <w:t>Q1</w:t>
                      </w:r>
                    </w:sdtContent>
                  </w:sdt>
                </w:p>
              </w:tc>
              <w:tc>
                <w:tcPr>
                  <w:tcW w:w="2115" w:type="dxa"/>
                  <w:tcBorders>
                    <w:bottom w:val="single" w:sz="24" w:space="0" w:color="323232" w:themeColor="text2"/>
                  </w:tcBorders>
                  <w:vAlign w:val="center"/>
                </w:tcPr>
                <w:p w14:paraId="110D6DD7" w14:textId="77777777" w:rsidR="00920BB7" w:rsidRPr="004048B0" w:rsidRDefault="00920BB7" w:rsidP="00915820">
                  <w:pPr>
                    <w:pStyle w:val="TableHeader"/>
                  </w:pPr>
                  <w:sdt>
                    <w:sdtPr>
                      <w:id w:val="1190806158"/>
                      <w:placeholder>
                        <w:docPart w:val="7D1A5D9657DC4541A02A16FC2053ADD9"/>
                      </w:placeholder>
                      <w:temporary/>
                      <w:showingPlcHdr/>
                      <w15:appearance w15:val="hidden"/>
                    </w:sdtPr>
                    <w:sdtContent>
                      <w:r w:rsidRPr="004048B0">
                        <w:t>Q2</w:t>
                      </w:r>
                    </w:sdtContent>
                  </w:sdt>
                </w:p>
              </w:tc>
              <w:tc>
                <w:tcPr>
                  <w:tcW w:w="2115" w:type="dxa"/>
                  <w:tcBorders>
                    <w:bottom w:val="single" w:sz="24" w:space="0" w:color="323232" w:themeColor="text2"/>
                  </w:tcBorders>
                  <w:vAlign w:val="center"/>
                </w:tcPr>
                <w:p w14:paraId="4B3B7CA3" w14:textId="77777777" w:rsidR="00920BB7" w:rsidRPr="004048B0" w:rsidRDefault="00920BB7" w:rsidP="00915820">
                  <w:pPr>
                    <w:pStyle w:val="TableHeader"/>
                  </w:pPr>
                  <w:sdt>
                    <w:sdtPr>
                      <w:id w:val="1945652209"/>
                      <w:placeholder>
                        <w:docPart w:val="CEBEDB49CF794E8384339C7989F9141F"/>
                      </w:placeholder>
                      <w:temporary/>
                      <w:showingPlcHdr/>
                      <w15:appearance w15:val="hidden"/>
                    </w:sdtPr>
                    <w:sdtContent>
                      <w:r w:rsidRPr="004048B0">
                        <w:t>Q3</w:t>
                      </w:r>
                    </w:sdtContent>
                  </w:sdt>
                </w:p>
              </w:tc>
              <w:tc>
                <w:tcPr>
                  <w:tcW w:w="2115" w:type="dxa"/>
                  <w:tcBorders>
                    <w:bottom w:val="single" w:sz="24" w:space="0" w:color="323232" w:themeColor="text2"/>
                  </w:tcBorders>
                  <w:vAlign w:val="center"/>
                </w:tcPr>
                <w:p w14:paraId="44296782" w14:textId="77777777" w:rsidR="00920BB7" w:rsidRPr="004048B0" w:rsidRDefault="00920BB7" w:rsidP="00915820">
                  <w:pPr>
                    <w:pStyle w:val="TableHeader"/>
                  </w:pPr>
                  <w:sdt>
                    <w:sdtPr>
                      <w:id w:val="-265387587"/>
                      <w:placeholder>
                        <w:docPart w:val="7831BE57AA724F48AFC9D3E1B056EC3F"/>
                      </w:placeholder>
                      <w:temporary/>
                      <w:showingPlcHdr/>
                      <w15:appearance w15:val="hidden"/>
                    </w:sdtPr>
                    <w:sdtContent>
                      <w:r w:rsidRPr="004048B0">
                        <w:t>Q4</w:t>
                      </w:r>
                    </w:sdtContent>
                  </w:sdt>
                </w:p>
              </w:tc>
            </w:tr>
            <w:tr w:rsidR="00920BB7" w:rsidRPr="004048B0" w14:paraId="02ACB791" w14:textId="77777777" w:rsidTr="00915820">
              <w:tc>
                <w:tcPr>
                  <w:tcW w:w="2114" w:type="dxa"/>
                  <w:tcBorders>
                    <w:top w:val="single" w:sz="24" w:space="0" w:color="323232" w:themeColor="text2"/>
                    <w:right w:val="single" w:sz="8" w:space="0" w:color="E3DED1" w:themeColor="background2"/>
                  </w:tcBorders>
                </w:tcPr>
                <w:p w14:paraId="33210505" w14:textId="77777777" w:rsidR="00920BB7" w:rsidRPr="004048B0" w:rsidRDefault="00920BB7" w:rsidP="00915820">
                  <w:pPr>
                    <w:pStyle w:val="TableLeft1"/>
                  </w:pPr>
                  <w:sdt>
                    <w:sdtPr>
                      <w:id w:val="1204598762"/>
                      <w:placeholder>
                        <w:docPart w:val="F679A169F86845339978CA8ECFBEDCC8"/>
                      </w:placeholder>
                      <w:temporary/>
                      <w:showingPlcHdr/>
                      <w15:appearance w15:val="hidden"/>
                    </w:sdtPr>
                    <w:sdtContent>
                      <w:r w:rsidRPr="004048B0">
                        <w:t>SECTOR 1</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14CA523B" w14:textId="77777777" w:rsidR="00920BB7" w:rsidRPr="004048B0" w:rsidRDefault="00920BB7" w:rsidP="00915820">
                  <w:pPr>
                    <w:pStyle w:val="TableData"/>
                  </w:pPr>
                  <w:sdt>
                    <w:sdtPr>
                      <w:id w:val="833654871"/>
                      <w:placeholder>
                        <w:docPart w:val="B71EAEE4EEEE46F397EBE6A8D35742A1"/>
                      </w:placeholder>
                      <w:temporary/>
                      <w:showingPlcHdr/>
                      <w15:appearance w15:val="hidden"/>
                    </w:sdtPr>
                    <w:sdtContent>
                      <w:r w:rsidRPr="004048B0">
                        <w:t>4.3</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30C16ADD" w14:textId="77777777" w:rsidR="00920BB7" w:rsidRPr="004048B0" w:rsidRDefault="00920BB7" w:rsidP="00915820">
                  <w:pPr>
                    <w:pStyle w:val="TableData"/>
                  </w:pPr>
                  <w:sdt>
                    <w:sdtPr>
                      <w:id w:val="-1167168272"/>
                      <w:placeholder>
                        <w:docPart w:val="8AB91A3E17704D65A08E8DD03578C03B"/>
                      </w:placeholder>
                      <w:temporary/>
                      <w:showingPlcHdr/>
                      <w15:appearance w15:val="hidden"/>
                    </w:sdtPr>
                    <w:sdtContent>
                      <w:r w:rsidRPr="004048B0">
                        <w:t>2.5</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072D7A6D" w14:textId="77777777" w:rsidR="00920BB7" w:rsidRPr="004048B0" w:rsidRDefault="00920BB7" w:rsidP="00915820">
                  <w:pPr>
                    <w:pStyle w:val="TableData"/>
                  </w:pPr>
                  <w:sdt>
                    <w:sdtPr>
                      <w:id w:val="377747350"/>
                      <w:placeholder>
                        <w:docPart w:val="D90757780FA0426BB21D0FB8E2D824F1"/>
                      </w:placeholder>
                      <w:temporary/>
                      <w:showingPlcHdr/>
                      <w15:appearance w15:val="hidden"/>
                    </w:sdtPr>
                    <w:sdtContent>
                      <w:r w:rsidRPr="004048B0">
                        <w:t>3.5</w:t>
                      </w:r>
                    </w:sdtContent>
                  </w:sdt>
                </w:p>
              </w:tc>
              <w:tc>
                <w:tcPr>
                  <w:tcW w:w="2115" w:type="dxa"/>
                  <w:tcBorders>
                    <w:top w:val="single" w:sz="24" w:space="0" w:color="323232" w:themeColor="text2"/>
                    <w:left w:val="single" w:sz="8" w:space="0" w:color="E3DED1" w:themeColor="background2"/>
                  </w:tcBorders>
                  <w:vAlign w:val="center"/>
                </w:tcPr>
                <w:p w14:paraId="76BE6EC7" w14:textId="77777777" w:rsidR="00920BB7" w:rsidRPr="004048B0" w:rsidRDefault="00920BB7" w:rsidP="00915820">
                  <w:pPr>
                    <w:pStyle w:val="TableData"/>
                  </w:pPr>
                  <w:sdt>
                    <w:sdtPr>
                      <w:id w:val="1224184369"/>
                      <w:placeholder>
                        <w:docPart w:val="582B831D96784BD4B795400BCDDA121D"/>
                      </w:placeholder>
                      <w:temporary/>
                      <w:showingPlcHdr/>
                      <w15:appearance w15:val="hidden"/>
                    </w:sdtPr>
                    <w:sdtContent>
                      <w:r w:rsidRPr="004048B0">
                        <w:t>4.5</w:t>
                      </w:r>
                    </w:sdtContent>
                  </w:sdt>
                </w:p>
              </w:tc>
            </w:tr>
            <w:tr w:rsidR="00920BB7" w:rsidRPr="004048B0" w14:paraId="442D9AE5" w14:textId="77777777" w:rsidTr="00915820">
              <w:tc>
                <w:tcPr>
                  <w:tcW w:w="2114" w:type="dxa"/>
                  <w:tcBorders>
                    <w:right w:val="single" w:sz="8" w:space="0" w:color="E3DED1" w:themeColor="background2"/>
                  </w:tcBorders>
                  <w:vAlign w:val="center"/>
                </w:tcPr>
                <w:p w14:paraId="370ADF1D" w14:textId="77777777" w:rsidR="00920BB7" w:rsidRPr="004048B0" w:rsidRDefault="00920BB7" w:rsidP="00915820">
                  <w:pPr>
                    <w:pStyle w:val="TableLeft2"/>
                  </w:pPr>
                  <w:sdt>
                    <w:sdtPr>
                      <w:id w:val="1113018748"/>
                      <w:placeholder>
                        <w:docPart w:val="C7A70C4C313742768ED55F62149E7762"/>
                      </w:placeholder>
                      <w:temporary/>
                      <w:showingPlcHdr/>
                      <w15:appearance w15:val="hidden"/>
                    </w:sdtPr>
                    <w:sdtContent>
                      <w:r w:rsidRPr="004048B0">
                        <w:t>SECTOR 2</w:t>
                      </w:r>
                    </w:sdtContent>
                  </w:sdt>
                </w:p>
              </w:tc>
              <w:tc>
                <w:tcPr>
                  <w:tcW w:w="2115" w:type="dxa"/>
                  <w:tcBorders>
                    <w:left w:val="single" w:sz="8" w:space="0" w:color="E3DED1" w:themeColor="background2"/>
                    <w:right w:val="single" w:sz="8" w:space="0" w:color="E3DED1" w:themeColor="background2"/>
                  </w:tcBorders>
                  <w:vAlign w:val="center"/>
                </w:tcPr>
                <w:p w14:paraId="371E202C" w14:textId="77777777" w:rsidR="00920BB7" w:rsidRPr="004048B0" w:rsidRDefault="00920BB7" w:rsidP="00915820">
                  <w:pPr>
                    <w:pStyle w:val="TableData"/>
                  </w:pPr>
                  <w:sdt>
                    <w:sdtPr>
                      <w:id w:val="1141774389"/>
                      <w:placeholder>
                        <w:docPart w:val="9845E107D83943398419C3F7A363DAC4"/>
                      </w:placeholder>
                      <w:temporary/>
                      <w:showingPlcHdr/>
                      <w15:appearance w15:val="hidden"/>
                    </w:sdtPr>
                    <w:sdtContent>
                      <w:r w:rsidRPr="004048B0">
                        <w:t>2.4</w:t>
                      </w:r>
                    </w:sdtContent>
                  </w:sdt>
                </w:p>
              </w:tc>
              <w:tc>
                <w:tcPr>
                  <w:tcW w:w="2115" w:type="dxa"/>
                  <w:tcBorders>
                    <w:left w:val="single" w:sz="8" w:space="0" w:color="E3DED1" w:themeColor="background2"/>
                    <w:right w:val="single" w:sz="8" w:space="0" w:color="E3DED1" w:themeColor="background2"/>
                  </w:tcBorders>
                  <w:vAlign w:val="center"/>
                </w:tcPr>
                <w:p w14:paraId="19C51127" w14:textId="77777777" w:rsidR="00920BB7" w:rsidRPr="004048B0" w:rsidRDefault="00920BB7" w:rsidP="00915820">
                  <w:pPr>
                    <w:pStyle w:val="TableData"/>
                  </w:pPr>
                  <w:sdt>
                    <w:sdtPr>
                      <w:id w:val="-1151589707"/>
                      <w:placeholder>
                        <w:docPart w:val="A8F3B629DFCB40A5AEC734B69840EC8D"/>
                      </w:placeholder>
                      <w:temporary/>
                      <w:showingPlcHdr/>
                      <w15:appearance w15:val="hidden"/>
                    </w:sdtPr>
                    <w:sdtContent>
                      <w:r w:rsidRPr="004048B0">
                        <w:t>4.4</w:t>
                      </w:r>
                    </w:sdtContent>
                  </w:sdt>
                </w:p>
              </w:tc>
              <w:tc>
                <w:tcPr>
                  <w:tcW w:w="2115" w:type="dxa"/>
                  <w:tcBorders>
                    <w:left w:val="single" w:sz="8" w:space="0" w:color="E3DED1" w:themeColor="background2"/>
                    <w:right w:val="single" w:sz="8" w:space="0" w:color="E3DED1" w:themeColor="background2"/>
                  </w:tcBorders>
                  <w:vAlign w:val="center"/>
                </w:tcPr>
                <w:p w14:paraId="382FBE7D" w14:textId="77777777" w:rsidR="00920BB7" w:rsidRPr="004048B0" w:rsidRDefault="00920BB7" w:rsidP="00915820">
                  <w:pPr>
                    <w:pStyle w:val="TableData"/>
                  </w:pPr>
                  <w:sdt>
                    <w:sdtPr>
                      <w:id w:val="-1217593682"/>
                      <w:placeholder>
                        <w:docPart w:val="00601150AA814C409CE6E895D9A32F60"/>
                      </w:placeholder>
                      <w:temporary/>
                      <w:showingPlcHdr/>
                      <w15:appearance w15:val="hidden"/>
                    </w:sdtPr>
                    <w:sdtContent>
                      <w:r w:rsidRPr="004048B0">
                        <w:t>1.8</w:t>
                      </w:r>
                    </w:sdtContent>
                  </w:sdt>
                </w:p>
              </w:tc>
              <w:tc>
                <w:tcPr>
                  <w:tcW w:w="2115" w:type="dxa"/>
                  <w:tcBorders>
                    <w:left w:val="single" w:sz="8" w:space="0" w:color="E3DED1" w:themeColor="background2"/>
                  </w:tcBorders>
                  <w:vAlign w:val="center"/>
                </w:tcPr>
                <w:p w14:paraId="1AAB9987" w14:textId="77777777" w:rsidR="00920BB7" w:rsidRPr="004048B0" w:rsidRDefault="00920BB7" w:rsidP="00915820">
                  <w:pPr>
                    <w:pStyle w:val="TableData"/>
                  </w:pPr>
                  <w:sdt>
                    <w:sdtPr>
                      <w:id w:val="271294392"/>
                      <w:placeholder>
                        <w:docPart w:val="F9293826096B415B97998B2A8A3DF1EC"/>
                      </w:placeholder>
                      <w:temporary/>
                      <w:showingPlcHdr/>
                      <w15:appearance w15:val="hidden"/>
                    </w:sdtPr>
                    <w:sdtContent>
                      <w:r w:rsidRPr="004048B0">
                        <w:t>2.8</w:t>
                      </w:r>
                    </w:sdtContent>
                  </w:sdt>
                </w:p>
              </w:tc>
            </w:tr>
            <w:tr w:rsidR="00920BB7" w:rsidRPr="004048B0" w14:paraId="2084206D" w14:textId="77777777" w:rsidTr="00915820">
              <w:tc>
                <w:tcPr>
                  <w:tcW w:w="2114" w:type="dxa"/>
                  <w:tcBorders>
                    <w:right w:val="single" w:sz="8" w:space="0" w:color="E3DED1" w:themeColor="background2"/>
                  </w:tcBorders>
                  <w:vAlign w:val="center"/>
                </w:tcPr>
                <w:p w14:paraId="249C2EA4" w14:textId="77777777" w:rsidR="00920BB7" w:rsidRPr="004048B0" w:rsidRDefault="00920BB7" w:rsidP="00915820">
                  <w:pPr>
                    <w:pStyle w:val="TableLeft3"/>
                  </w:pPr>
                  <w:sdt>
                    <w:sdtPr>
                      <w:id w:val="999778860"/>
                      <w:placeholder>
                        <w:docPart w:val="1F2D46FAF7C8467ABE93A87B643FCA66"/>
                      </w:placeholder>
                      <w:temporary/>
                      <w:showingPlcHdr/>
                      <w15:appearance w15:val="hidden"/>
                    </w:sdtPr>
                    <w:sdtContent>
                      <w:r w:rsidRPr="004048B0">
                        <w:t>SECTOR 3</w:t>
                      </w:r>
                    </w:sdtContent>
                  </w:sdt>
                </w:p>
              </w:tc>
              <w:tc>
                <w:tcPr>
                  <w:tcW w:w="2115" w:type="dxa"/>
                  <w:tcBorders>
                    <w:left w:val="single" w:sz="8" w:space="0" w:color="E3DED1" w:themeColor="background2"/>
                    <w:right w:val="single" w:sz="8" w:space="0" w:color="E3DED1" w:themeColor="background2"/>
                  </w:tcBorders>
                  <w:vAlign w:val="center"/>
                </w:tcPr>
                <w:p w14:paraId="16B60F30" w14:textId="77777777" w:rsidR="00920BB7" w:rsidRPr="004048B0" w:rsidRDefault="00920BB7" w:rsidP="00915820">
                  <w:pPr>
                    <w:pStyle w:val="TableData"/>
                  </w:pPr>
                  <w:sdt>
                    <w:sdtPr>
                      <w:id w:val="843509201"/>
                      <w:placeholder>
                        <w:docPart w:val="706314F4535D4836B3DC7B58D46A37C8"/>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61717476" w14:textId="77777777" w:rsidR="00920BB7" w:rsidRPr="004048B0" w:rsidRDefault="00920BB7" w:rsidP="00915820">
                  <w:pPr>
                    <w:pStyle w:val="TableData"/>
                  </w:pPr>
                  <w:sdt>
                    <w:sdtPr>
                      <w:id w:val="1053881689"/>
                      <w:placeholder>
                        <w:docPart w:val="39723F79234E47458ADBA4155653BFC7"/>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588DAC68" w14:textId="77777777" w:rsidR="00920BB7" w:rsidRPr="004048B0" w:rsidRDefault="00920BB7" w:rsidP="00915820">
                  <w:pPr>
                    <w:pStyle w:val="TableData"/>
                  </w:pPr>
                  <w:sdt>
                    <w:sdtPr>
                      <w:id w:val="1953278473"/>
                      <w:placeholder>
                        <w:docPart w:val="2C7569B1A3AF4EFF9ACCFF0FB5D9F4CB"/>
                      </w:placeholder>
                      <w:temporary/>
                      <w:showingPlcHdr/>
                      <w15:appearance w15:val="hidden"/>
                    </w:sdtPr>
                    <w:sdtContent>
                      <w:r w:rsidRPr="004048B0">
                        <w:t>3</w:t>
                      </w:r>
                    </w:sdtContent>
                  </w:sdt>
                </w:p>
              </w:tc>
              <w:tc>
                <w:tcPr>
                  <w:tcW w:w="2115" w:type="dxa"/>
                  <w:tcBorders>
                    <w:left w:val="single" w:sz="8" w:space="0" w:color="E3DED1" w:themeColor="background2"/>
                  </w:tcBorders>
                  <w:vAlign w:val="center"/>
                </w:tcPr>
                <w:p w14:paraId="4E1BEDF1" w14:textId="77777777" w:rsidR="00920BB7" w:rsidRPr="004048B0" w:rsidRDefault="00920BB7" w:rsidP="00915820">
                  <w:pPr>
                    <w:pStyle w:val="TableData"/>
                  </w:pPr>
                  <w:sdt>
                    <w:sdtPr>
                      <w:id w:val="1932546081"/>
                      <w:placeholder>
                        <w:docPart w:val="A5D3696CA198447D94C74FC6DEF7AD9A"/>
                      </w:placeholder>
                      <w:temporary/>
                      <w:showingPlcHdr/>
                      <w15:appearance w15:val="hidden"/>
                    </w:sdtPr>
                    <w:sdtContent>
                      <w:r w:rsidRPr="004048B0">
                        <w:t>5</w:t>
                      </w:r>
                    </w:sdtContent>
                  </w:sdt>
                </w:p>
              </w:tc>
            </w:tr>
          </w:tbl>
          <w:p w14:paraId="07DCC254" w14:textId="77777777" w:rsidR="00920BB7" w:rsidRPr="004048B0" w:rsidRDefault="00920BB7" w:rsidP="00915820">
            <w:pPr>
              <w:rPr>
                <w:color w:val="000000" w:themeColor="text1"/>
              </w:rPr>
            </w:pPr>
          </w:p>
        </w:tc>
      </w:tr>
      <w:tr w:rsidR="00920BB7" w:rsidRPr="004048B0" w14:paraId="77B1F54D" w14:textId="77777777" w:rsidTr="00915820">
        <w:trPr>
          <w:trHeight w:val="288"/>
        </w:trPr>
        <w:tc>
          <w:tcPr>
            <w:tcW w:w="10800" w:type="dxa"/>
          </w:tcPr>
          <w:p w14:paraId="19C6B8F3" w14:textId="77777777" w:rsidR="00920BB7" w:rsidRPr="004048B0" w:rsidRDefault="00920BB7" w:rsidP="00915820"/>
        </w:tc>
      </w:tr>
      <w:tr w:rsidR="00920BB7" w:rsidRPr="004048B0" w14:paraId="3D568311" w14:textId="77777777" w:rsidTr="00915820">
        <w:trPr>
          <w:trHeight w:val="1656"/>
        </w:trPr>
        <w:tc>
          <w:tcPr>
            <w:tcW w:w="10800" w:type="dxa"/>
          </w:tcPr>
          <w:p w14:paraId="011C7F91" w14:textId="77777777" w:rsidR="00920BB7" w:rsidRPr="004048B0" w:rsidRDefault="00920BB7" w:rsidP="00915820">
            <w:pPr>
              <w:pStyle w:val="TableHeader"/>
            </w:pPr>
            <w:r w:rsidRPr="004048B0">
              <w:rPr>
                <w:noProof/>
                <w:lang w:eastAsia="en-AU"/>
              </w:rPr>
              <w:drawing>
                <wp:inline distT="0" distB="0" distL="0" distR="0" wp14:anchorId="37166F75" wp14:editId="72BEA08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7D4707" w:rsidP="00FE44CB">
            <w:pPr>
              <w:pStyle w:val="Heading2"/>
            </w:pPr>
            <w:sdt>
              <w:sdtPr>
                <w:id w:val="-1568491668"/>
                <w:placeholder>
                  <w:docPart w:val="5303FF10525E4ED9900B940C1ECCB964"/>
                </w:placeholder>
                <w:temporary/>
                <w:showingPlcHdr/>
                <w15:appearance w15:val="hidden"/>
              </w:sdt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58C48F0F" w:rsidR="00BA6621" w:rsidRDefault="00BA6621" w:rsidP="00BA6621">
            <w:pPr>
              <w:pStyle w:val="ListParagraph"/>
              <w:numPr>
                <w:ilvl w:val="0"/>
                <w:numId w:val="12"/>
              </w:numPr>
              <w:jc w:val="both"/>
            </w:pPr>
            <w:r>
              <w:t>Sales Zip File: This dataset contained several unknowns and unnamed variables. The format</w:t>
            </w:r>
            <w:r>
              <w:t xml:space="preserve"> of the data required extensive manipulation to create columns by day for sales data</w:t>
            </w:r>
            <w:r>
              <w:t>, making the data</w:t>
            </w:r>
            <w:r>
              <w:t xml:space="preserve"> extracti</w:t>
            </w:r>
            <w:r>
              <w:t>o</w:t>
            </w:r>
            <w:r>
              <w:t xml:space="preserve">n difficult. </w:t>
            </w:r>
            <w:r>
              <w:t>Despite the cleaning process</w:t>
            </w:r>
            <w:r>
              <w:t>, the dataset was still over 500MB and over 18 million rows.</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5444D7AA" w:rsidR="000C3190" w:rsidRDefault="000C3190" w:rsidP="000C3190">
            <w:pPr>
              <w:pStyle w:val="ListParagraph"/>
              <w:numPr>
                <w:ilvl w:val="0"/>
                <w:numId w:val="12"/>
              </w:numPr>
              <w:jc w:val="both"/>
            </w:pPr>
            <w:r>
              <w:t>Storage and Database creation: Too many tables were generated, leading to storage issues</w:t>
            </w:r>
          </w:p>
          <w:p w14:paraId="76DA3CD5" w14:textId="01D5B5DC" w:rsidR="000C3190" w:rsidRPr="004048B0" w:rsidRDefault="000C3190" w:rsidP="000C3190">
            <w:pPr>
              <w:pStyle w:val="ListParagraph"/>
              <w:numPr>
                <w:ilvl w:val="0"/>
                <w:numId w:val="12"/>
              </w:numPr>
              <w:jc w:val="both"/>
            </w:pPr>
            <w:proofErr w:type="spellStart"/>
            <w:r>
              <w:t>Github</w:t>
            </w:r>
            <w:proofErr w:type="spellEnd"/>
            <w:r>
              <w:t xml:space="preserve">: Intermediary files were added </w:t>
            </w:r>
            <w:proofErr w:type="gramStart"/>
            <w:r>
              <w:t>to .</w:t>
            </w:r>
            <w:proofErr w:type="spellStart"/>
            <w:r>
              <w:t>gitignore</w:t>
            </w:r>
            <w:proofErr w:type="spellEnd"/>
            <w:proofErr w:type="gramEnd"/>
            <w:r>
              <w:t xml:space="preserv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0C3190" w:rsidP="00915820">
            <w:pPr>
              <w:pStyle w:val="Heading2"/>
            </w:pPr>
            <w:sdt>
              <w:sdtPr>
                <w:id w:val="961844409"/>
                <w:placeholder>
                  <w:docPart w:val="3366F79B5D5D4B03A6B4A3495AEFDF8E"/>
                </w:placeholder>
                <w:temporary/>
                <w:showingPlcHdr/>
                <w15:appearance w15:val="hidden"/>
              </w:sdtPr>
              <w:sdtContent>
                <w:r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22AEA66" w14:textId="77777777" w:rsidR="000C3190" w:rsidRDefault="000C3190" w:rsidP="00915820"/>
          <w:p w14:paraId="536F2139" w14:textId="77777777" w:rsidR="000C3190" w:rsidRDefault="000C3190" w:rsidP="00915820">
            <w:pPr>
              <w:pStyle w:val="TableLeft1"/>
            </w:pPr>
            <w:r>
              <w:t>Datasets and Data sources</w:t>
            </w:r>
          </w:p>
          <w:p w14:paraId="695A5D33" w14:textId="77777777" w:rsidR="000C3190" w:rsidRDefault="000C3190" w:rsidP="00915820">
            <w:pPr>
              <w:pStyle w:val="ListParagraph"/>
              <w:numPr>
                <w:ilvl w:val="0"/>
                <w:numId w:val="12"/>
              </w:numPr>
              <w:jc w:val="both"/>
            </w:pPr>
            <w:r>
              <w:t>Walmart Sales 2010-2012: This dataset only included location details for Walmart stores. It also included information about other store types unrelated to Walmart.</w:t>
            </w:r>
          </w:p>
          <w:p w14:paraId="4AB65108" w14:textId="77777777" w:rsidR="000C3190" w:rsidRDefault="000C3190" w:rsidP="00915820">
            <w:pPr>
              <w:pStyle w:val="ListParagraph"/>
              <w:jc w:val="both"/>
            </w:pPr>
          </w:p>
          <w:p w14:paraId="4F4F8223" w14:textId="77777777" w:rsidR="000C3190" w:rsidRDefault="000C3190" w:rsidP="00915820">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p>
          <w:p w14:paraId="38405793" w14:textId="77777777" w:rsidR="000C3190" w:rsidRDefault="000C3190" w:rsidP="00915820">
            <w:pPr>
              <w:pStyle w:val="ListParagraph"/>
              <w:jc w:val="both"/>
            </w:pPr>
          </w:p>
          <w:p w14:paraId="176C7A99" w14:textId="77777777" w:rsidR="000C3190" w:rsidRDefault="000C3190" w:rsidP="00915820">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37A7EB0B" w14:textId="77777777" w:rsidR="000C3190" w:rsidRDefault="000C3190" w:rsidP="00915820">
            <w:pPr>
              <w:pStyle w:val="ListParagraph"/>
            </w:pPr>
          </w:p>
          <w:p w14:paraId="3FF0C5F6" w14:textId="77777777" w:rsidR="000C3190" w:rsidRDefault="000C3190" w:rsidP="00915820">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12E7345A" w14:textId="77777777" w:rsidR="000C3190" w:rsidRDefault="000C3190" w:rsidP="00915820">
            <w:pPr>
              <w:pStyle w:val="ListParagraph"/>
            </w:pPr>
          </w:p>
          <w:p w14:paraId="4AD02D32" w14:textId="77777777" w:rsidR="000C3190" w:rsidRDefault="000C3190" w:rsidP="00915820">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We decided to only use the first level of the </w:t>
            </w:r>
            <w:r w:rsidRPr="006C5CC0">
              <w:t>e-commerce category</w:t>
            </w:r>
            <w:r>
              <w:t>, since the price/sales data are categorized at a similar level</w:t>
            </w:r>
            <w:r w:rsidRPr="006C5CC0">
              <w:t>.</w:t>
            </w:r>
          </w:p>
          <w:p w14:paraId="2F62C276" w14:textId="77777777" w:rsidR="000C3190" w:rsidRDefault="000C3190" w:rsidP="00915820">
            <w:pPr>
              <w:pStyle w:val="ListParagraph"/>
              <w:jc w:val="both"/>
            </w:pPr>
          </w:p>
          <w:p w14:paraId="7ACB06E6" w14:textId="77777777" w:rsidR="000C3190" w:rsidRPr="004048B0" w:rsidRDefault="000C3190" w:rsidP="00915820">
            <w:pPr>
              <w:pStyle w:val="TableLeft1"/>
            </w:pPr>
            <w:r>
              <w:t>ETL Process</w:t>
            </w: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73BA3" w14:textId="77777777" w:rsidR="00E2335B" w:rsidRDefault="00E2335B" w:rsidP="006B633A">
      <w:r>
        <w:separator/>
      </w:r>
    </w:p>
  </w:endnote>
  <w:endnote w:type="continuationSeparator" w:id="0">
    <w:p w14:paraId="31D6768A" w14:textId="77777777" w:rsidR="00E2335B" w:rsidRDefault="00E2335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12FFA" w14:textId="77777777" w:rsidR="00E2335B" w:rsidRDefault="00E2335B" w:rsidP="006B633A">
      <w:r>
        <w:separator/>
      </w:r>
    </w:p>
  </w:footnote>
  <w:footnote w:type="continuationSeparator" w:id="0">
    <w:p w14:paraId="0B87D9CC" w14:textId="77777777" w:rsidR="00E2335B" w:rsidRDefault="00E2335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0"/>
  </w:num>
  <w:num w:numId="4">
    <w:abstractNumId w:val="8"/>
  </w:num>
  <w:num w:numId="5">
    <w:abstractNumId w:val="14"/>
  </w:num>
  <w:num w:numId="6">
    <w:abstractNumId w:val="7"/>
  </w:num>
  <w:num w:numId="7">
    <w:abstractNumId w:val="5"/>
  </w:num>
  <w:num w:numId="8">
    <w:abstractNumId w:val="3"/>
  </w:num>
  <w:num w:numId="9">
    <w:abstractNumId w:val="6"/>
  </w:num>
  <w:num w:numId="10">
    <w:abstractNumId w:val="2"/>
  </w:num>
  <w:num w:numId="11">
    <w:abstractNumId w:val="9"/>
  </w:num>
  <w:num w:numId="12">
    <w:abstractNumId w:val="1"/>
  </w:num>
  <w:num w:numId="13">
    <w:abstractNumId w:val="13"/>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23EA"/>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B70B1"/>
    <w:rsid w:val="00AC5896"/>
    <w:rsid w:val="00AD164C"/>
    <w:rsid w:val="00AD403A"/>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21"/>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2335B"/>
    <w:rsid w:val="00E31CEA"/>
    <w:rsid w:val="00E61AB3"/>
    <w:rsid w:val="00E62164"/>
    <w:rsid w:val="00E65655"/>
    <w:rsid w:val="00E7054F"/>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B52-4352-B9CD-D6F59DF09C77}"/>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B52-4352-B9CD-D6F59DF09C77}"/>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B52-4352-B9CD-D6F59DF09C77}"/>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1314CD2AC7B04C28B380D58AA6B63652"/>
        <w:category>
          <w:name w:val="General"/>
          <w:gallery w:val="placeholder"/>
        </w:category>
        <w:types>
          <w:type w:val="bbPlcHdr"/>
        </w:types>
        <w:behaviors>
          <w:behavior w:val="content"/>
        </w:behaviors>
        <w:guid w:val="{E70C4D30-37CA-4E7F-BB81-20C3A78341DA}"/>
      </w:docPartPr>
      <w:docPartBody>
        <w:p w:rsidR="00BB6ED0" w:rsidRDefault="00BB6ED0">
          <w:pPr>
            <w:pStyle w:val="1314CD2AC7B04C28B380D58AA6B6365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42D867DB0A13495DA27F474363DC8BD6"/>
        <w:category>
          <w:name w:val="General"/>
          <w:gallery w:val="placeholder"/>
        </w:category>
        <w:types>
          <w:type w:val="bbPlcHdr"/>
        </w:types>
        <w:behaviors>
          <w:behavior w:val="content"/>
        </w:behaviors>
        <w:guid w:val="{F1042272-C49A-4F86-A175-31D0B7614C8A}"/>
      </w:docPartPr>
      <w:docPartBody>
        <w:p w:rsidR="00BB6ED0" w:rsidRDefault="00BB6ED0">
          <w:pPr>
            <w:pStyle w:val="42D867DB0A13495DA27F474363DC8BD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0B15982447042B193E7933A4B30DB01"/>
        <w:category>
          <w:name w:val="General"/>
          <w:gallery w:val="placeholder"/>
        </w:category>
        <w:types>
          <w:type w:val="bbPlcHdr"/>
        </w:types>
        <w:behaviors>
          <w:behavior w:val="content"/>
        </w:behaviors>
        <w:guid w:val="{FB7CDDE1-9217-434C-9362-0669C9DE69F3}"/>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BB6ED0" w:rsidRDefault="00BB6ED0">
          <w:pPr>
            <w:pStyle w:val="60B15982447042B193E7933A4B30DB01"/>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1E3B89E5678D4731BDF9273A883D22C6"/>
        <w:category>
          <w:name w:val="General"/>
          <w:gallery w:val="placeholder"/>
        </w:category>
        <w:types>
          <w:type w:val="bbPlcHdr"/>
        </w:types>
        <w:behaviors>
          <w:behavior w:val="content"/>
        </w:behaviors>
        <w:guid w:val="{616C647C-A9AC-42D9-8E19-8901B72F6D4F}"/>
      </w:docPartPr>
      <w:docPartBody>
        <w:p w:rsidR="00BB6ED0" w:rsidRPr="004048B0" w:rsidRDefault="00BB6ED0" w:rsidP="00BB6ED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BB6ED0" w:rsidP="00BB6ED0">
          <w:pPr>
            <w:pStyle w:val="1E3B89E5678D4731BDF9273A883D22C6"/>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C4B9B0B272774380B1BE5768FDFE94F1"/>
        <w:category>
          <w:name w:val="General"/>
          <w:gallery w:val="placeholder"/>
        </w:category>
        <w:types>
          <w:type w:val="bbPlcHdr"/>
        </w:types>
        <w:behaviors>
          <w:behavior w:val="content"/>
        </w:behaviors>
        <w:guid w:val="{A364D6CB-61A7-40E2-81DE-711AA014DC95}"/>
      </w:docPartPr>
      <w:docPartBody>
        <w:p w:rsidR="00000000" w:rsidRDefault="00BB6ED0" w:rsidP="00BB6ED0">
          <w:pPr>
            <w:pStyle w:val="C4B9B0B272774380B1BE5768FDFE94F1"/>
          </w:pPr>
          <w:r w:rsidRPr="004048B0">
            <w:t>Q1</w:t>
          </w:r>
        </w:p>
      </w:docPartBody>
    </w:docPart>
    <w:docPart>
      <w:docPartPr>
        <w:name w:val="7D1A5D9657DC4541A02A16FC2053ADD9"/>
        <w:category>
          <w:name w:val="General"/>
          <w:gallery w:val="placeholder"/>
        </w:category>
        <w:types>
          <w:type w:val="bbPlcHdr"/>
        </w:types>
        <w:behaviors>
          <w:behavior w:val="content"/>
        </w:behaviors>
        <w:guid w:val="{EC170599-5CD1-4E85-AF41-827EEE3EB280}"/>
      </w:docPartPr>
      <w:docPartBody>
        <w:p w:rsidR="00000000" w:rsidRDefault="00BB6ED0" w:rsidP="00BB6ED0">
          <w:pPr>
            <w:pStyle w:val="7D1A5D9657DC4541A02A16FC2053ADD9"/>
          </w:pPr>
          <w:r w:rsidRPr="004048B0">
            <w:t>Q2</w:t>
          </w:r>
        </w:p>
      </w:docPartBody>
    </w:docPart>
    <w:docPart>
      <w:docPartPr>
        <w:name w:val="CEBEDB49CF794E8384339C7989F9141F"/>
        <w:category>
          <w:name w:val="General"/>
          <w:gallery w:val="placeholder"/>
        </w:category>
        <w:types>
          <w:type w:val="bbPlcHdr"/>
        </w:types>
        <w:behaviors>
          <w:behavior w:val="content"/>
        </w:behaviors>
        <w:guid w:val="{F3904B65-2DE9-4EA7-A703-4982A2DF212C}"/>
      </w:docPartPr>
      <w:docPartBody>
        <w:p w:rsidR="00000000" w:rsidRDefault="00BB6ED0" w:rsidP="00BB6ED0">
          <w:pPr>
            <w:pStyle w:val="CEBEDB49CF794E8384339C7989F9141F"/>
          </w:pPr>
          <w:r w:rsidRPr="004048B0">
            <w:t>Q3</w:t>
          </w:r>
        </w:p>
      </w:docPartBody>
    </w:docPart>
    <w:docPart>
      <w:docPartPr>
        <w:name w:val="7831BE57AA724F48AFC9D3E1B056EC3F"/>
        <w:category>
          <w:name w:val="General"/>
          <w:gallery w:val="placeholder"/>
        </w:category>
        <w:types>
          <w:type w:val="bbPlcHdr"/>
        </w:types>
        <w:behaviors>
          <w:behavior w:val="content"/>
        </w:behaviors>
        <w:guid w:val="{B0B0AE7E-7873-4E63-B2B7-4F4696F4CAD1}"/>
      </w:docPartPr>
      <w:docPartBody>
        <w:p w:rsidR="00000000" w:rsidRDefault="00BB6ED0" w:rsidP="00BB6ED0">
          <w:pPr>
            <w:pStyle w:val="7831BE57AA724F48AFC9D3E1B056EC3F"/>
          </w:pPr>
          <w:r w:rsidRPr="004048B0">
            <w:t>Q4</w:t>
          </w:r>
        </w:p>
      </w:docPartBody>
    </w:docPart>
    <w:docPart>
      <w:docPartPr>
        <w:name w:val="F679A169F86845339978CA8ECFBEDCC8"/>
        <w:category>
          <w:name w:val="General"/>
          <w:gallery w:val="placeholder"/>
        </w:category>
        <w:types>
          <w:type w:val="bbPlcHdr"/>
        </w:types>
        <w:behaviors>
          <w:behavior w:val="content"/>
        </w:behaviors>
        <w:guid w:val="{6ED22E1F-A6EE-4A93-85ED-EF9B24845B60}"/>
      </w:docPartPr>
      <w:docPartBody>
        <w:p w:rsidR="00000000" w:rsidRDefault="00BB6ED0" w:rsidP="00BB6ED0">
          <w:pPr>
            <w:pStyle w:val="F679A169F86845339978CA8ECFBEDCC8"/>
          </w:pPr>
          <w:r w:rsidRPr="004048B0">
            <w:t>SECTOR 1</w:t>
          </w:r>
        </w:p>
      </w:docPartBody>
    </w:docPart>
    <w:docPart>
      <w:docPartPr>
        <w:name w:val="B71EAEE4EEEE46F397EBE6A8D35742A1"/>
        <w:category>
          <w:name w:val="General"/>
          <w:gallery w:val="placeholder"/>
        </w:category>
        <w:types>
          <w:type w:val="bbPlcHdr"/>
        </w:types>
        <w:behaviors>
          <w:behavior w:val="content"/>
        </w:behaviors>
        <w:guid w:val="{D20C18BB-E21D-423E-A536-F70FE8A486AC}"/>
      </w:docPartPr>
      <w:docPartBody>
        <w:p w:rsidR="00000000" w:rsidRDefault="00BB6ED0" w:rsidP="00BB6ED0">
          <w:pPr>
            <w:pStyle w:val="B71EAEE4EEEE46F397EBE6A8D35742A1"/>
          </w:pPr>
          <w:r w:rsidRPr="004048B0">
            <w:t>4.3</w:t>
          </w:r>
        </w:p>
      </w:docPartBody>
    </w:docPart>
    <w:docPart>
      <w:docPartPr>
        <w:name w:val="8AB91A3E17704D65A08E8DD03578C03B"/>
        <w:category>
          <w:name w:val="General"/>
          <w:gallery w:val="placeholder"/>
        </w:category>
        <w:types>
          <w:type w:val="bbPlcHdr"/>
        </w:types>
        <w:behaviors>
          <w:behavior w:val="content"/>
        </w:behaviors>
        <w:guid w:val="{C5095D58-0037-4BCF-A9C4-B6D057543CE1}"/>
      </w:docPartPr>
      <w:docPartBody>
        <w:p w:rsidR="00000000" w:rsidRDefault="00BB6ED0" w:rsidP="00BB6ED0">
          <w:pPr>
            <w:pStyle w:val="8AB91A3E17704D65A08E8DD03578C03B"/>
          </w:pPr>
          <w:r w:rsidRPr="004048B0">
            <w:t>2.5</w:t>
          </w:r>
        </w:p>
      </w:docPartBody>
    </w:docPart>
    <w:docPart>
      <w:docPartPr>
        <w:name w:val="D90757780FA0426BB21D0FB8E2D824F1"/>
        <w:category>
          <w:name w:val="General"/>
          <w:gallery w:val="placeholder"/>
        </w:category>
        <w:types>
          <w:type w:val="bbPlcHdr"/>
        </w:types>
        <w:behaviors>
          <w:behavior w:val="content"/>
        </w:behaviors>
        <w:guid w:val="{3B75D481-F3C7-430E-83AC-70BB1056EF14}"/>
      </w:docPartPr>
      <w:docPartBody>
        <w:p w:rsidR="00000000" w:rsidRDefault="00BB6ED0" w:rsidP="00BB6ED0">
          <w:pPr>
            <w:pStyle w:val="D90757780FA0426BB21D0FB8E2D824F1"/>
          </w:pPr>
          <w:r w:rsidRPr="004048B0">
            <w:t>3.5</w:t>
          </w:r>
        </w:p>
      </w:docPartBody>
    </w:docPart>
    <w:docPart>
      <w:docPartPr>
        <w:name w:val="582B831D96784BD4B795400BCDDA121D"/>
        <w:category>
          <w:name w:val="General"/>
          <w:gallery w:val="placeholder"/>
        </w:category>
        <w:types>
          <w:type w:val="bbPlcHdr"/>
        </w:types>
        <w:behaviors>
          <w:behavior w:val="content"/>
        </w:behaviors>
        <w:guid w:val="{A03CA907-41D7-4537-BF6F-7AC15B694722}"/>
      </w:docPartPr>
      <w:docPartBody>
        <w:p w:rsidR="00000000" w:rsidRDefault="00BB6ED0" w:rsidP="00BB6ED0">
          <w:pPr>
            <w:pStyle w:val="582B831D96784BD4B795400BCDDA121D"/>
          </w:pPr>
          <w:r w:rsidRPr="004048B0">
            <w:t>4.5</w:t>
          </w:r>
        </w:p>
      </w:docPartBody>
    </w:docPart>
    <w:docPart>
      <w:docPartPr>
        <w:name w:val="C7A70C4C313742768ED55F62149E7762"/>
        <w:category>
          <w:name w:val="General"/>
          <w:gallery w:val="placeholder"/>
        </w:category>
        <w:types>
          <w:type w:val="bbPlcHdr"/>
        </w:types>
        <w:behaviors>
          <w:behavior w:val="content"/>
        </w:behaviors>
        <w:guid w:val="{E5AF607A-3626-4A5D-B5A7-963E8D2D2CE2}"/>
      </w:docPartPr>
      <w:docPartBody>
        <w:p w:rsidR="00000000" w:rsidRDefault="00BB6ED0" w:rsidP="00BB6ED0">
          <w:pPr>
            <w:pStyle w:val="C7A70C4C313742768ED55F62149E7762"/>
          </w:pPr>
          <w:r w:rsidRPr="004048B0">
            <w:t>SECTOR 2</w:t>
          </w:r>
        </w:p>
      </w:docPartBody>
    </w:docPart>
    <w:docPart>
      <w:docPartPr>
        <w:name w:val="9845E107D83943398419C3F7A363DAC4"/>
        <w:category>
          <w:name w:val="General"/>
          <w:gallery w:val="placeholder"/>
        </w:category>
        <w:types>
          <w:type w:val="bbPlcHdr"/>
        </w:types>
        <w:behaviors>
          <w:behavior w:val="content"/>
        </w:behaviors>
        <w:guid w:val="{E64E6816-2CB4-45CC-A290-E610EA5738A2}"/>
      </w:docPartPr>
      <w:docPartBody>
        <w:p w:rsidR="00000000" w:rsidRDefault="00BB6ED0" w:rsidP="00BB6ED0">
          <w:pPr>
            <w:pStyle w:val="9845E107D83943398419C3F7A363DAC4"/>
          </w:pPr>
          <w:r w:rsidRPr="004048B0">
            <w:t>2.4</w:t>
          </w:r>
        </w:p>
      </w:docPartBody>
    </w:docPart>
    <w:docPart>
      <w:docPartPr>
        <w:name w:val="A8F3B629DFCB40A5AEC734B69840EC8D"/>
        <w:category>
          <w:name w:val="General"/>
          <w:gallery w:val="placeholder"/>
        </w:category>
        <w:types>
          <w:type w:val="bbPlcHdr"/>
        </w:types>
        <w:behaviors>
          <w:behavior w:val="content"/>
        </w:behaviors>
        <w:guid w:val="{3A854735-FBE5-47F5-9FE8-E3B99A294EA1}"/>
      </w:docPartPr>
      <w:docPartBody>
        <w:p w:rsidR="00000000" w:rsidRDefault="00BB6ED0" w:rsidP="00BB6ED0">
          <w:pPr>
            <w:pStyle w:val="A8F3B629DFCB40A5AEC734B69840EC8D"/>
          </w:pPr>
          <w:r w:rsidRPr="004048B0">
            <w:t>4.4</w:t>
          </w:r>
        </w:p>
      </w:docPartBody>
    </w:docPart>
    <w:docPart>
      <w:docPartPr>
        <w:name w:val="00601150AA814C409CE6E895D9A32F60"/>
        <w:category>
          <w:name w:val="General"/>
          <w:gallery w:val="placeholder"/>
        </w:category>
        <w:types>
          <w:type w:val="bbPlcHdr"/>
        </w:types>
        <w:behaviors>
          <w:behavior w:val="content"/>
        </w:behaviors>
        <w:guid w:val="{A803D500-EBE9-4F83-9127-C6FA6D6D36F3}"/>
      </w:docPartPr>
      <w:docPartBody>
        <w:p w:rsidR="00000000" w:rsidRDefault="00BB6ED0" w:rsidP="00BB6ED0">
          <w:pPr>
            <w:pStyle w:val="00601150AA814C409CE6E895D9A32F60"/>
          </w:pPr>
          <w:r w:rsidRPr="004048B0">
            <w:t>1.8</w:t>
          </w:r>
        </w:p>
      </w:docPartBody>
    </w:docPart>
    <w:docPart>
      <w:docPartPr>
        <w:name w:val="F9293826096B415B97998B2A8A3DF1EC"/>
        <w:category>
          <w:name w:val="General"/>
          <w:gallery w:val="placeholder"/>
        </w:category>
        <w:types>
          <w:type w:val="bbPlcHdr"/>
        </w:types>
        <w:behaviors>
          <w:behavior w:val="content"/>
        </w:behaviors>
        <w:guid w:val="{C84AF254-0DCA-42C9-8E38-C5723E0FB7CA}"/>
      </w:docPartPr>
      <w:docPartBody>
        <w:p w:rsidR="00000000" w:rsidRDefault="00BB6ED0" w:rsidP="00BB6ED0">
          <w:pPr>
            <w:pStyle w:val="F9293826096B415B97998B2A8A3DF1EC"/>
          </w:pPr>
          <w:r w:rsidRPr="004048B0">
            <w:t>2.8</w:t>
          </w:r>
        </w:p>
      </w:docPartBody>
    </w:docPart>
    <w:docPart>
      <w:docPartPr>
        <w:name w:val="1F2D46FAF7C8467ABE93A87B643FCA66"/>
        <w:category>
          <w:name w:val="General"/>
          <w:gallery w:val="placeholder"/>
        </w:category>
        <w:types>
          <w:type w:val="bbPlcHdr"/>
        </w:types>
        <w:behaviors>
          <w:behavior w:val="content"/>
        </w:behaviors>
        <w:guid w:val="{F8E9B2EA-D190-4B9A-9873-2DEDFBB4C8E4}"/>
      </w:docPartPr>
      <w:docPartBody>
        <w:p w:rsidR="00000000" w:rsidRDefault="00BB6ED0" w:rsidP="00BB6ED0">
          <w:pPr>
            <w:pStyle w:val="1F2D46FAF7C8467ABE93A87B643FCA66"/>
          </w:pPr>
          <w:r w:rsidRPr="004048B0">
            <w:t>SECTOR 3</w:t>
          </w:r>
        </w:p>
      </w:docPartBody>
    </w:docPart>
    <w:docPart>
      <w:docPartPr>
        <w:name w:val="706314F4535D4836B3DC7B58D46A37C8"/>
        <w:category>
          <w:name w:val="General"/>
          <w:gallery w:val="placeholder"/>
        </w:category>
        <w:types>
          <w:type w:val="bbPlcHdr"/>
        </w:types>
        <w:behaviors>
          <w:behavior w:val="content"/>
        </w:behaviors>
        <w:guid w:val="{B11E1FAE-8EA6-480E-9C1B-5EBCA35AC4F0}"/>
      </w:docPartPr>
      <w:docPartBody>
        <w:p w:rsidR="00000000" w:rsidRDefault="00BB6ED0" w:rsidP="00BB6ED0">
          <w:pPr>
            <w:pStyle w:val="706314F4535D4836B3DC7B58D46A37C8"/>
          </w:pPr>
          <w:r w:rsidRPr="004048B0">
            <w:t>2</w:t>
          </w:r>
        </w:p>
      </w:docPartBody>
    </w:docPart>
    <w:docPart>
      <w:docPartPr>
        <w:name w:val="39723F79234E47458ADBA4155653BFC7"/>
        <w:category>
          <w:name w:val="General"/>
          <w:gallery w:val="placeholder"/>
        </w:category>
        <w:types>
          <w:type w:val="bbPlcHdr"/>
        </w:types>
        <w:behaviors>
          <w:behavior w:val="content"/>
        </w:behaviors>
        <w:guid w:val="{717837B0-AE6E-44E7-94C2-B5010DAF28BB}"/>
      </w:docPartPr>
      <w:docPartBody>
        <w:p w:rsidR="00000000" w:rsidRDefault="00BB6ED0" w:rsidP="00BB6ED0">
          <w:pPr>
            <w:pStyle w:val="39723F79234E47458ADBA4155653BFC7"/>
          </w:pPr>
          <w:r w:rsidRPr="004048B0">
            <w:t>2</w:t>
          </w:r>
        </w:p>
      </w:docPartBody>
    </w:docPart>
    <w:docPart>
      <w:docPartPr>
        <w:name w:val="2C7569B1A3AF4EFF9ACCFF0FB5D9F4CB"/>
        <w:category>
          <w:name w:val="General"/>
          <w:gallery w:val="placeholder"/>
        </w:category>
        <w:types>
          <w:type w:val="bbPlcHdr"/>
        </w:types>
        <w:behaviors>
          <w:behavior w:val="content"/>
        </w:behaviors>
        <w:guid w:val="{7AF32949-B6D2-4748-B2E2-BAFE88239004}"/>
      </w:docPartPr>
      <w:docPartBody>
        <w:p w:rsidR="00000000" w:rsidRDefault="00BB6ED0" w:rsidP="00BB6ED0">
          <w:pPr>
            <w:pStyle w:val="2C7569B1A3AF4EFF9ACCFF0FB5D9F4CB"/>
          </w:pPr>
          <w:r w:rsidRPr="004048B0">
            <w:t>3</w:t>
          </w:r>
        </w:p>
      </w:docPartBody>
    </w:docPart>
    <w:docPart>
      <w:docPartPr>
        <w:name w:val="A5D3696CA198447D94C74FC6DEF7AD9A"/>
        <w:category>
          <w:name w:val="General"/>
          <w:gallery w:val="placeholder"/>
        </w:category>
        <w:types>
          <w:type w:val="bbPlcHdr"/>
        </w:types>
        <w:behaviors>
          <w:behavior w:val="content"/>
        </w:behaviors>
        <w:guid w:val="{8B0DB9E2-EE0C-49A5-B000-DFB5876405BB}"/>
      </w:docPartPr>
      <w:docPartBody>
        <w:p w:rsidR="00000000" w:rsidRDefault="00BB6ED0" w:rsidP="00BB6ED0">
          <w:pPr>
            <w:pStyle w:val="A5D3696CA198447D94C74FC6DEF7AD9A"/>
          </w:pPr>
          <w:r w:rsidRPr="004048B0">
            <w:t>5</w:t>
          </w:r>
        </w:p>
      </w:docPartBody>
    </w:docPart>
    <w:docPart>
      <w:docPartPr>
        <w:name w:val="BDFDC5B067964DF290631611A091CEE5"/>
        <w:category>
          <w:name w:val="General"/>
          <w:gallery w:val="placeholder"/>
        </w:category>
        <w:types>
          <w:type w:val="bbPlcHdr"/>
        </w:types>
        <w:behaviors>
          <w:behavior w:val="content"/>
        </w:behaviors>
        <w:guid w:val="{6D4C89AA-6DE3-4547-9597-BA093B865FE1}"/>
      </w:docPartPr>
      <w:docPartBody>
        <w:p w:rsidR="00000000" w:rsidRDefault="00BB6ED0" w:rsidP="00BB6ED0">
          <w:pPr>
            <w:pStyle w:val="BDFDC5B067964DF290631611A091CEE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13A263635E01423D98B61E717C37095B"/>
        <w:category>
          <w:name w:val="General"/>
          <w:gallery w:val="placeholder"/>
        </w:category>
        <w:types>
          <w:type w:val="bbPlcHdr"/>
        </w:types>
        <w:behaviors>
          <w:behavior w:val="content"/>
        </w:behaviors>
        <w:guid w:val="{EA010F89-B351-406C-8AFD-38138923B31F}"/>
      </w:docPartPr>
      <w:docPartBody>
        <w:p w:rsidR="00000000" w:rsidRDefault="00BB6ED0" w:rsidP="00BB6ED0">
          <w:pPr>
            <w:pStyle w:val="13A263635E01423D98B61E717C37095B"/>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A57FF2DADD974669926C969B9EB3B60C"/>
        <w:category>
          <w:name w:val="General"/>
          <w:gallery w:val="placeholder"/>
        </w:category>
        <w:types>
          <w:type w:val="bbPlcHdr"/>
        </w:types>
        <w:behaviors>
          <w:behavior w:val="content"/>
        </w:behaviors>
        <w:guid w:val="{35FF1671-124E-40E9-BB47-8C6C7C6BDE40}"/>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000000" w:rsidRDefault="00BB6ED0" w:rsidP="00BB6ED0">
          <w:pPr>
            <w:pStyle w:val="A57FF2DADD974669926C969B9EB3B60C"/>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000000"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000000"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customStyle="1" w:styleId="5B68E8B504354C31BC273808AA03D3BF">
    <w:name w:val="5B68E8B504354C31BC273808AA03D3BF"/>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0FE625CE11C24BD4B793743A190B12ED">
    <w:name w:val="0FE625CE11C24BD4B793743A190B12ED"/>
  </w:style>
  <w:style w:type="character" w:styleId="PlaceholderText">
    <w:name w:val="Placeholder Text"/>
    <w:basedOn w:val="DefaultParagraphFont"/>
    <w:uiPriority w:val="99"/>
    <w:semiHidden/>
    <w:rPr>
      <w:color w:val="808080"/>
    </w:rPr>
  </w:style>
  <w:style w:type="paragraph" w:customStyle="1" w:styleId="6A2AF22A84354670966AE7E76578EB20">
    <w:name w:val="6A2AF22A84354670966AE7E76578EB20"/>
  </w:style>
  <w:style w:type="paragraph" w:customStyle="1" w:styleId="EDE6EC82D4BF4D6C92087E8098B45D7D">
    <w:name w:val="EDE6EC82D4BF4D6C92087E8098B45D7D"/>
  </w:style>
  <w:style w:type="paragraph" w:customStyle="1" w:styleId="EEFA22BD645E4E59A1923DA86E491619">
    <w:name w:val="EEFA22BD645E4E59A1923DA86E491619"/>
  </w:style>
  <w:style w:type="paragraph" w:customStyle="1" w:styleId="F3F75374AF2C40649127DE1AA24BC1EC">
    <w:name w:val="F3F75374AF2C40649127DE1AA24BC1EC"/>
  </w:style>
  <w:style w:type="paragraph" w:customStyle="1" w:styleId="NormalBold">
    <w:name w:val="Normal Bold"/>
    <w:basedOn w:val="Normal"/>
    <w:uiPriority w:val="8"/>
    <w:qFormat/>
    <w:pPr>
      <w:spacing w:after="0" w:line="240" w:lineRule="auto"/>
    </w:pPr>
    <w:rPr>
      <w:rFonts w:eastAsiaTheme="minorHAnsi"/>
      <w:b/>
      <w:bCs/>
      <w:color w:val="FFFFFF" w:themeColor="background1"/>
      <w:lang w:eastAsia="en-US"/>
    </w:rPr>
  </w:style>
  <w:style w:type="paragraph" w:customStyle="1" w:styleId="C69DD7FBDF244FDBA33E62B8239212F0">
    <w:name w:val="C69DD7FBDF244FDBA33E62B8239212F0"/>
  </w:style>
  <w:style w:type="paragraph" w:customStyle="1" w:styleId="56FAEC88CAA2489C907B8F60BC5D51C5">
    <w:name w:val="56FAEC88CAA2489C907B8F60BC5D51C5"/>
  </w:style>
  <w:style w:type="paragraph" w:customStyle="1" w:styleId="AFFF80D96B86452DB972E688D11A5CAA">
    <w:name w:val="AFFF80D96B86452DB972E688D11A5CAA"/>
  </w:style>
  <w:style w:type="paragraph" w:customStyle="1" w:styleId="7B272805FCF549159AF6ABA3DD3DD608">
    <w:name w:val="7B272805FCF549159AF6ABA3DD3DD608"/>
  </w:style>
  <w:style w:type="paragraph" w:customStyle="1" w:styleId="72A82BF6E7D14CFC91DEDE64D194B338">
    <w:name w:val="72A82BF6E7D14CFC91DEDE64D194B338"/>
  </w:style>
  <w:style w:type="paragraph" w:customStyle="1" w:styleId="5E85B4DE5AA04D5EA1D58959BF52A2CF">
    <w:name w:val="5E85B4DE5AA04D5EA1D58959BF52A2CF"/>
  </w:style>
  <w:style w:type="paragraph" w:customStyle="1" w:styleId="9B4CCF088D3B4026A74F20D44AA4D859">
    <w:name w:val="9B4CCF088D3B4026A74F20D44AA4D859"/>
  </w:style>
  <w:style w:type="paragraph" w:customStyle="1" w:styleId="CF8E69E5A9324964AEAF1D3C6ED6CFC2">
    <w:name w:val="CF8E69E5A9324964AEAF1D3C6ED6CFC2"/>
  </w:style>
  <w:style w:type="paragraph" w:customStyle="1" w:styleId="ListHeader">
    <w:name w:val="List Header"/>
    <w:basedOn w:val="Normal"/>
    <w:uiPriority w:val="7"/>
    <w:qFormat/>
    <w:pPr>
      <w:spacing w:before="80" w:after="0" w:line="240" w:lineRule="auto"/>
    </w:pPr>
    <w:rPr>
      <w:rFonts w:eastAsiaTheme="minorHAnsi"/>
      <w:spacing w:val="40"/>
      <w:kern w:val="28"/>
      <w:sz w:val="28"/>
      <w:lang w:eastAsia="en-US"/>
    </w:rPr>
  </w:style>
  <w:style w:type="paragraph" w:customStyle="1" w:styleId="EF35D7E0B2D8476B9CF01C980320ABF7">
    <w:name w:val="EF35D7E0B2D8476B9CF01C980320ABF7"/>
  </w:style>
  <w:style w:type="paragraph" w:customStyle="1" w:styleId="Bullets">
    <w:name w:val="Bullets"/>
    <w:basedOn w:val="Normal"/>
    <w:uiPriority w:val="7"/>
    <w:qFormat/>
    <w:rsid w:val="00BB6ED0"/>
    <w:pPr>
      <w:numPr>
        <w:numId w:val="1"/>
      </w:numPr>
      <w:spacing w:before="120" w:after="0" w:line="240" w:lineRule="auto"/>
      <w:ind w:left="360"/>
    </w:pPr>
    <w:rPr>
      <w:rFonts w:eastAsiaTheme="minorHAnsi"/>
      <w:lang w:eastAsia="en-US"/>
    </w:rPr>
  </w:style>
  <w:style w:type="paragraph" w:customStyle="1" w:styleId="8FB4DEAE45BA43C395DC32A13773267A">
    <w:name w:val="8FB4DEAE45BA43C395DC32A13773267A"/>
  </w:style>
  <w:style w:type="paragraph" w:customStyle="1" w:styleId="4C987004E95845D2BD4F5C45C3695BD8">
    <w:name w:val="4C987004E95845D2BD4F5C45C3695BD8"/>
  </w:style>
  <w:style w:type="paragraph" w:customStyle="1" w:styleId="62A72D3B05D846919F93587B003595F6">
    <w:name w:val="62A72D3B05D846919F93587B003595F6"/>
  </w:style>
  <w:style w:type="paragraph" w:customStyle="1" w:styleId="961A292B870A45EBA5CC26506C089197">
    <w:name w:val="961A292B870A45EBA5CC26506C089197"/>
  </w:style>
  <w:style w:type="paragraph" w:customStyle="1" w:styleId="0D48DC4FEF8F4F269BD6E275CD33397B">
    <w:name w:val="0D48DC4FEF8F4F269BD6E275CD33397B"/>
  </w:style>
  <w:style w:type="paragraph" w:customStyle="1" w:styleId="2A3DCD295CCB41DF8A1FDFD9CDA23A70">
    <w:name w:val="2A3DCD295CCB41DF8A1FDFD9CDA23A70"/>
  </w:style>
  <w:style w:type="paragraph" w:customStyle="1" w:styleId="80E10B77FBCF4C148305C43A0EA516C0">
    <w:name w:val="80E10B77FBCF4C148305C43A0EA516C0"/>
  </w:style>
  <w:style w:type="paragraph" w:customStyle="1" w:styleId="1314CD2AC7B04C28B380D58AA6B63652">
    <w:name w:val="1314CD2AC7B04C28B380D58AA6B63652"/>
  </w:style>
  <w:style w:type="paragraph" w:customStyle="1" w:styleId="09C763AEF5B14134B5528ED38BC79B4D">
    <w:name w:val="09C763AEF5B14134B5528ED38BC79B4D"/>
  </w:style>
  <w:style w:type="paragraph" w:customStyle="1" w:styleId="42D867DB0A13495DA27F474363DC8BD6">
    <w:name w:val="42D867DB0A13495DA27F474363DC8BD6"/>
  </w:style>
  <w:style w:type="paragraph" w:customStyle="1" w:styleId="8982B3A894894BB6A0C4112DFE411D7C">
    <w:name w:val="8982B3A894894BB6A0C4112DFE411D7C"/>
  </w:style>
  <w:style w:type="paragraph" w:customStyle="1" w:styleId="60B15982447042B193E7933A4B30DB01">
    <w:name w:val="60B15982447042B193E7933A4B30DB01"/>
  </w:style>
  <w:style w:type="paragraph" w:customStyle="1" w:styleId="34EA188D1CEC4EF7BDE56E2491EA0796">
    <w:name w:val="34EA188D1CEC4EF7BDE56E2491EA0796"/>
  </w:style>
  <w:style w:type="paragraph" w:customStyle="1" w:styleId="5303FF10525E4ED9900B940C1ECCB964">
    <w:name w:val="5303FF10525E4ED9900B940C1ECCB964"/>
  </w:style>
  <w:style w:type="paragraph" w:customStyle="1" w:styleId="A7A22576C13E4FCE8B65F65445BD7D10">
    <w:name w:val="A7A22576C13E4FCE8B65F65445BD7D10"/>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FCAE7B6B853D46279AF996950EBE1F5E">
    <w:name w:val="FCAE7B6B853D46279AF996950EBE1F5E"/>
  </w:style>
  <w:style w:type="paragraph" w:customStyle="1" w:styleId="B9943D429D084F51BAE326D5AF77CB0C">
    <w:name w:val="B9943D429D084F51BAE326D5AF77CB0C"/>
  </w:style>
  <w:style w:type="paragraph" w:customStyle="1" w:styleId="CDE171DED119422A905A02B60C0AB67F">
    <w:name w:val="CDE171DED119422A905A02B60C0AB67F"/>
  </w:style>
  <w:style w:type="paragraph" w:customStyle="1" w:styleId="F39976319D7842CBA22BC772AE361A25">
    <w:name w:val="F39976319D7842CBA22BC772AE361A25"/>
  </w:style>
  <w:style w:type="paragraph" w:customStyle="1" w:styleId="5D6C3B4612F24A309034AA79774C396C">
    <w:name w:val="5D6C3B4612F24A309034AA79774C396C"/>
  </w:style>
  <w:style w:type="paragraph" w:customStyle="1" w:styleId="0F1B755B4EBF4C41B34C695BFD48929A">
    <w:name w:val="0F1B755B4EBF4C41B34C695BFD48929A"/>
  </w:style>
  <w:style w:type="paragraph" w:customStyle="1" w:styleId="D1F2B92E6CE5409EB3A1554831D5287A">
    <w:name w:val="D1F2B92E6CE5409EB3A1554831D5287A"/>
  </w:style>
  <w:style w:type="paragraph" w:customStyle="1" w:styleId="E95F09EA7FCC4D6EB3F7F7B86A18F7A0">
    <w:name w:val="E95F09EA7FCC4D6EB3F7F7B86A18F7A0"/>
  </w:style>
  <w:style w:type="paragraph" w:customStyle="1" w:styleId="BAF6BE1470A6466CAC434E7AE810958E">
    <w:name w:val="BAF6BE1470A6466CAC434E7AE810958E"/>
  </w:style>
  <w:style w:type="paragraph" w:customStyle="1" w:styleId="BCB11E7D4AD3470B9332168947E7A4DD">
    <w:name w:val="BCB11E7D4AD3470B9332168947E7A4DD"/>
  </w:style>
  <w:style w:type="paragraph" w:customStyle="1" w:styleId="566ACF1694D94FA5BC164B4570571DAD">
    <w:name w:val="566ACF1694D94FA5BC164B4570571DAD"/>
  </w:style>
  <w:style w:type="paragraph" w:customStyle="1" w:styleId="2A80A496C5764E80A35EBB8A3D81EEEC">
    <w:name w:val="2A80A496C5764E80A35EBB8A3D81EEEC"/>
  </w:style>
  <w:style w:type="paragraph" w:customStyle="1" w:styleId="D33D432A65B044F5A7A6C0BF485674B9">
    <w:name w:val="D33D432A65B044F5A7A6C0BF485674B9"/>
  </w:style>
  <w:style w:type="paragraph" w:customStyle="1" w:styleId="BEED80D013034AFD8C1FD108663F0EB4">
    <w:name w:val="BEED80D013034AFD8C1FD108663F0EB4"/>
  </w:style>
  <w:style w:type="paragraph" w:customStyle="1" w:styleId="5D9C867E02B74FF3AF66AFBE806AA2CD">
    <w:name w:val="5D9C867E02B74FF3AF66AFBE806AA2CD"/>
  </w:style>
  <w:style w:type="paragraph" w:customStyle="1" w:styleId="D9A5E41593704D5F829B8A93E2089C6F">
    <w:name w:val="D9A5E41593704D5F829B8A93E2089C6F"/>
  </w:style>
  <w:style w:type="paragraph" w:customStyle="1" w:styleId="6ECCFB99ECA54EB7B83F3C450D22BD32">
    <w:name w:val="6ECCFB99ECA54EB7B83F3C450D22BD32"/>
  </w:style>
  <w:style w:type="paragraph" w:customStyle="1" w:styleId="93F20118887B4A288D13A4686AB251CD">
    <w:name w:val="93F20118887B4A288D13A4686AB251CD"/>
  </w:style>
  <w:style w:type="paragraph" w:customStyle="1" w:styleId="418D460AB86C46A8B0F3D607569CBEAA">
    <w:name w:val="418D460AB86C46A8B0F3D607569CBEAA"/>
  </w:style>
  <w:style w:type="paragraph" w:customStyle="1" w:styleId="7B48FF226D3A4901A76F4865E8270600">
    <w:name w:val="7B48FF226D3A4901A76F4865E8270600"/>
  </w:style>
  <w:style w:type="paragraph" w:customStyle="1" w:styleId="D69F3B4AF1B0427C8D82110DE90D8F0C">
    <w:name w:val="D69F3B4AF1B0427C8D82110DE90D8F0C"/>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12D91698D5C4BF380E8E0B953CD7917">
    <w:name w:val="B12D91698D5C4BF380E8E0B953CD7917"/>
    <w:rsid w:val="00BB6ED0"/>
  </w:style>
  <w:style w:type="paragraph" w:customStyle="1" w:styleId="8C1D894CA0904D52B66C3C3E9E247BF3">
    <w:name w:val="8C1D894CA0904D52B66C3C3E9E247BF3"/>
    <w:rsid w:val="00BB6ED0"/>
  </w:style>
  <w:style w:type="paragraph" w:customStyle="1" w:styleId="87C9FDD9430F43CEB468FB631C285E1D">
    <w:name w:val="87C9FDD9430F43CEB468FB631C285E1D"/>
    <w:rsid w:val="00BB6ED0"/>
  </w:style>
  <w:style w:type="paragraph" w:customStyle="1" w:styleId="4EF147406628411D96E2694E8CA1A6C5">
    <w:name w:val="4EF147406628411D96E2694E8CA1A6C5"/>
    <w:rsid w:val="00BB6ED0"/>
  </w:style>
  <w:style w:type="paragraph" w:customStyle="1" w:styleId="6BB5FE9196B14879AEAF211D932705AC">
    <w:name w:val="6BB5FE9196B14879AEAF211D932705AC"/>
    <w:rsid w:val="00BB6ED0"/>
  </w:style>
  <w:style w:type="paragraph" w:customStyle="1" w:styleId="DAC502A14FA645249C851C0CADEF646E">
    <w:name w:val="DAC502A14FA645249C851C0CADEF646E"/>
    <w:rsid w:val="00BB6ED0"/>
  </w:style>
  <w:style w:type="paragraph" w:customStyle="1" w:styleId="EB190CE1823F47269FDF34F4E2737673">
    <w:name w:val="EB190CE1823F47269FDF34F4E2737673"/>
    <w:rsid w:val="00BB6ED0"/>
  </w:style>
  <w:style w:type="paragraph" w:customStyle="1" w:styleId="86A92354442E4A6AA13BF8FACBE48662">
    <w:name w:val="86A92354442E4A6AA13BF8FACBE48662"/>
    <w:rsid w:val="00BB6ED0"/>
  </w:style>
  <w:style w:type="paragraph" w:customStyle="1" w:styleId="8D825860563843A8B803DA825853C708">
    <w:name w:val="8D825860563843A8B803DA825853C708"/>
    <w:rsid w:val="00BB6ED0"/>
  </w:style>
  <w:style w:type="paragraph" w:customStyle="1" w:styleId="FEC94BAA5FC64575912A4D833DC6D799">
    <w:name w:val="FEC94BAA5FC64575912A4D833DC6D799"/>
    <w:rsid w:val="00BB6ED0"/>
  </w:style>
  <w:style w:type="paragraph" w:customStyle="1" w:styleId="058C639CBCD247259AA5FB911D664C0F">
    <w:name w:val="058C639CBCD247259AA5FB911D664C0F"/>
    <w:rsid w:val="00BB6ED0"/>
  </w:style>
  <w:style w:type="paragraph" w:customStyle="1" w:styleId="F8805F9B64FD4E91B4C08E7189A9AB39">
    <w:name w:val="F8805F9B64FD4E91B4C08E7189A9AB39"/>
    <w:rsid w:val="00BB6ED0"/>
  </w:style>
  <w:style w:type="paragraph" w:customStyle="1" w:styleId="657D43A234B24D40A606AEE7CEAF6C56">
    <w:name w:val="657D43A234B24D40A606AEE7CEAF6C56"/>
    <w:rsid w:val="00BB6ED0"/>
  </w:style>
  <w:style w:type="paragraph" w:customStyle="1" w:styleId="558EA178FE154B318A3E21C66509BECE">
    <w:name w:val="558EA178FE154B318A3E21C66509BECE"/>
    <w:rsid w:val="00BB6ED0"/>
  </w:style>
  <w:style w:type="paragraph" w:customStyle="1" w:styleId="BDFDC5B067964DF290631611A091CEE5">
    <w:name w:val="BDFDC5B067964DF290631611A091CEE5"/>
    <w:rsid w:val="00BB6ED0"/>
  </w:style>
  <w:style w:type="paragraph" w:customStyle="1" w:styleId="13A263635E01423D98B61E717C37095B">
    <w:name w:val="13A263635E01423D98B61E717C37095B"/>
    <w:rsid w:val="00BB6ED0"/>
  </w:style>
  <w:style w:type="paragraph" w:customStyle="1" w:styleId="A57FF2DADD974669926C969B9EB3B60C">
    <w:name w:val="A57FF2DADD974669926C969B9EB3B60C"/>
    <w:rsid w:val="00BB6ED0"/>
  </w:style>
  <w:style w:type="paragraph" w:customStyle="1" w:styleId="7A293E87ABA24F9B94F3B31C3CB49208">
    <w:name w:val="7A293E87ABA24F9B94F3B31C3CB49208"/>
    <w:rsid w:val="00BB6ED0"/>
  </w:style>
  <w:style w:type="paragraph" w:customStyle="1" w:styleId="204A2586A2494AFEB3783F39AD20897D">
    <w:name w:val="204A2586A2494AFEB3783F39AD20897D"/>
    <w:rsid w:val="00BB6ED0"/>
  </w:style>
  <w:style w:type="paragraph" w:customStyle="1" w:styleId="41711CEA7B3A4BB59104967C7BD63B58">
    <w:name w:val="41711CEA7B3A4BB59104967C7BD63B58"/>
    <w:rsid w:val="00BB6ED0"/>
  </w:style>
  <w:style w:type="paragraph" w:customStyle="1" w:styleId="219D781DB1894E0ABE89B9510E1ED460">
    <w:name w:val="219D781DB1894E0ABE89B9510E1ED460"/>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8</Pages>
  <Words>1194</Words>
  <Characters>6807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2020-12-19T23:05:00Z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