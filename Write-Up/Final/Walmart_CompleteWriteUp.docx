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488CAA" w14:textId="16230AB6"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51A31AF" wp14:editId="28F0B1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114875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3F8CF27" w14:textId="77777777" w:rsidTr="00FA7409">
        <w:trPr>
          <w:trHeight w:val="4320"/>
        </w:trPr>
        <w:tc>
          <w:tcPr>
            <w:tcW w:w="10800" w:type="dxa"/>
          </w:tcPr>
          <w:p w14:paraId="4549316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40D3675" w14:textId="77777777" w:rsidTr="008F1ABD">
        <w:trPr>
          <w:trHeight w:val="944"/>
        </w:trPr>
        <w:tc>
          <w:tcPr>
            <w:tcW w:w="10800" w:type="dxa"/>
            <w:vAlign w:val="center"/>
          </w:tcPr>
          <w:p w14:paraId="1B2FCE62" w14:textId="0EE19E14" w:rsidR="004048B0" w:rsidRPr="004048B0" w:rsidRDefault="00920BB7" w:rsidP="004048B0">
            <w:pPr>
              <w:pStyle w:val="Title"/>
            </w:pPr>
            <w:r>
              <w:t>WALMART 2.0</w:t>
            </w:r>
          </w:p>
        </w:tc>
      </w:tr>
      <w:tr w:rsidR="004048B0" w:rsidRPr="004048B0" w14:paraId="3DA5A767" w14:textId="77777777" w:rsidTr="008F1ABD">
        <w:trPr>
          <w:trHeight w:val="1528"/>
        </w:trPr>
        <w:tc>
          <w:tcPr>
            <w:tcW w:w="10800" w:type="dxa"/>
            <w:vAlign w:val="center"/>
          </w:tcPr>
          <w:p w14:paraId="59EEEA76" w14:textId="1D78B542" w:rsidR="004048B0" w:rsidRPr="004048B0" w:rsidRDefault="00920BB7" w:rsidP="004048B0">
            <w:pPr>
              <w:pStyle w:val="Subtitle"/>
              <w:framePr w:wrap="auto" w:vAnchor="margin" w:hAnchor="text" w:yAlign="inline"/>
            </w:pPr>
            <w:r>
              <w:t>ETL PROJECT</w:t>
            </w:r>
          </w:p>
        </w:tc>
      </w:tr>
      <w:tr w:rsidR="004048B0" w:rsidRPr="004048B0" w14:paraId="7599821C" w14:textId="77777777" w:rsidTr="008F1ABD">
        <w:trPr>
          <w:trHeight w:val="6491"/>
        </w:trPr>
        <w:tc>
          <w:tcPr>
            <w:tcW w:w="10800" w:type="dxa"/>
            <w:vAlign w:val="bottom"/>
          </w:tcPr>
          <w:p w14:paraId="171401E6" w14:textId="595EAD93" w:rsidR="004048B0" w:rsidRPr="004048B0" w:rsidRDefault="00170036" w:rsidP="00170036">
            <w:pPr>
              <w:pStyle w:val="TableLeft2"/>
              <w:jc w:val="center"/>
              <w:rPr>
                <w:noProof/>
              </w:rPr>
            </w:pPr>
            <w:r>
              <w:rPr>
                <w:noProof/>
              </w:rPr>
              <mc:AlternateContent>
                <mc:Choice Requires="wps">
                  <w:drawing>
                    <wp:anchor distT="0" distB="0" distL="114300" distR="114300" simplePos="0" relativeHeight="251680767" behindDoc="0" locked="0" layoutInCell="1" allowOverlap="1" wp14:anchorId="0933BF1B" wp14:editId="37964F5A">
                      <wp:simplePos x="0" y="0"/>
                      <wp:positionH relativeFrom="column">
                        <wp:posOffset>383540</wp:posOffset>
                      </wp:positionH>
                      <wp:positionV relativeFrom="page">
                        <wp:posOffset>3774440</wp:posOffset>
                      </wp:positionV>
                      <wp:extent cx="3154680" cy="422275"/>
                      <wp:effectExtent l="0" t="0" r="7620" b="0"/>
                      <wp:wrapSquare wrapText="bothSides"/>
                      <wp:docPr id="16" name="Text Box 16"/>
                      <wp:cNvGraphicFramePr/>
                      <a:graphic xmlns:a="http://schemas.openxmlformats.org/drawingml/2006/main">
                        <a:graphicData uri="http://schemas.microsoft.com/office/word/2010/wordprocessingShape">
                          <wps:wsp>
                            <wps:cNvSpPr txBox="1"/>
                            <wps:spPr>
                              <a:xfrm>
                                <a:off x="0" y="0"/>
                                <a:ext cx="3154680" cy="422275"/>
                              </a:xfrm>
                              <a:prstGeom prst="rect">
                                <a:avLst/>
                              </a:prstGeom>
                              <a:solidFill>
                                <a:schemeClr val="tx1">
                                  <a:lumMod val="95000"/>
                                  <a:lumOff val="5000"/>
                                  <a:alpha val="50000"/>
                                </a:schemeClr>
                              </a:solidFill>
                              <a:ln w="6350">
                                <a:noFill/>
                              </a:ln>
                            </wps:spPr>
                            <wps:txbx>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EndPr/>
                                    <w:sdtContent>
                                      <w:r w:rsidRPr="00170036">
                                        <w:rPr>
                                          <w:noProof/>
                                          <w:sz w:val="32"/>
                                          <w:szCs w:val="24"/>
                                        </w:rPr>
                                        <w:t>|</w:t>
                                      </w:r>
                                    </w:sdtContent>
                                  </w:sdt>
                                  <w:r w:rsidRPr="00170036">
                                    <w:rPr>
                                      <w:noProof/>
                                      <w:sz w:val="32"/>
                                      <w:szCs w:val="24"/>
                                    </w:rPr>
                                    <w:t xml:space="preserve"> </w:t>
                                  </w:r>
                                  <w:hyperlink r:id="rId15" w:history="1">
                                    <w:r w:rsidRPr="00170036">
                                      <w:rPr>
                                        <w:rStyle w:val="Hyperlink"/>
                                        <w:noProof/>
                                        <w:sz w:val="32"/>
                                        <w:szCs w:val="24"/>
                                      </w:rPr>
                                      <w:t>github</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933BF1B" id="_x0000_t202" coordsize="21600,21600" o:spt="202" path="m,l,21600r21600,l21600,xe">
                      <v:stroke joinstyle="miter"/>
                      <v:path gradientshapeok="t" o:connecttype="rect"/>
                    </v:shapetype>
                    <v:shape id="Text Box 16" o:spid="_x0000_s1026" type="#_x0000_t202" style="position:absolute;left:0;text-align:left;margin-left:30.2pt;margin-top:297.2pt;width:248.4pt;height:33.25pt;z-index:251680767;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" fillcolor="#0d0d0d [3069]" stroked="f" strokeweight=".5pt">
                      <v:fill opacity="32896f"/>
                      <v:textbox style="mso-fit-shape-to-text:t">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EndPr/>
                              <w:sdtContent>
                                <w:r w:rsidRPr="00170036">
                                  <w:rPr>
                                    <w:noProof/>
                                    <w:sz w:val="32"/>
                                    <w:szCs w:val="24"/>
                                  </w:rPr>
                                  <w:t>|</w:t>
                                </w:r>
                              </w:sdtContent>
                            </w:sdt>
                            <w:r w:rsidRPr="00170036">
                              <w:rPr>
                                <w:noProof/>
                                <w:sz w:val="32"/>
                                <w:szCs w:val="24"/>
                              </w:rPr>
                              <w:t xml:space="preserve"> </w:t>
                            </w:r>
                            <w:hyperlink r:id="rId16" w:history="1">
                              <w:r w:rsidRPr="00170036">
                                <w:rPr>
                                  <w:rStyle w:val="Hyperlink"/>
                                  <w:noProof/>
                                  <w:sz w:val="32"/>
                                  <w:szCs w:val="24"/>
                                </w:rPr>
                                <w:t>github</w:t>
                              </w:r>
                            </w:hyperlink>
                          </w:p>
                        </w:txbxContent>
                      </v:textbox>
                      <w10:wrap type="square" anchory="page"/>
                    </v:shape>
                  </w:pict>
                </mc:Fallback>
              </mc:AlternateContent>
            </w:r>
          </w:p>
        </w:tc>
      </w:tr>
    </w:tbl>
    <w:p w14:paraId="1D2156CC" w14:textId="77777777" w:rsidR="00B678B1" w:rsidRPr="004048B0" w:rsidRDefault="00B678B1" w:rsidP="004048B0"/>
    <w:p w14:paraId="230B95DF" w14:textId="77777777" w:rsidR="00E92204" w:rsidRDefault="00E92204" w:rsidP="004048B0">
      <w:pPr>
        <w:pStyle w:val="CoverInfo"/>
        <w:sectPr w:rsidR="00E92204" w:rsidSect="006F5A91">
          <w:footerReference w:type="default" r:id="rId17"/>
          <w:footerReference w:type="first" r:id="rId18"/>
          <w:pgSz w:w="12240" w:h="15840"/>
          <w:pgMar w:top="720" w:right="720" w:bottom="720" w:left="720" w:header="288" w:footer="288" w:gutter="0"/>
          <w:cols w:space="720"/>
          <w:titlePg/>
          <w:docGrid w:linePitch="360"/>
        </w:sectPr>
      </w:pPr>
    </w:p>
    <w:p w14:paraId="0E81439D" w14:textId="77777777" w:rsidR="009C1C87" w:rsidRDefault="009C1C87">
      <w:r>
        <w:rPr>
          <w:noProof/>
        </w:rPr>
        <w:lastRenderedPageBreak/>
        <w:drawing>
          <wp:anchor distT="0" distB="0" distL="114300" distR="114300" simplePos="0" relativeHeight="251678719" behindDoc="1" locked="1" layoutInCell="1" allowOverlap="1" wp14:anchorId="34D98502" wp14:editId="17D07C7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12B40B" w14:textId="77777777" w:rsidTr="00C17936">
        <w:trPr>
          <w:trHeight w:val="3456"/>
        </w:trPr>
        <w:tc>
          <w:tcPr>
            <w:tcW w:w="3168" w:type="dxa"/>
            <w:vMerge w:val="restart"/>
          </w:tcPr>
          <w:p w14:paraId="100B88F9" w14:textId="77777777" w:rsidR="00C17936" w:rsidRPr="004048B0" w:rsidRDefault="00C17936" w:rsidP="00E92204">
            <w:pPr>
              <w:pStyle w:val="CoverInfo"/>
              <w:spacing w:before="0"/>
            </w:pPr>
          </w:p>
          <w:p w14:paraId="25926F02" w14:textId="77777777" w:rsidR="00517D36" w:rsidRPr="004048B0" w:rsidRDefault="00517D36" w:rsidP="007D4707"/>
        </w:tc>
        <w:tc>
          <w:tcPr>
            <w:tcW w:w="6035" w:type="dxa"/>
            <w:vAlign w:val="bottom"/>
          </w:tcPr>
          <w:p w14:paraId="7DB95C31" w14:textId="77777777" w:rsidR="00517D36" w:rsidRPr="004048B0" w:rsidRDefault="00517D36" w:rsidP="006551C3">
            <w:pPr>
              <w:pStyle w:val="Heading2"/>
            </w:pPr>
            <w:r w:rsidRPr="004048B0">
              <w:rPr>
                <w:noProof/>
                <w:lang w:eastAsia="en-AU"/>
              </w:rPr>
              <w:drawing>
                <wp:inline distT="0" distB="0" distL="0" distR="0" wp14:anchorId="34429EF1" wp14:editId="7AD85D9C">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517D36" w:rsidRPr="004048B0" w14:paraId="2D8CF037" w14:textId="77777777" w:rsidTr="00C17936">
        <w:trPr>
          <w:trHeight w:val="1368"/>
        </w:trPr>
        <w:tc>
          <w:tcPr>
            <w:tcW w:w="3168" w:type="dxa"/>
            <w:vMerge/>
          </w:tcPr>
          <w:p w14:paraId="2791E7BC" w14:textId="77777777" w:rsidR="00517D36" w:rsidRPr="004048B0" w:rsidRDefault="00517D36" w:rsidP="007D4707"/>
        </w:tc>
        <w:tc>
          <w:tcPr>
            <w:tcW w:w="6035" w:type="dxa"/>
            <w:vAlign w:val="bottom"/>
          </w:tcPr>
          <w:p w14:paraId="2373D3B1" w14:textId="0D52F715" w:rsidR="00517D36" w:rsidRPr="004048B0" w:rsidRDefault="00445C11" w:rsidP="00C17936">
            <w:pPr>
              <w:pStyle w:val="Heading1"/>
            </w:pPr>
            <w:r>
              <w:t>contents</w:t>
            </w:r>
          </w:p>
        </w:tc>
      </w:tr>
      <w:tr w:rsidR="00517D36" w:rsidRPr="004048B0" w14:paraId="3F978D09" w14:textId="77777777" w:rsidTr="00C17936">
        <w:trPr>
          <w:trHeight w:val="7443"/>
        </w:trPr>
        <w:tc>
          <w:tcPr>
            <w:tcW w:w="3168" w:type="dxa"/>
            <w:vMerge/>
          </w:tcPr>
          <w:p w14:paraId="12E82954" w14:textId="77777777" w:rsidR="00517D36" w:rsidRPr="004048B0" w:rsidRDefault="00517D36" w:rsidP="007D4707"/>
        </w:tc>
        <w:tc>
          <w:tcPr>
            <w:tcW w:w="6035" w:type="dxa"/>
          </w:tcPr>
          <w:p w14:paraId="6F862998" w14:textId="77777777" w:rsidR="00517D36" w:rsidRPr="004048B0" w:rsidRDefault="00517D36" w:rsidP="007D4707">
            <w:pPr>
              <w:rPr>
                <w:b/>
                <w:bCs/>
                <w:color w:val="FFFFFF" w:themeColor="background1"/>
              </w:rPr>
            </w:pPr>
          </w:p>
          <w:p w14:paraId="08F6A143" w14:textId="77777777" w:rsidR="00517D36" w:rsidRPr="004048B0" w:rsidRDefault="00517D36" w:rsidP="007D4707">
            <w:pPr>
              <w:rPr>
                <w:b/>
                <w:bCs/>
                <w:color w:val="FFFFFF" w:themeColor="background1"/>
              </w:rPr>
            </w:pPr>
          </w:p>
          <w:p w14:paraId="078D6354" w14:textId="365AC8A0" w:rsidR="00517D36" w:rsidRPr="00AB70B1" w:rsidRDefault="00AC5F5A" w:rsidP="00AB70B1">
            <w:pPr>
              <w:pStyle w:val="TableLeft2"/>
              <w:rPr>
                <w:b/>
                <w:bCs/>
                <w:sz w:val="40"/>
                <w:szCs w:val="32"/>
                <w:u w:val="single"/>
              </w:rPr>
            </w:pPr>
            <w:hyperlink w:anchor="_Introduction" w:history="1">
              <w:r w:rsidR="00AB70B1" w:rsidRPr="00AB70B1">
                <w:rPr>
                  <w:rStyle w:val="Hyperlink"/>
                  <w:b/>
                  <w:bCs/>
                  <w:sz w:val="40"/>
                  <w:szCs w:val="32"/>
                </w:rPr>
                <w:t>03</w:t>
              </w:r>
            </w:hyperlink>
          </w:p>
          <w:p w14:paraId="147B6330" w14:textId="545357AA" w:rsidR="00AB70B1" w:rsidRPr="00AB70B1" w:rsidRDefault="00F7265E" w:rsidP="00AB70B1">
            <w:pPr>
              <w:pStyle w:val="NormalBold"/>
              <w:rPr>
                <w:sz w:val="40"/>
                <w:szCs w:val="40"/>
              </w:rPr>
            </w:pPr>
            <w:r>
              <w:rPr>
                <w:sz w:val="40"/>
                <w:szCs w:val="40"/>
              </w:rPr>
              <w:t xml:space="preserve">I. </w:t>
            </w:r>
            <w:r w:rsidR="00AB70B1" w:rsidRPr="00AB70B1">
              <w:rPr>
                <w:sz w:val="40"/>
                <w:szCs w:val="40"/>
              </w:rPr>
              <w:t>INTRODUCTION</w:t>
            </w:r>
          </w:p>
          <w:p w14:paraId="6DBB22E1" w14:textId="77777777" w:rsidR="00AB70B1" w:rsidRDefault="00AB70B1" w:rsidP="00AB70B1">
            <w:pPr>
              <w:pStyle w:val="NormalBold"/>
            </w:pPr>
          </w:p>
          <w:p w14:paraId="1E4AA215" w14:textId="437FF81D" w:rsidR="00AB70B1" w:rsidRPr="00AB70B1" w:rsidRDefault="00AC5F5A" w:rsidP="00AB70B1">
            <w:pPr>
              <w:pStyle w:val="TableLeft2"/>
              <w:rPr>
                <w:b/>
                <w:bCs/>
                <w:sz w:val="40"/>
                <w:szCs w:val="32"/>
                <w:u w:val="single"/>
              </w:rPr>
            </w:pPr>
            <w:hyperlink w:anchor="_methodology" w:history="1">
              <w:r w:rsidR="00AB70B1" w:rsidRPr="00AB70B1">
                <w:rPr>
                  <w:rStyle w:val="Hyperlink"/>
                  <w:b/>
                  <w:bCs/>
                  <w:sz w:val="40"/>
                  <w:szCs w:val="32"/>
                </w:rPr>
                <w:t>04</w:t>
              </w:r>
            </w:hyperlink>
          </w:p>
          <w:p w14:paraId="7F487012" w14:textId="1D326665" w:rsidR="00AB70B1" w:rsidRPr="00AB70B1" w:rsidRDefault="00F7265E" w:rsidP="00AB70B1">
            <w:pPr>
              <w:pStyle w:val="NormalBold"/>
              <w:rPr>
                <w:sz w:val="40"/>
                <w:szCs w:val="40"/>
              </w:rPr>
            </w:pPr>
            <w:r>
              <w:rPr>
                <w:sz w:val="40"/>
                <w:szCs w:val="40"/>
              </w:rPr>
              <w:t xml:space="preserve">II. </w:t>
            </w:r>
            <w:r w:rsidR="00AB70B1" w:rsidRPr="00AB70B1">
              <w:rPr>
                <w:sz w:val="40"/>
                <w:szCs w:val="40"/>
              </w:rPr>
              <w:t>METHODOLOGY</w:t>
            </w:r>
          </w:p>
          <w:p w14:paraId="4085316D" w14:textId="77777777" w:rsidR="00AB70B1" w:rsidRDefault="00AB70B1" w:rsidP="00AB70B1">
            <w:pPr>
              <w:pStyle w:val="NormalBold"/>
            </w:pPr>
          </w:p>
          <w:p w14:paraId="02908E8A" w14:textId="2F9D6511" w:rsidR="00AB70B1" w:rsidRPr="00AB70B1" w:rsidRDefault="00AC5F5A" w:rsidP="00AB70B1">
            <w:pPr>
              <w:pStyle w:val="TableLeft2"/>
              <w:rPr>
                <w:b/>
                <w:bCs/>
                <w:sz w:val="40"/>
                <w:szCs w:val="32"/>
                <w:u w:val="single"/>
              </w:rPr>
            </w:pPr>
            <w:hyperlink w:anchor="_results" w:history="1">
              <w:r w:rsidR="00941EBB">
                <w:rPr>
                  <w:rStyle w:val="Hyperlink"/>
                  <w:b/>
                  <w:bCs/>
                  <w:sz w:val="40"/>
                  <w:szCs w:val="32"/>
                </w:rPr>
                <w:t>09</w:t>
              </w:r>
            </w:hyperlink>
          </w:p>
          <w:p w14:paraId="4CDEF570" w14:textId="103738CC" w:rsidR="00AB70B1" w:rsidRPr="00AB70B1" w:rsidRDefault="00F7265E" w:rsidP="00AB70B1">
            <w:pPr>
              <w:pStyle w:val="NormalBold"/>
              <w:rPr>
                <w:sz w:val="40"/>
                <w:szCs w:val="40"/>
              </w:rPr>
            </w:pPr>
            <w:r>
              <w:rPr>
                <w:sz w:val="40"/>
                <w:szCs w:val="40"/>
              </w:rPr>
              <w:t xml:space="preserve">III. </w:t>
            </w:r>
            <w:r w:rsidR="00AB70B1" w:rsidRPr="00AB70B1">
              <w:rPr>
                <w:sz w:val="40"/>
                <w:szCs w:val="40"/>
              </w:rPr>
              <w:t>RESULTS</w:t>
            </w:r>
          </w:p>
          <w:p w14:paraId="1A4AF5F4" w14:textId="77777777" w:rsidR="00AB70B1" w:rsidRDefault="00AB70B1" w:rsidP="00AB70B1">
            <w:pPr>
              <w:pStyle w:val="NormalBold"/>
            </w:pPr>
          </w:p>
          <w:p w14:paraId="0B6BA32E" w14:textId="4B9300C1" w:rsidR="00AB70B1" w:rsidRPr="00AB70B1" w:rsidRDefault="00AC5F5A" w:rsidP="00AB70B1">
            <w:pPr>
              <w:pStyle w:val="TableLeft2"/>
              <w:rPr>
                <w:b/>
                <w:bCs/>
                <w:sz w:val="40"/>
                <w:szCs w:val="32"/>
                <w:u w:val="single"/>
              </w:rPr>
            </w:pPr>
            <w:hyperlink w:anchor="_WHAT’S_NEXT" w:history="1">
              <w:r w:rsidR="00941EBB">
                <w:rPr>
                  <w:rStyle w:val="Hyperlink"/>
                  <w:b/>
                  <w:bCs/>
                  <w:sz w:val="40"/>
                  <w:szCs w:val="32"/>
                </w:rPr>
                <w:t>10</w:t>
              </w:r>
            </w:hyperlink>
          </w:p>
          <w:p w14:paraId="57D91F6D" w14:textId="070AAD55" w:rsidR="00AB70B1" w:rsidRPr="004048B0" w:rsidRDefault="00F7265E" w:rsidP="00AB70B1">
            <w:pPr>
              <w:pStyle w:val="NormalBold"/>
            </w:pPr>
            <w:r>
              <w:rPr>
                <w:sz w:val="40"/>
                <w:szCs w:val="40"/>
              </w:rPr>
              <w:t xml:space="preserve">IV. </w:t>
            </w:r>
            <w:r w:rsidR="00AB70B1" w:rsidRPr="00AB70B1">
              <w:rPr>
                <w:sz w:val="40"/>
                <w:szCs w:val="40"/>
              </w:rPr>
              <w:t>WHAT’S NEXT</w:t>
            </w:r>
          </w:p>
        </w:tc>
      </w:tr>
    </w:tbl>
    <w:p w14:paraId="340A7673" w14:textId="77777777" w:rsidR="00114118" w:rsidRPr="004048B0" w:rsidRDefault="00114118"/>
    <w:p w14:paraId="106EEE0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AAD2FC6"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8EAC04" w14:textId="77777777" w:rsidTr="006551C3">
        <w:trPr>
          <w:trHeight w:val="432"/>
        </w:trPr>
        <w:tc>
          <w:tcPr>
            <w:tcW w:w="3600" w:type="dxa"/>
            <w:vMerge w:val="restart"/>
          </w:tcPr>
          <w:p w14:paraId="61E05436" w14:textId="28510B8B" w:rsidR="00AB70B1" w:rsidRDefault="00AB70B1" w:rsidP="00AB70B1">
            <w:pPr>
              <w:pStyle w:val="Heading3"/>
            </w:pPr>
            <w:r w:rsidRPr="004048B0">
              <w:rPr>
                <w:lang w:eastAsia="en-AU"/>
              </w:rPr>
              <w:drawing>
                <wp:inline distT="0" distB="0" distL="0" distR="0" wp14:anchorId="57D95360" wp14:editId="4760606B">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p w14:paraId="5EE28F05" w14:textId="4F2F3A67" w:rsidR="00AB70B1" w:rsidRPr="004048B0" w:rsidRDefault="00AB70B1" w:rsidP="00AB70B1">
            <w:pPr>
              <w:pStyle w:val="Heading3"/>
            </w:pPr>
            <w:r>
              <w:t>GROUP MEMBERS</w:t>
            </w:r>
          </w:p>
          <w:p w14:paraId="349589CF" w14:textId="77777777" w:rsidR="00AB70B1" w:rsidRDefault="00AB70B1" w:rsidP="00AB70B1">
            <w:pPr>
              <w:pStyle w:val="ListHeader"/>
              <w:numPr>
                <w:ilvl w:val="0"/>
                <w:numId w:val="8"/>
              </w:numPr>
            </w:pPr>
            <w:proofErr w:type="spellStart"/>
            <w:r>
              <w:t>Hanieh</w:t>
            </w:r>
            <w:proofErr w:type="spellEnd"/>
            <w:r>
              <w:t xml:space="preserve"> </w:t>
            </w:r>
            <w:proofErr w:type="spellStart"/>
            <w:r>
              <w:t>Babaee</w:t>
            </w:r>
            <w:proofErr w:type="spellEnd"/>
          </w:p>
          <w:p w14:paraId="67D49F9E" w14:textId="77777777" w:rsidR="00AB70B1" w:rsidRDefault="00AB70B1" w:rsidP="00AB70B1">
            <w:pPr>
              <w:pStyle w:val="ListHeader"/>
              <w:numPr>
                <w:ilvl w:val="0"/>
                <w:numId w:val="8"/>
              </w:numPr>
            </w:pPr>
            <w:r>
              <w:t>Ronald Clarke</w:t>
            </w:r>
          </w:p>
          <w:p w14:paraId="62FC4CEF" w14:textId="77777777" w:rsidR="00AB70B1" w:rsidRDefault="00AB70B1" w:rsidP="00AB70B1">
            <w:pPr>
              <w:pStyle w:val="ListHeader"/>
              <w:numPr>
                <w:ilvl w:val="0"/>
                <w:numId w:val="8"/>
              </w:numPr>
            </w:pPr>
            <w:r>
              <w:t>May Lacdao</w:t>
            </w:r>
          </w:p>
          <w:p w14:paraId="0420532E" w14:textId="77777777" w:rsidR="00AB70B1" w:rsidRDefault="00AB70B1" w:rsidP="00AB70B1">
            <w:pPr>
              <w:pStyle w:val="ListHeader"/>
              <w:numPr>
                <w:ilvl w:val="0"/>
                <w:numId w:val="8"/>
              </w:numPr>
            </w:pPr>
            <w:r>
              <w:t>Rebecca Pham</w:t>
            </w:r>
          </w:p>
          <w:p w14:paraId="6723C3D5" w14:textId="77777777" w:rsidR="00AB70B1" w:rsidRDefault="00AB70B1" w:rsidP="00AB70B1">
            <w:pPr>
              <w:pStyle w:val="ListHeader"/>
              <w:numPr>
                <w:ilvl w:val="0"/>
                <w:numId w:val="8"/>
              </w:numPr>
            </w:pPr>
            <w:r>
              <w:t>Elizabeth Salas-Martinez</w:t>
            </w:r>
          </w:p>
          <w:p w14:paraId="310E7421" w14:textId="77777777" w:rsidR="0015336E" w:rsidRPr="004048B0" w:rsidRDefault="0015336E" w:rsidP="005947BE">
            <w:pPr>
              <w:rPr>
                <w:noProof/>
              </w:rPr>
            </w:pPr>
          </w:p>
        </w:tc>
        <w:tc>
          <w:tcPr>
            <w:tcW w:w="7200" w:type="dxa"/>
          </w:tcPr>
          <w:p w14:paraId="1289EE7B" w14:textId="77777777" w:rsidR="0015336E" w:rsidRPr="004048B0" w:rsidRDefault="0015336E" w:rsidP="005947BE">
            <w:pPr>
              <w:rPr>
                <w:b/>
                <w:bCs/>
              </w:rPr>
            </w:pPr>
            <w:r w:rsidRPr="004048B0">
              <w:rPr>
                <w:noProof/>
                <w:lang w:eastAsia="en-AU"/>
              </w:rPr>
              <w:drawing>
                <wp:inline distT="0" distB="0" distL="0" distR="0" wp14:anchorId="598C369C" wp14:editId="7317F2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15336E" w:rsidRPr="004048B0" w14:paraId="0FA04223" w14:textId="77777777" w:rsidTr="00FE44CB">
        <w:trPr>
          <w:trHeight w:val="1440"/>
        </w:trPr>
        <w:tc>
          <w:tcPr>
            <w:tcW w:w="3600" w:type="dxa"/>
            <w:vMerge/>
          </w:tcPr>
          <w:p w14:paraId="0C69EC4C" w14:textId="77777777" w:rsidR="0015336E" w:rsidRPr="004048B0" w:rsidRDefault="0015336E" w:rsidP="005947BE">
            <w:pPr>
              <w:rPr>
                <w:noProof/>
              </w:rPr>
            </w:pPr>
          </w:p>
        </w:tc>
        <w:bookmarkStart w:id="0" w:name="_Introduction"/>
        <w:bookmarkEnd w:id="0"/>
        <w:tc>
          <w:tcPr>
            <w:tcW w:w="7200" w:type="dxa"/>
          </w:tcPr>
          <w:p w14:paraId="569AE717" w14:textId="77777777" w:rsidR="0015336E" w:rsidRPr="004048B0" w:rsidRDefault="00AC5F5A" w:rsidP="00FE44CB">
            <w:pPr>
              <w:pStyle w:val="Heading2"/>
            </w:pPr>
            <w:sdt>
              <w:sdtPr>
                <w:id w:val="-585149648"/>
                <w:placeholder>
                  <w:docPart w:val="56FAEC88CAA2489C907B8F60BC5D51C5"/>
                </w:placeholder>
                <w:temporary/>
                <w:showingPlcHdr/>
                <w15:appearance w15:val="hidden"/>
              </w:sdtPr>
              <w:sdtEndPr/>
              <w:sdtContent>
                <w:r w:rsidR="007366D6" w:rsidRPr="004048B0">
                  <w:t>Introduction</w:t>
                </w:r>
              </w:sdtContent>
            </w:sdt>
          </w:p>
        </w:tc>
      </w:tr>
      <w:tr w:rsidR="0015336E" w:rsidRPr="004048B0" w14:paraId="0575C552" w14:textId="77777777" w:rsidTr="006551C3">
        <w:trPr>
          <w:trHeight w:val="5680"/>
        </w:trPr>
        <w:tc>
          <w:tcPr>
            <w:tcW w:w="3600" w:type="dxa"/>
            <w:vMerge/>
          </w:tcPr>
          <w:p w14:paraId="1215F7F5" w14:textId="77777777" w:rsidR="0015336E" w:rsidRPr="004048B0" w:rsidRDefault="0015336E" w:rsidP="005947BE">
            <w:pPr>
              <w:rPr>
                <w:noProof/>
              </w:rPr>
            </w:pPr>
          </w:p>
        </w:tc>
        <w:tc>
          <w:tcPr>
            <w:tcW w:w="7200" w:type="dxa"/>
          </w:tcPr>
          <w:p w14:paraId="6FD6312A" w14:textId="6060622F" w:rsidR="0015336E" w:rsidRPr="004048B0" w:rsidRDefault="00920BB7" w:rsidP="0015336E">
            <w:pPr>
              <w:pStyle w:val="Heading3"/>
            </w:pPr>
            <w:r>
              <w:t>motivation</w:t>
            </w:r>
          </w:p>
          <w:p w14:paraId="4F51508A" w14:textId="2E09A992" w:rsidR="0015336E" w:rsidRDefault="00920BB7" w:rsidP="00F7265E">
            <w:pPr>
              <w:ind w:firstLine="720"/>
              <w:jc w:val="both"/>
            </w:pPr>
            <w:r w:rsidRPr="00920BB7">
              <w:t xml:space="preserve">In business, gaining a competitive edge entails an understanding of the </w:t>
            </w:r>
            <w:r w:rsidR="00150310">
              <w:t>growth of a business</w:t>
            </w:r>
            <w:r w:rsidRPr="00920BB7">
              <w:t xml:space="preserve"> and the factors that affect it. Current technological advancements allow businesses to </w:t>
            </w:r>
            <w:r w:rsidR="00150310">
              <w:t>make</w:t>
            </w:r>
            <w:r w:rsidRPr="00920BB7">
              <w:t xml:space="preserve"> </w:t>
            </w:r>
            <w:r w:rsidR="00150310">
              <w:t>calculated</w:t>
            </w:r>
            <w:r w:rsidRPr="00920BB7">
              <w:t xml:space="preserve"> </w:t>
            </w:r>
            <w:r w:rsidR="00150310">
              <w:t>decisions</w:t>
            </w:r>
            <w:r w:rsidRPr="00920BB7">
              <w:t xml:space="preserve"> through data analytics. Retail giants, like Walmart and Amazon, amass huge amounts of data, which, when processed with the right set of tools could provide powerful actionable insights.</w:t>
            </w:r>
            <w:r>
              <w:t xml:space="preserve"> </w:t>
            </w:r>
          </w:p>
          <w:p w14:paraId="79D0F281" w14:textId="424F92A5" w:rsidR="00920BB7" w:rsidRDefault="00920BB7" w:rsidP="00F7265E">
            <w:pPr>
              <w:ind w:firstLine="720"/>
              <w:jc w:val="both"/>
            </w:pPr>
          </w:p>
          <w:p w14:paraId="0E5DCC31" w14:textId="0D9D07E4" w:rsidR="00006C17" w:rsidRDefault="00AD403A" w:rsidP="00150310">
            <w:pPr>
              <w:ind w:firstLine="720"/>
              <w:jc w:val="both"/>
            </w:pPr>
            <w:r>
              <w:t xml:space="preserve">For this ETL project, our group decided to expand on our first project and continue working </w:t>
            </w:r>
            <w:r w:rsidR="00150310">
              <w:t xml:space="preserve">and investigating deeper into </w:t>
            </w:r>
            <w:r>
              <w:t>Walmart datasets.</w:t>
            </w:r>
            <w:r w:rsidR="00C415D2">
              <w:t xml:space="preserve"> </w:t>
            </w:r>
          </w:p>
          <w:p w14:paraId="54420126" w14:textId="77777777" w:rsidR="001423EA" w:rsidRPr="004048B0" w:rsidRDefault="001423EA" w:rsidP="00920BB7">
            <w:pPr>
              <w:jc w:val="both"/>
            </w:pPr>
          </w:p>
          <w:p w14:paraId="7D8BAE5F" w14:textId="177CC610" w:rsidR="00EA0EF8" w:rsidRPr="004048B0" w:rsidRDefault="00AC5F5A" w:rsidP="00EA0EF8">
            <w:pPr>
              <w:pStyle w:val="Heading3"/>
            </w:pPr>
            <w:hyperlink w:anchor="_Data_1" w:history="1">
              <w:r w:rsidR="00920BB7" w:rsidRPr="00D466F8">
                <w:rPr>
                  <w:rStyle w:val="Hyperlink"/>
                </w:rPr>
                <w:t>data sources</w:t>
              </w:r>
            </w:hyperlink>
          </w:p>
          <w:p w14:paraId="72AD7675" w14:textId="7014C68E" w:rsidR="00EA0EF8" w:rsidRDefault="00AD403A" w:rsidP="00D466F8">
            <w:pPr>
              <w:ind w:firstLine="720"/>
            </w:pPr>
            <w:r>
              <w:t>Data sets were retrieved from the following sources:</w:t>
            </w:r>
          </w:p>
          <w:p w14:paraId="68122228" w14:textId="17F7A42A" w:rsidR="00AD403A" w:rsidRDefault="00AD403A" w:rsidP="00AD403A">
            <w:pPr>
              <w:pStyle w:val="ListParagraph"/>
              <w:numPr>
                <w:ilvl w:val="0"/>
                <w:numId w:val="15"/>
              </w:numPr>
            </w:pPr>
            <w:r>
              <w:t>Kaggle</w:t>
            </w:r>
          </w:p>
          <w:p w14:paraId="12619AE7" w14:textId="733B4468" w:rsidR="00AD403A" w:rsidRDefault="00AD403A" w:rsidP="00AD403A">
            <w:pPr>
              <w:pStyle w:val="ListParagraph"/>
              <w:numPr>
                <w:ilvl w:val="0"/>
                <w:numId w:val="15"/>
              </w:numPr>
            </w:pPr>
            <w:proofErr w:type="spellStart"/>
            <w:r>
              <w:t>data.world</w:t>
            </w:r>
            <w:proofErr w:type="spellEnd"/>
          </w:p>
          <w:p w14:paraId="43BC4AA8" w14:textId="7FA1D229" w:rsidR="006E2C12" w:rsidRDefault="006E2C12" w:rsidP="00AD403A">
            <w:pPr>
              <w:pStyle w:val="ListParagraph"/>
              <w:numPr>
                <w:ilvl w:val="0"/>
                <w:numId w:val="15"/>
              </w:numPr>
            </w:pPr>
            <w:proofErr w:type="spellStart"/>
            <w:r>
              <w:t>calendarific</w:t>
            </w:r>
            <w:proofErr w:type="spellEnd"/>
          </w:p>
          <w:p w14:paraId="234476D0" w14:textId="0C9CB828" w:rsidR="00AD403A" w:rsidRDefault="00AD403A" w:rsidP="00AD403A">
            <w:pPr>
              <w:pStyle w:val="ListParagraph"/>
              <w:numPr>
                <w:ilvl w:val="0"/>
                <w:numId w:val="15"/>
              </w:numPr>
            </w:pPr>
            <w:r>
              <w:t>Reddit</w:t>
            </w:r>
          </w:p>
          <w:p w14:paraId="73517B51" w14:textId="20228837" w:rsidR="00AD403A" w:rsidRDefault="00AD403A" w:rsidP="00AD403A">
            <w:pPr>
              <w:pStyle w:val="ListParagraph"/>
              <w:numPr>
                <w:ilvl w:val="0"/>
                <w:numId w:val="15"/>
              </w:numPr>
            </w:pPr>
            <w:proofErr w:type="spellStart"/>
            <w:r>
              <w:t>pypi</w:t>
            </w:r>
            <w:proofErr w:type="spellEnd"/>
          </w:p>
          <w:p w14:paraId="49356513" w14:textId="55157576" w:rsidR="00EA0EF8" w:rsidRPr="004048B0" w:rsidRDefault="00AD403A" w:rsidP="00006C17">
            <w:pPr>
              <w:pStyle w:val="ListParagraph"/>
              <w:numPr>
                <w:ilvl w:val="0"/>
                <w:numId w:val="15"/>
              </w:numPr>
            </w:pPr>
            <w:r>
              <w:t>Institute for Local Self-Reliance</w:t>
            </w:r>
          </w:p>
          <w:p w14:paraId="207361A5" w14:textId="77777777" w:rsidR="00C17936" w:rsidRPr="004048B0" w:rsidRDefault="00C17936" w:rsidP="00EA0EF8"/>
        </w:tc>
      </w:tr>
      <w:tr w:rsidR="0015336E" w:rsidRPr="004048B0" w14:paraId="78D2A07B" w14:textId="77777777" w:rsidTr="006551C3">
        <w:trPr>
          <w:trHeight w:val="4892"/>
        </w:trPr>
        <w:tc>
          <w:tcPr>
            <w:tcW w:w="3600" w:type="dxa"/>
            <w:vMerge/>
          </w:tcPr>
          <w:p w14:paraId="121F8E1E" w14:textId="77777777" w:rsidR="0015336E" w:rsidRPr="004048B0" w:rsidRDefault="0015336E" w:rsidP="005947BE">
            <w:pPr>
              <w:rPr>
                <w:noProof/>
              </w:rPr>
            </w:pPr>
          </w:p>
        </w:tc>
        <w:tc>
          <w:tcPr>
            <w:tcW w:w="7200" w:type="dxa"/>
          </w:tcPr>
          <w:p w14:paraId="5F9BD8A2" w14:textId="77777777" w:rsidR="0015336E" w:rsidRPr="004048B0" w:rsidRDefault="0015336E" w:rsidP="00120EDB">
            <w:pPr>
              <w:rPr>
                <w:noProof/>
              </w:rPr>
            </w:pPr>
            <w:r w:rsidRPr="004048B0">
              <w:rPr>
                <w:noProof/>
                <w:lang w:eastAsia="en-AU"/>
              </w:rPr>
              <w:drawing>
                <wp:inline distT="0" distB="0" distL="0" distR="0" wp14:anchorId="78B0FF07" wp14:editId="487D8EB0">
                  <wp:extent cx="4162349" cy="2077237"/>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3069" r="2517" b="29902"/>
                          <a:stretch/>
                        </pic:blipFill>
                        <pic:spPr bwMode="auto">
                          <a:xfrm>
                            <a:off x="0" y="0"/>
                            <a:ext cx="4163412" cy="2077768"/>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367DD3E3" w14:textId="77777777" w:rsidTr="004048B0">
        <w:trPr>
          <w:trHeight w:val="576"/>
        </w:trPr>
        <w:tc>
          <w:tcPr>
            <w:tcW w:w="3600" w:type="dxa"/>
            <w:vMerge/>
          </w:tcPr>
          <w:p w14:paraId="43638286" w14:textId="77777777" w:rsidR="0015336E" w:rsidRPr="004048B0" w:rsidRDefault="0015336E" w:rsidP="005947BE">
            <w:pPr>
              <w:rPr>
                <w:noProof/>
              </w:rPr>
            </w:pPr>
          </w:p>
        </w:tc>
        <w:tc>
          <w:tcPr>
            <w:tcW w:w="7200" w:type="dxa"/>
          </w:tcPr>
          <w:p w14:paraId="5B9321A0" w14:textId="053866F1" w:rsidR="0015336E" w:rsidRPr="004048B0" w:rsidRDefault="0015336E" w:rsidP="004048B0">
            <w:pPr>
              <w:pStyle w:val="Caption"/>
            </w:pPr>
          </w:p>
        </w:tc>
      </w:tr>
    </w:tbl>
    <w:p w14:paraId="1436805D" w14:textId="77777777" w:rsidR="007762BF" w:rsidRPr="004048B0" w:rsidRDefault="007762BF"/>
    <w:p w14:paraId="09E71B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188056" w14:textId="77777777" w:rsidR="005F350F" w:rsidRPr="004048B0" w:rsidRDefault="005F350F"/>
    <w:tbl>
      <w:tblPr>
        <w:tblW w:w="0" w:type="auto"/>
        <w:tblLook w:val="0600" w:firstRow="0" w:lastRow="0" w:firstColumn="0" w:lastColumn="0" w:noHBand="1" w:noVBand="1"/>
      </w:tblPr>
      <w:tblGrid>
        <w:gridCol w:w="3233"/>
        <w:gridCol w:w="360"/>
        <w:gridCol w:w="7197"/>
      </w:tblGrid>
      <w:tr w:rsidR="00B904ED" w:rsidRPr="004048B0" w14:paraId="2314217F" w14:textId="77777777" w:rsidTr="00476F0C">
        <w:trPr>
          <w:trHeight w:val="432"/>
        </w:trPr>
        <w:tc>
          <w:tcPr>
            <w:tcW w:w="3233" w:type="dxa"/>
          </w:tcPr>
          <w:p w14:paraId="010018BF" w14:textId="77777777" w:rsidR="00CD7F84" w:rsidRPr="004048B0" w:rsidRDefault="00120EDB" w:rsidP="00417D0A">
            <w:r w:rsidRPr="004048B0">
              <w:br w:type="page"/>
            </w:r>
          </w:p>
        </w:tc>
        <w:tc>
          <w:tcPr>
            <w:tcW w:w="360" w:type="dxa"/>
          </w:tcPr>
          <w:p w14:paraId="7BC1FF06" w14:textId="77777777" w:rsidR="00CD7F84" w:rsidRPr="004048B0" w:rsidRDefault="00CD7F84" w:rsidP="0064029B">
            <w:pPr>
              <w:rPr>
                <w:noProof/>
              </w:rPr>
            </w:pPr>
          </w:p>
        </w:tc>
        <w:tc>
          <w:tcPr>
            <w:tcW w:w="7197" w:type="dxa"/>
          </w:tcPr>
          <w:p w14:paraId="5C617D63" w14:textId="77777777" w:rsidR="00CD7F84" w:rsidRPr="004048B0" w:rsidRDefault="00CD7F84" w:rsidP="0064029B">
            <w:r w:rsidRPr="004048B0">
              <w:rPr>
                <w:noProof/>
                <w:lang w:eastAsia="en-AU"/>
              </w:rPr>
              <w:drawing>
                <wp:inline distT="0" distB="0" distL="0" distR="0" wp14:anchorId="36B6F395" wp14:editId="23AB5EB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B904ED" w:rsidRPr="004048B0" w14:paraId="1B8EAEF5" w14:textId="77777777" w:rsidTr="00476F0C">
        <w:trPr>
          <w:trHeight w:val="1440"/>
        </w:trPr>
        <w:tc>
          <w:tcPr>
            <w:tcW w:w="3233" w:type="dxa"/>
            <w:vMerge w:val="restart"/>
          </w:tcPr>
          <w:p w14:paraId="5655D981" w14:textId="176A28C5" w:rsidR="00C17936" w:rsidRPr="004048B0" w:rsidRDefault="00C17936" w:rsidP="00450F88">
            <w:pPr>
              <w:pStyle w:val="Heading3"/>
            </w:pPr>
          </w:p>
          <w:p w14:paraId="118884DE" w14:textId="2E745715" w:rsidR="00C17936" w:rsidRPr="004048B0" w:rsidRDefault="00C17936" w:rsidP="00EE4DBD">
            <w:pPr>
              <w:pStyle w:val="ListHeader"/>
            </w:pPr>
          </w:p>
          <w:p w14:paraId="3D5DE648" w14:textId="5C9925BD" w:rsidR="00C17936" w:rsidRPr="004048B0" w:rsidRDefault="005D6CE1" w:rsidP="00450F88">
            <w:pPr>
              <w:ind w:left="360"/>
            </w:pPr>
            <w:r>
              <w:rPr>
                <w:noProof/>
              </w:rPr>
              <w:drawing>
                <wp:inline distT="0" distB="0" distL="0" distR="0" wp14:anchorId="7A49B8FF" wp14:editId="794B10B6">
                  <wp:extent cx="1432560" cy="1163159"/>
                  <wp:effectExtent l="0" t="0" r="0" b="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4344" cy="1172727"/>
                          </a:xfrm>
                          <a:prstGeom prst="rect">
                            <a:avLst/>
                          </a:prstGeom>
                        </pic:spPr>
                      </pic:pic>
                    </a:graphicData>
                  </a:graphic>
                </wp:inline>
              </w:drawing>
            </w:r>
          </w:p>
          <w:p w14:paraId="5DACA5E4" w14:textId="556CE672" w:rsidR="005D6CE1" w:rsidRDefault="005D6CE1" w:rsidP="004048B0"/>
          <w:p w14:paraId="56582362" w14:textId="678BD034" w:rsidR="004048B0" w:rsidRPr="004048B0" w:rsidRDefault="00B904ED" w:rsidP="004048B0">
            <w:r>
              <w:rPr>
                <w:noProof/>
              </w:rPr>
              <w:drawing>
                <wp:inline distT="0" distB="0" distL="0" distR="0" wp14:anchorId="19B9322C" wp14:editId="40D1448C">
                  <wp:extent cx="1257300" cy="1457421"/>
                  <wp:effectExtent l="0" t="0" r="0" b="9525"/>
                  <wp:docPr id="24" name="Picture 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0415" cy="1472623"/>
                          </a:xfrm>
                          <a:prstGeom prst="rect">
                            <a:avLst/>
                          </a:prstGeom>
                        </pic:spPr>
                      </pic:pic>
                    </a:graphicData>
                  </a:graphic>
                </wp:inline>
              </w:drawing>
            </w:r>
          </w:p>
          <w:p w14:paraId="2FBBBC08" w14:textId="42451F0D" w:rsidR="00C17936" w:rsidRPr="004048B0" w:rsidRDefault="00C17936" w:rsidP="00EE4DBD">
            <w:pPr>
              <w:pStyle w:val="Heading3"/>
            </w:pPr>
          </w:p>
          <w:p w14:paraId="50294051" w14:textId="6FF6832D" w:rsidR="004048B0" w:rsidRPr="004048B0" w:rsidRDefault="004048B0" w:rsidP="004048B0"/>
          <w:p w14:paraId="59955338" w14:textId="770A686A" w:rsidR="00C17936" w:rsidRPr="004048B0" w:rsidRDefault="005D6CE1" w:rsidP="00450F88">
            <w:pPr>
              <w:pStyle w:val="Heading3"/>
            </w:pPr>
            <w:r>
              <w:drawing>
                <wp:inline distT="0" distB="0" distL="0" distR="0" wp14:anchorId="65549D39" wp14:editId="7A207124">
                  <wp:extent cx="1577340" cy="637508"/>
                  <wp:effectExtent l="0" t="0" r="0" b="0"/>
                  <wp:docPr id="25" name="Picture 2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 company n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0616" cy="659040"/>
                          </a:xfrm>
                          <a:prstGeom prst="rect">
                            <a:avLst/>
                          </a:prstGeom>
                        </pic:spPr>
                      </pic:pic>
                    </a:graphicData>
                  </a:graphic>
                </wp:inline>
              </w:drawing>
            </w:r>
          </w:p>
          <w:p w14:paraId="2AC6308C" w14:textId="77777777" w:rsidR="00C17936" w:rsidRPr="004048B0" w:rsidRDefault="00C17936" w:rsidP="00EE4DBD">
            <w:pPr>
              <w:pStyle w:val="Bullets"/>
              <w:numPr>
                <w:ilvl w:val="0"/>
                <w:numId w:val="0"/>
              </w:numPr>
              <w:ind w:left="360" w:hanging="360"/>
            </w:pPr>
          </w:p>
        </w:tc>
        <w:tc>
          <w:tcPr>
            <w:tcW w:w="360" w:type="dxa"/>
            <w:vMerge w:val="restart"/>
          </w:tcPr>
          <w:p w14:paraId="10413125" w14:textId="77777777" w:rsidR="00C17936" w:rsidRPr="004048B0" w:rsidRDefault="00C17936" w:rsidP="00500AC9">
            <w:pPr>
              <w:pStyle w:val="Heading2"/>
            </w:pPr>
          </w:p>
        </w:tc>
        <w:tc>
          <w:tcPr>
            <w:tcW w:w="7197" w:type="dxa"/>
          </w:tcPr>
          <w:p w14:paraId="30071A74" w14:textId="51B31513" w:rsidR="00C17936" w:rsidRPr="004048B0" w:rsidRDefault="00920BB7" w:rsidP="00FE44CB">
            <w:pPr>
              <w:pStyle w:val="Heading2"/>
            </w:pPr>
            <w:bookmarkStart w:id="1" w:name="_methodology"/>
            <w:bookmarkEnd w:id="1"/>
            <w:r>
              <w:t>methodology</w:t>
            </w:r>
          </w:p>
        </w:tc>
      </w:tr>
      <w:tr w:rsidR="00B904ED" w:rsidRPr="004048B0" w14:paraId="718A47E2" w14:textId="77777777" w:rsidTr="00476F0C">
        <w:trPr>
          <w:trHeight w:val="11808"/>
        </w:trPr>
        <w:tc>
          <w:tcPr>
            <w:tcW w:w="3233" w:type="dxa"/>
            <w:vMerge/>
          </w:tcPr>
          <w:p w14:paraId="4BDAA62C" w14:textId="77777777" w:rsidR="00C17936" w:rsidRPr="004048B0" w:rsidRDefault="00C17936" w:rsidP="00C17936">
            <w:pPr>
              <w:pStyle w:val="Heading3"/>
              <w:rPr>
                <w:lang w:eastAsia="en-AU"/>
              </w:rPr>
            </w:pPr>
          </w:p>
        </w:tc>
        <w:tc>
          <w:tcPr>
            <w:tcW w:w="360" w:type="dxa"/>
            <w:vMerge/>
          </w:tcPr>
          <w:p w14:paraId="1E25D687" w14:textId="77777777" w:rsidR="00C17936" w:rsidRPr="004048B0" w:rsidRDefault="00C17936" w:rsidP="00C17936">
            <w:pPr>
              <w:pStyle w:val="Heading2"/>
            </w:pPr>
          </w:p>
        </w:tc>
        <w:tc>
          <w:tcPr>
            <w:tcW w:w="7197" w:type="dxa"/>
          </w:tcPr>
          <w:p w14:paraId="7B88CDF9" w14:textId="6DC4CFC1" w:rsidR="00675AE5" w:rsidRDefault="00920BB7" w:rsidP="00675AE5">
            <w:pPr>
              <w:pStyle w:val="Heading3"/>
            </w:pPr>
            <w:r>
              <w:t>extraction</w:t>
            </w:r>
            <w:r w:rsidR="00C17936" w:rsidRPr="004048B0">
              <w:t xml:space="preserve"> </w:t>
            </w:r>
          </w:p>
          <w:p w14:paraId="3263034B" w14:textId="7A8878F2" w:rsidR="00150310" w:rsidRPr="00150310" w:rsidRDefault="00150310" w:rsidP="00150310">
            <w:r>
              <w:t xml:space="preserve">         The following contains the datasets collected and the means in orders to extract the files and data:</w:t>
            </w:r>
          </w:p>
          <w:p w14:paraId="22DB456A" w14:textId="0CB5C15E" w:rsidR="00C17936" w:rsidRDefault="00476F0C" w:rsidP="00476F0C">
            <w:pPr>
              <w:pStyle w:val="TableLeft1"/>
            </w:pPr>
            <w:r>
              <w:t>CSV</w:t>
            </w:r>
            <w:r w:rsidR="00675AE5">
              <w:t xml:space="preserve"> </w:t>
            </w:r>
          </w:p>
          <w:p w14:paraId="61AE028D" w14:textId="77777777" w:rsidR="00675AE5" w:rsidRDefault="00675AE5" w:rsidP="00E73766">
            <w:pPr>
              <w:pStyle w:val="ListParagraph"/>
              <w:numPr>
                <w:ilvl w:val="0"/>
                <w:numId w:val="16"/>
              </w:numPr>
            </w:pPr>
            <w:r>
              <w:t>Datasets:</w:t>
            </w:r>
          </w:p>
          <w:p w14:paraId="7E4F0BD0" w14:textId="77777777" w:rsidR="00675AE5" w:rsidRDefault="00675AE5" w:rsidP="00675AE5">
            <w:pPr>
              <w:pStyle w:val="ListParagraph"/>
              <w:numPr>
                <w:ilvl w:val="0"/>
                <w:numId w:val="22"/>
              </w:numPr>
            </w:pPr>
            <w:r>
              <w:t>Sales Zip File (5 Years)</w:t>
            </w:r>
          </w:p>
          <w:p w14:paraId="625ACBE8" w14:textId="77777777" w:rsidR="00675AE5" w:rsidRDefault="00675AE5" w:rsidP="00675AE5">
            <w:pPr>
              <w:pStyle w:val="ListParagraph"/>
              <w:numPr>
                <w:ilvl w:val="0"/>
                <w:numId w:val="22"/>
              </w:numPr>
            </w:pPr>
            <w:r>
              <w:t>Online Product Database</w:t>
            </w:r>
          </w:p>
          <w:p w14:paraId="207F7DFB" w14:textId="77777777" w:rsidR="00675AE5" w:rsidRDefault="00675AE5" w:rsidP="00675AE5">
            <w:pPr>
              <w:pStyle w:val="ListParagraph"/>
              <w:numPr>
                <w:ilvl w:val="0"/>
                <w:numId w:val="22"/>
              </w:numPr>
            </w:pPr>
            <w:r>
              <w:t>Walmart Sales 2010-2012</w:t>
            </w:r>
          </w:p>
          <w:p w14:paraId="19CFD84E" w14:textId="3C116EEA" w:rsidR="00675AE5" w:rsidRDefault="00675AE5" w:rsidP="00675AE5">
            <w:pPr>
              <w:pStyle w:val="ListParagraph"/>
              <w:numPr>
                <w:ilvl w:val="0"/>
                <w:numId w:val="22"/>
              </w:numPr>
            </w:pPr>
            <w:r>
              <w:t xml:space="preserve">Walmart Daily Stock Data </w:t>
            </w:r>
          </w:p>
          <w:p w14:paraId="03D8CC52" w14:textId="44AD5278" w:rsidR="00675AE5" w:rsidRDefault="00675AE5" w:rsidP="00675AE5">
            <w:pPr>
              <w:pStyle w:val="ListParagraph"/>
              <w:numPr>
                <w:ilvl w:val="0"/>
                <w:numId w:val="22"/>
              </w:numPr>
            </w:pPr>
            <w:r>
              <w:t>Prices, Sales and E-commerce Product Details</w:t>
            </w:r>
          </w:p>
          <w:p w14:paraId="484191DF" w14:textId="08C64068" w:rsidR="00675AE5" w:rsidRDefault="00675AE5" w:rsidP="00675AE5">
            <w:pPr>
              <w:pStyle w:val="ListParagraph"/>
              <w:numPr>
                <w:ilvl w:val="0"/>
                <w:numId w:val="22"/>
              </w:numPr>
            </w:pPr>
            <w:r>
              <w:t>Growth Profitability and Financial Ratios</w:t>
            </w:r>
          </w:p>
          <w:p w14:paraId="38A198C5" w14:textId="0CB44C67" w:rsidR="00675AE5" w:rsidRDefault="00675AE5" w:rsidP="00675AE5">
            <w:pPr>
              <w:pStyle w:val="ListParagraph"/>
              <w:numPr>
                <w:ilvl w:val="0"/>
                <w:numId w:val="22"/>
              </w:numPr>
            </w:pPr>
            <w:r>
              <w:t>Walmart Market Share</w:t>
            </w:r>
          </w:p>
          <w:p w14:paraId="54D49F38" w14:textId="33C7FA08" w:rsidR="00272F52" w:rsidRDefault="00376B71" w:rsidP="00E73766">
            <w:pPr>
              <w:pStyle w:val="ListParagraph"/>
              <w:numPr>
                <w:ilvl w:val="0"/>
                <w:numId w:val="16"/>
              </w:numPr>
            </w:pPr>
            <w:r>
              <w:t xml:space="preserve">Read through </w:t>
            </w:r>
            <w:proofErr w:type="spellStart"/>
            <w:r w:rsidR="00941EBB">
              <w:t>j</w:t>
            </w:r>
            <w:r>
              <w:t>upyter</w:t>
            </w:r>
            <w:proofErr w:type="spellEnd"/>
            <w:r>
              <w:t xml:space="preserve"> notebook, using the pandas module</w:t>
            </w:r>
          </w:p>
          <w:p w14:paraId="4F2086FE" w14:textId="77777777" w:rsidR="009E2CDD" w:rsidRDefault="009E2CDD" w:rsidP="009E2CDD">
            <w:pPr>
              <w:pStyle w:val="ListParagraph"/>
            </w:pPr>
          </w:p>
          <w:p w14:paraId="7192B7C3" w14:textId="0C3D2165" w:rsidR="00C17936" w:rsidRDefault="00476F0C" w:rsidP="00476F0C">
            <w:pPr>
              <w:pStyle w:val="TableLeft1"/>
            </w:pPr>
            <w:r>
              <w:t>JSON</w:t>
            </w:r>
          </w:p>
          <w:p w14:paraId="2036D558" w14:textId="5AE5F7E2" w:rsidR="00476F0C" w:rsidRDefault="00675AE5" w:rsidP="00272F52">
            <w:pPr>
              <w:pStyle w:val="ListParagraph"/>
              <w:numPr>
                <w:ilvl w:val="0"/>
                <w:numId w:val="16"/>
              </w:numPr>
            </w:pPr>
            <w:r>
              <w:t>Dataset: Store Locations</w:t>
            </w:r>
          </w:p>
          <w:p w14:paraId="43637A22" w14:textId="17C85FA7" w:rsidR="00675AE5" w:rsidRDefault="00675AE5" w:rsidP="00272F52">
            <w:pPr>
              <w:pStyle w:val="ListParagraph"/>
              <w:numPr>
                <w:ilvl w:val="0"/>
                <w:numId w:val="16"/>
              </w:numPr>
            </w:pPr>
            <w:r>
              <w:t xml:space="preserve">Read through </w:t>
            </w:r>
            <w:proofErr w:type="spellStart"/>
            <w:r>
              <w:t>jupyter</w:t>
            </w:r>
            <w:proofErr w:type="spellEnd"/>
            <w:r>
              <w:t xml:space="preserve"> notebook, using pandas module</w:t>
            </w:r>
          </w:p>
          <w:p w14:paraId="3D71D061" w14:textId="77777777" w:rsidR="009E2CDD" w:rsidRDefault="009E2CDD" w:rsidP="009E2CDD">
            <w:pPr>
              <w:pStyle w:val="ListParagraph"/>
            </w:pPr>
          </w:p>
          <w:p w14:paraId="3198F0FE" w14:textId="77777777" w:rsidR="00C17936" w:rsidRDefault="00476F0C" w:rsidP="00476F0C">
            <w:pPr>
              <w:pStyle w:val="TableLeft1"/>
            </w:pPr>
            <w:r>
              <w:t>API</w:t>
            </w:r>
          </w:p>
          <w:p w14:paraId="2A161059" w14:textId="34E6D9C4" w:rsidR="00675AE5" w:rsidRDefault="00675AE5" w:rsidP="00272F52">
            <w:pPr>
              <w:pStyle w:val="ListParagraph"/>
              <w:numPr>
                <w:ilvl w:val="0"/>
                <w:numId w:val="16"/>
              </w:numPr>
            </w:pPr>
            <w:r>
              <w:t>Dataset: Holiday</w:t>
            </w:r>
          </w:p>
          <w:p w14:paraId="345F45C2" w14:textId="78B457B7" w:rsidR="00272F52" w:rsidRDefault="00945DF5" w:rsidP="00272F52">
            <w:pPr>
              <w:pStyle w:val="ListParagraph"/>
              <w:numPr>
                <w:ilvl w:val="0"/>
                <w:numId w:val="16"/>
              </w:numPr>
            </w:pPr>
            <w:r>
              <w:t>Request get was loaded in order to extract holiday dates</w:t>
            </w:r>
          </w:p>
          <w:p w14:paraId="1B53990D" w14:textId="4FD3D052" w:rsidR="00675AE5" w:rsidRDefault="00675AE5" w:rsidP="00272F52">
            <w:pPr>
              <w:pStyle w:val="ListParagraph"/>
              <w:numPr>
                <w:ilvl w:val="0"/>
                <w:numId w:val="16"/>
              </w:numPr>
            </w:pPr>
            <w:r w:rsidRPr="00675AE5">
              <w:t>A for loop was created to get the dates from 2010-2012 in the United States for the 5 holidays that were selected</w:t>
            </w:r>
            <w:r w:rsidR="00945DF5">
              <w:t xml:space="preserve"> and store in a data frame using the pandas module</w:t>
            </w:r>
          </w:p>
          <w:p w14:paraId="29EB74E3" w14:textId="77777777" w:rsidR="009E2CDD" w:rsidRDefault="009E2CDD" w:rsidP="009E2CDD">
            <w:pPr>
              <w:pStyle w:val="ListParagraph"/>
            </w:pPr>
          </w:p>
          <w:p w14:paraId="37E77071" w14:textId="44D1816F" w:rsidR="00272F52" w:rsidRDefault="00272F52" w:rsidP="00272F52">
            <w:pPr>
              <w:pStyle w:val="TableLeft1"/>
            </w:pPr>
            <w:r>
              <w:t>Python Package</w:t>
            </w:r>
          </w:p>
          <w:p w14:paraId="3384F57C" w14:textId="06C82238" w:rsidR="00675AE5" w:rsidRDefault="00675AE5" w:rsidP="00272F52">
            <w:pPr>
              <w:pStyle w:val="ListParagraph"/>
              <w:numPr>
                <w:ilvl w:val="0"/>
                <w:numId w:val="16"/>
              </w:numPr>
            </w:pPr>
            <w:r>
              <w:t>Dataset: US python package</w:t>
            </w:r>
          </w:p>
          <w:p w14:paraId="09576CF2" w14:textId="01C3118D" w:rsidR="00272F52" w:rsidRDefault="00272F52" w:rsidP="00272F52">
            <w:pPr>
              <w:pStyle w:val="ListParagraph"/>
              <w:numPr>
                <w:ilvl w:val="0"/>
                <w:numId w:val="16"/>
              </w:numPr>
            </w:pPr>
            <w:r>
              <w:t xml:space="preserve">Module was pip installed in </w:t>
            </w:r>
            <w:proofErr w:type="spellStart"/>
            <w:r>
              <w:t>jupyter</w:t>
            </w:r>
            <w:proofErr w:type="spellEnd"/>
            <w:r>
              <w:t xml:space="preserve"> notebook</w:t>
            </w:r>
          </w:p>
          <w:p w14:paraId="5A9AB31E" w14:textId="4C4EDECD" w:rsidR="00675AE5" w:rsidRDefault="00E73766" w:rsidP="00675AE5">
            <w:pPr>
              <w:pStyle w:val="ListParagraph"/>
              <w:numPr>
                <w:ilvl w:val="0"/>
                <w:numId w:val="16"/>
              </w:numPr>
            </w:pPr>
            <w:r>
              <w:t>The required data were retrieved into dictionary format using the syntax provided by the package developer</w:t>
            </w:r>
            <w:r w:rsidR="00675AE5">
              <w:t>s, which were then exported to csv formats</w:t>
            </w:r>
          </w:p>
          <w:p w14:paraId="10DD97D1" w14:textId="77777777" w:rsidR="00675AE5" w:rsidRDefault="00675AE5" w:rsidP="00675AE5"/>
          <w:p w14:paraId="53620B6D" w14:textId="76F7FE7F" w:rsidR="00272F52" w:rsidRDefault="00272F52" w:rsidP="00272F52"/>
          <w:p w14:paraId="35E3719C" w14:textId="6BEB012C" w:rsidR="00272F52" w:rsidRPr="004048B0" w:rsidRDefault="00272F52" w:rsidP="00476F0C">
            <w:pPr>
              <w:pStyle w:val="TableLeft1"/>
            </w:pPr>
          </w:p>
        </w:tc>
      </w:tr>
    </w:tbl>
    <w:p w14:paraId="60F49D9D" w14:textId="11246E68" w:rsidR="002D452B" w:rsidRDefault="002D452B"/>
    <w:tbl>
      <w:tblPr>
        <w:tblW w:w="0" w:type="auto"/>
        <w:tblLook w:val="0600" w:firstRow="0" w:lastRow="0" w:firstColumn="0" w:lastColumn="0" w:noHBand="1" w:noVBand="1"/>
      </w:tblPr>
      <w:tblGrid>
        <w:gridCol w:w="7560"/>
        <w:gridCol w:w="265"/>
        <w:gridCol w:w="2965"/>
      </w:tblGrid>
      <w:tr w:rsidR="002D452B" w:rsidRPr="004048B0" w14:paraId="714A411D" w14:textId="3CF759B1" w:rsidTr="00B904ED">
        <w:trPr>
          <w:trHeight w:val="432"/>
        </w:trPr>
        <w:tc>
          <w:tcPr>
            <w:tcW w:w="7560" w:type="dxa"/>
          </w:tcPr>
          <w:p w14:paraId="540F7D64" w14:textId="77777777" w:rsidR="002D452B" w:rsidRPr="004048B0" w:rsidRDefault="002D452B" w:rsidP="00915820">
            <w:r w:rsidRPr="004048B0">
              <w:rPr>
                <w:noProof/>
                <w:lang w:eastAsia="en-AU"/>
              </w:rPr>
              <w:lastRenderedPageBreak/>
              <w:drawing>
                <wp:inline distT="0" distB="0" distL="0" distR="0" wp14:anchorId="6F1166D0" wp14:editId="09A23965">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265" w:type="dxa"/>
          </w:tcPr>
          <w:p w14:paraId="5725CCCC" w14:textId="77777777" w:rsidR="002D452B" w:rsidRPr="004048B0" w:rsidRDefault="002D452B" w:rsidP="00915820">
            <w:pPr>
              <w:rPr>
                <w:noProof/>
                <w:lang w:eastAsia="en-AU"/>
              </w:rPr>
            </w:pPr>
          </w:p>
        </w:tc>
        <w:tc>
          <w:tcPr>
            <w:tcW w:w="2965" w:type="dxa"/>
          </w:tcPr>
          <w:p w14:paraId="7838A58D" w14:textId="44C510E4" w:rsidR="002D452B" w:rsidRPr="004048B0" w:rsidRDefault="002D452B" w:rsidP="00915820">
            <w:pPr>
              <w:rPr>
                <w:noProof/>
                <w:lang w:eastAsia="en-AU"/>
              </w:rPr>
            </w:pPr>
          </w:p>
        </w:tc>
      </w:tr>
      <w:tr w:rsidR="002D452B" w:rsidRPr="004048B0" w14:paraId="15E29536" w14:textId="303412A7" w:rsidTr="00B904ED">
        <w:trPr>
          <w:trHeight w:val="1440"/>
        </w:trPr>
        <w:tc>
          <w:tcPr>
            <w:tcW w:w="7560" w:type="dxa"/>
          </w:tcPr>
          <w:p w14:paraId="6B722AD8" w14:textId="77777777" w:rsidR="002D452B" w:rsidRPr="004048B0" w:rsidRDefault="002D452B" w:rsidP="00915820">
            <w:pPr>
              <w:pStyle w:val="Heading2"/>
            </w:pPr>
            <w:r>
              <w:t>methodology</w:t>
            </w:r>
          </w:p>
        </w:tc>
        <w:tc>
          <w:tcPr>
            <w:tcW w:w="265" w:type="dxa"/>
          </w:tcPr>
          <w:p w14:paraId="783E579D" w14:textId="77777777" w:rsidR="002D452B" w:rsidRDefault="002D452B" w:rsidP="00915820">
            <w:pPr>
              <w:pStyle w:val="Heading2"/>
            </w:pPr>
          </w:p>
        </w:tc>
        <w:tc>
          <w:tcPr>
            <w:tcW w:w="2965" w:type="dxa"/>
          </w:tcPr>
          <w:p w14:paraId="58BC5108" w14:textId="602EA35F" w:rsidR="002D452B" w:rsidRDefault="002D452B" w:rsidP="00915820">
            <w:pPr>
              <w:pStyle w:val="Heading2"/>
            </w:pPr>
          </w:p>
        </w:tc>
      </w:tr>
      <w:tr w:rsidR="002D452B" w:rsidRPr="004048B0" w14:paraId="14D29E59" w14:textId="4B7D7ADE" w:rsidTr="00B904ED">
        <w:trPr>
          <w:trHeight w:val="11808"/>
        </w:trPr>
        <w:tc>
          <w:tcPr>
            <w:tcW w:w="7560" w:type="dxa"/>
          </w:tcPr>
          <w:p w14:paraId="32D5A3B8" w14:textId="65DAA6C9" w:rsidR="002D452B" w:rsidRPr="004048B0" w:rsidRDefault="00476F0C" w:rsidP="00B904ED">
            <w:pPr>
              <w:pStyle w:val="Heading3"/>
              <w:jc w:val="both"/>
            </w:pPr>
            <w:r>
              <w:t>TRANSFORMATION</w:t>
            </w:r>
            <w:r w:rsidR="002D452B" w:rsidRPr="004048B0">
              <w:t xml:space="preserve"> </w:t>
            </w:r>
          </w:p>
          <w:p w14:paraId="35E6AB78" w14:textId="026AB225" w:rsidR="00376B71" w:rsidRDefault="00376B71" w:rsidP="00B904ED">
            <w:pPr>
              <w:pStyle w:val="TableLeft1"/>
              <w:jc w:val="both"/>
            </w:pPr>
            <w:r>
              <w:t>Sales Zip File</w:t>
            </w:r>
          </w:p>
          <w:p w14:paraId="6D4CF4BB" w14:textId="18E4F216" w:rsidR="00376B71" w:rsidRDefault="00376B71" w:rsidP="00B904ED">
            <w:pPr>
              <w:ind w:firstLine="720"/>
              <w:jc w:val="both"/>
            </w:pPr>
            <w:r>
              <w:t xml:space="preserve">For both sales and price, the day columns were transposed so the sales and prices changes can be viewed by row. The dataset did not specify when the data was collected so it was </w:t>
            </w:r>
            <w:r w:rsidR="00945DF5">
              <w:t xml:space="preserve">not </w:t>
            </w:r>
            <w:r>
              <w:t xml:space="preserve">possible to determine the exact start or end date of the data. </w:t>
            </w:r>
            <w:r w:rsidR="007D02FF">
              <w:t>We</w:t>
            </w:r>
            <w:r>
              <w:t xml:space="preserve"> </w:t>
            </w:r>
            <w:r w:rsidR="007D02FF">
              <w:t xml:space="preserve">later </w:t>
            </w:r>
            <w:r>
              <w:t xml:space="preserve">discovered that Walmart </w:t>
            </w:r>
            <w:r w:rsidR="00945DF5">
              <w:t>was</w:t>
            </w:r>
            <w:r>
              <w:t xml:space="preserve"> closed only on Christmas Day. </w:t>
            </w:r>
            <w:r w:rsidR="00941EBB">
              <w:t>I</w:t>
            </w:r>
            <w:r>
              <w:t xml:space="preserve">t was </w:t>
            </w:r>
            <w:r w:rsidR="00941EBB">
              <w:t xml:space="preserve">then </w:t>
            </w:r>
            <w:r>
              <w:t>determined that there were days with 0 sales for all items and they were 365 days apart, one range being 366 days apart likely due to a leap year. This helped determine</w:t>
            </w:r>
            <w:r w:rsidR="00945DF5">
              <w:t>d</w:t>
            </w:r>
            <w:r>
              <w:t xml:space="preserve"> what day and month the sales were during. The only thing that could not be determined was the year but knowing the day and month can </w:t>
            </w:r>
            <w:r w:rsidR="00945DF5">
              <w:t>assist</w:t>
            </w:r>
            <w:r>
              <w:t xml:space="preserve"> in identifying trends and how sales is impacted from price changes. After determining the date, day and month were included into the dataset. Columns such as </w:t>
            </w:r>
            <w:proofErr w:type="spellStart"/>
            <w:r>
              <w:t>state_id</w:t>
            </w:r>
            <w:proofErr w:type="spellEnd"/>
            <w:r>
              <w:t xml:space="preserve"> and </w:t>
            </w:r>
            <w:proofErr w:type="spellStart"/>
            <w:r>
              <w:t>cat_id</w:t>
            </w:r>
            <w:proofErr w:type="spellEnd"/>
            <w:r>
              <w:t xml:space="preserve"> (category) were also included in replacement of their strings to help reduce storage space. Since the product ID was a string, to reduce storage a product ID table was created with integer id values. Various columns were also deleted as there was no</w:t>
            </w:r>
            <w:r w:rsidR="00945DF5">
              <w:t xml:space="preserve"> additional </w:t>
            </w:r>
            <w:r>
              <w:t xml:space="preserve">information regarding it and </w:t>
            </w:r>
            <w:r w:rsidR="00B70951">
              <w:t>its</w:t>
            </w:r>
            <w:r>
              <w:t xml:space="preserve"> values. After cleaning it resulted in the below table:</w:t>
            </w:r>
          </w:p>
          <w:p w14:paraId="3C55977B" w14:textId="77777777" w:rsidR="00376B71" w:rsidRDefault="00376B71" w:rsidP="00B904ED">
            <w:pPr>
              <w:pStyle w:val="ListParagraph"/>
              <w:numPr>
                <w:ilvl w:val="0"/>
                <w:numId w:val="17"/>
              </w:numPr>
              <w:spacing w:after="160" w:line="256" w:lineRule="auto"/>
              <w:jc w:val="both"/>
            </w:pPr>
            <w:r>
              <w:t>SALES TABLE</w:t>
            </w:r>
          </w:p>
          <w:p w14:paraId="3AA112BD" w14:textId="77777777" w:rsidR="00376B71" w:rsidRDefault="00376B71" w:rsidP="00B904ED">
            <w:pPr>
              <w:pStyle w:val="ListParagraph"/>
              <w:numPr>
                <w:ilvl w:val="0"/>
                <w:numId w:val="17"/>
              </w:numPr>
              <w:spacing w:after="160" w:line="256" w:lineRule="auto"/>
              <w:jc w:val="both"/>
            </w:pPr>
            <w:r>
              <w:t>UNIQUE PRODUCT ID TABLE</w:t>
            </w:r>
          </w:p>
          <w:p w14:paraId="5058BA52" w14:textId="77777777" w:rsidR="00376B71" w:rsidRDefault="00376B71" w:rsidP="00B904ED">
            <w:pPr>
              <w:pStyle w:val="ListParagraph"/>
              <w:numPr>
                <w:ilvl w:val="0"/>
                <w:numId w:val="17"/>
              </w:numPr>
              <w:spacing w:after="160" w:line="256" w:lineRule="auto"/>
              <w:jc w:val="both"/>
            </w:pPr>
            <w:r>
              <w:t>STATE ID TABLE</w:t>
            </w:r>
          </w:p>
          <w:p w14:paraId="76F0B793" w14:textId="77777777" w:rsidR="00376B71" w:rsidRDefault="00376B71" w:rsidP="00B904ED">
            <w:pPr>
              <w:pStyle w:val="ListParagraph"/>
              <w:numPr>
                <w:ilvl w:val="0"/>
                <w:numId w:val="17"/>
              </w:numPr>
              <w:spacing w:after="160" w:line="256" w:lineRule="auto"/>
              <w:jc w:val="both"/>
            </w:pPr>
            <w:r>
              <w:t>CAT ID TABLE</w:t>
            </w:r>
          </w:p>
          <w:p w14:paraId="4A30C671" w14:textId="3545FD10" w:rsidR="00376B71" w:rsidRDefault="00376B71" w:rsidP="00B904ED">
            <w:pPr>
              <w:ind w:firstLine="720"/>
              <w:jc w:val="both"/>
            </w:pPr>
            <w:r>
              <w:t>For the price file, a similar process was done</w:t>
            </w:r>
            <w:r w:rsidR="00945DF5">
              <w:t xml:space="preserve"> to</w:t>
            </w:r>
            <w:r>
              <w:t xml:space="preserve"> the sales dataset. Item, category, and state were replaced with their integer ID. The day and month were also included in the dataset. The dataset for the price changes </w:t>
            </w:r>
            <w:r w:rsidR="00945DF5">
              <w:t xml:space="preserve">was large </w:t>
            </w:r>
            <w:r>
              <w:t>and to gain insightful information it was decided that instead of showing price changes every day</w:t>
            </w:r>
            <w:r w:rsidR="00945DF5">
              <w:t xml:space="preserve"> for every product</w:t>
            </w:r>
            <w:r>
              <w:t xml:space="preserve"> a “Markup” and “Markdown” column was created. These columns would count the numbers of markdown and markup every 6 months over the 5 years. It was decided to work initially with 6 months to simplify the data </w:t>
            </w:r>
            <w:r w:rsidR="00945DF5">
              <w:t>for the future examination of</w:t>
            </w:r>
            <w:r>
              <w:t xml:space="preserve"> </w:t>
            </w:r>
            <w:r w:rsidRPr="00C77BEF">
              <w:rPr>
                <w:color w:val="000000" w:themeColor="text1"/>
              </w:rPr>
              <w:t>every month may be considered instead to have a more detailed look at price changes.</w:t>
            </w:r>
            <w:r>
              <w:t xml:space="preserve"> This was calculated by sort</w:t>
            </w:r>
            <w:r w:rsidR="00945DF5">
              <w:t>ing</w:t>
            </w:r>
            <w:r>
              <w:t xml:space="preserve"> the dataset by the product name and day. If the next row price increase</w:t>
            </w:r>
            <w:r w:rsidR="00945DF5">
              <w:t>d</w:t>
            </w:r>
            <w:r>
              <w:t xml:space="preserve"> it would be counted as a Markup, if the next row was lower</w:t>
            </w:r>
            <w:r w:rsidR="00945DF5">
              <w:t>ed</w:t>
            </w:r>
            <w:r>
              <w:t xml:space="preserve"> then it would be counted as a Markdown, and if there was no change it would continue onto the next row without counting anything. The function would sum these counts and then reset the sum once it reached 6 months and this process would iterate. From this function it resulted in the following table:</w:t>
            </w:r>
            <w:r w:rsidR="00B904ED">
              <w:t xml:space="preserve"> </w:t>
            </w:r>
            <w:r>
              <w:t xml:space="preserve">PRICE </w:t>
            </w:r>
            <w:r w:rsidR="00945DF5">
              <w:t>CHANGE</w:t>
            </w:r>
            <w:r>
              <w:t xml:space="preserve"> TABLE (6 MONTH/5 YEARS)</w:t>
            </w:r>
            <w:r w:rsidR="00B904ED">
              <w:t>.</w:t>
            </w:r>
          </w:p>
          <w:p w14:paraId="3FEE145F" w14:textId="77777777" w:rsidR="00B904ED" w:rsidRDefault="00B904ED" w:rsidP="00B904ED">
            <w:pPr>
              <w:ind w:firstLine="720"/>
              <w:jc w:val="both"/>
            </w:pPr>
          </w:p>
          <w:p w14:paraId="4C39B504" w14:textId="5FA561C0" w:rsidR="00376B71" w:rsidRDefault="00376B71" w:rsidP="00B904ED">
            <w:pPr>
              <w:pStyle w:val="TableLeft1"/>
              <w:jc w:val="both"/>
            </w:pPr>
            <w:r>
              <w:t>Online Product Database</w:t>
            </w:r>
          </w:p>
          <w:p w14:paraId="6E67229F" w14:textId="6EE8E525" w:rsidR="00376B71" w:rsidRDefault="00376B71" w:rsidP="00B904ED">
            <w:pPr>
              <w:ind w:firstLine="720"/>
              <w:jc w:val="both"/>
            </w:pPr>
            <w:r>
              <w:t>Various columns were deleted such as URL link, UPC and timestamp of data collection. The columns were deleted due to not being able to gain insightful information from them. The main column</w:t>
            </w:r>
            <w:r w:rsidR="00945DF5">
              <w:t xml:space="preserve"> that was</w:t>
            </w:r>
            <w:r>
              <w:t xml:space="preserve"> </w:t>
            </w:r>
            <w:r w:rsidR="00945DF5">
              <w:t>transformed</w:t>
            </w:r>
            <w:r>
              <w:t xml:space="preserve"> was the categories column as it was formatted to include </w:t>
            </w:r>
            <w:r w:rsidR="00945DF5">
              <w:t>it’s multiple</w:t>
            </w:r>
            <w:r>
              <w:t xml:space="preserve"> sub-categories. It was decided to focus on categories and not the sub-categories as the other datasets did not </w:t>
            </w:r>
            <w:r>
              <w:lastRenderedPageBreak/>
              <w:t>have the column so the online product database alone would not be enough to get important findings from sub-categories. After splitting the first category from the column, the categories column was overwritten with only the first category. Once that was completed the string was then replaced with a category integer ID. The cleaned table is the following:</w:t>
            </w:r>
            <w:r w:rsidR="00B904ED">
              <w:t xml:space="preserve"> </w:t>
            </w:r>
            <w:r>
              <w:t>ONLINE PRODUCT TABLE</w:t>
            </w:r>
            <w:r w:rsidR="00B904ED">
              <w:t>.</w:t>
            </w:r>
          </w:p>
          <w:p w14:paraId="59FE565A" w14:textId="77777777" w:rsidR="00B904ED" w:rsidRDefault="00B904ED" w:rsidP="00B904ED">
            <w:pPr>
              <w:ind w:firstLine="720"/>
              <w:jc w:val="both"/>
            </w:pPr>
          </w:p>
          <w:p w14:paraId="05A818FD" w14:textId="3A9DDA9A" w:rsidR="00376B71" w:rsidRDefault="00376B71" w:rsidP="00B904ED">
            <w:pPr>
              <w:pStyle w:val="TableLeft1"/>
              <w:jc w:val="both"/>
            </w:pPr>
            <w:r>
              <w:t>Walmart Sales 2010-2012</w:t>
            </w:r>
          </w:p>
          <w:p w14:paraId="1CD352B1" w14:textId="0D7CA213" w:rsidR="00376B71" w:rsidRDefault="00945DF5" w:rsidP="00B904ED">
            <w:pPr>
              <w:ind w:firstLine="720"/>
              <w:jc w:val="both"/>
            </w:pPr>
            <w:r>
              <w:t>The extracted zip file contained</w:t>
            </w:r>
            <w:r w:rsidR="00376B71">
              <w:t xml:space="preserve"> 3 datasets including features, stores, and training were inner merge</w:t>
            </w:r>
            <w:r>
              <w:t xml:space="preserve"> was implemented</w:t>
            </w:r>
            <w:r w:rsidR="00376B71">
              <w:t xml:space="preserve"> on stores to eliminate NA’s. </w:t>
            </w:r>
            <w:r w:rsidR="00F6628F">
              <w:t>Various</w:t>
            </w:r>
            <w:r w:rsidR="00376B71">
              <w:t xml:space="preserve"> columns were deleted such as the price markdown columns due to majority of the values being NA’s</w:t>
            </w:r>
            <w:r w:rsidR="00F6628F">
              <w:t xml:space="preserve"> and due to not being able to</w:t>
            </w:r>
            <w:r w:rsidR="00376B71">
              <w:t xml:space="preserve"> determine</w:t>
            </w:r>
            <w:r w:rsidR="00F6628F">
              <w:t xml:space="preserve"> </w:t>
            </w:r>
            <w:r w:rsidR="00376B71">
              <w:t>what the values meant</w:t>
            </w:r>
            <w:r w:rsidR="00F6628F">
              <w:t xml:space="preserve"> and how it related to weekly sales</w:t>
            </w:r>
            <w:r w:rsidR="00376B71">
              <w:t xml:space="preserve">. The data was also broken down </w:t>
            </w:r>
            <w:r w:rsidR="00F6628F">
              <w:t>by</w:t>
            </w:r>
            <w:r w:rsidR="00376B71">
              <w:t xml:space="preserve"> store and category level but due to the category</w:t>
            </w:r>
            <w:r w:rsidR="00F6628F">
              <w:t xml:space="preserve"> column</w:t>
            </w:r>
            <w:r w:rsidR="00376B71">
              <w:t xml:space="preserve"> being a category integer ID and </w:t>
            </w:r>
            <w:r w:rsidR="00F6628F">
              <w:t>not being</w:t>
            </w:r>
            <w:r w:rsidR="00376B71">
              <w:t xml:space="preserve"> </w:t>
            </w:r>
            <w:r w:rsidR="00F6628F">
              <w:t>able</w:t>
            </w:r>
            <w:r w:rsidR="00376B71">
              <w:t xml:space="preserve"> to determine the </w:t>
            </w:r>
            <w:r w:rsidR="00F6628F">
              <w:t>category name of the integer ID</w:t>
            </w:r>
            <w:r w:rsidR="00376B71">
              <w:t>, it was decided to group the weekly sales by store to remove category.</w:t>
            </w:r>
          </w:p>
          <w:p w14:paraId="76160CE2" w14:textId="77777777" w:rsidR="00B904ED" w:rsidRDefault="00B904ED" w:rsidP="00B904ED">
            <w:pPr>
              <w:ind w:firstLine="720"/>
              <w:jc w:val="both"/>
            </w:pPr>
          </w:p>
          <w:p w14:paraId="72180D4A" w14:textId="016B2121" w:rsidR="00376B71" w:rsidRDefault="00376B71" w:rsidP="00B904ED">
            <w:pPr>
              <w:pStyle w:val="TableLeft1"/>
              <w:jc w:val="both"/>
            </w:pPr>
            <w:r>
              <w:t>API Holiday</w:t>
            </w:r>
          </w:p>
          <w:p w14:paraId="1FC2CA8B" w14:textId="46F94372" w:rsidR="00376B71" w:rsidRDefault="00376B71" w:rsidP="00B904ED">
            <w:pPr>
              <w:ind w:firstLine="720"/>
              <w:jc w:val="both"/>
            </w:pPr>
            <w:r>
              <w:t>The holiday table required no transformation or cleaning as the data frame was created during the extraction process of getting the holiday dates from the holiday API. This table was used to merge on the Walmart sales 2010-2012 dataset to identify when holidays occurs and how it impacted the weekly sales.</w:t>
            </w:r>
          </w:p>
          <w:p w14:paraId="639D444E" w14:textId="77777777" w:rsidR="00B904ED" w:rsidRDefault="00B904ED" w:rsidP="00B904ED">
            <w:pPr>
              <w:ind w:firstLine="720"/>
              <w:jc w:val="both"/>
            </w:pPr>
          </w:p>
          <w:p w14:paraId="0EE0F750" w14:textId="002D44DA" w:rsidR="00376B71" w:rsidRDefault="00376B71" w:rsidP="00B904ED">
            <w:pPr>
              <w:pStyle w:val="TableLeft1"/>
              <w:jc w:val="both"/>
            </w:pPr>
            <w:r>
              <w:t>Walmart Daily Stock Data</w:t>
            </w:r>
          </w:p>
          <w:p w14:paraId="79B98BE9" w14:textId="01422B9D" w:rsidR="00B904ED" w:rsidRDefault="00376B71" w:rsidP="00B904ED">
            <w:pPr>
              <w:ind w:firstLine="720"/>
              <w:jc w:val="both"/>
            </w:pPr>
            <w:r>
              <w:t>The data was filtered on the beginning and end data of the 2010-2012 Walmart dataset</w:t>
            </w:r>
            <w:r w:rsidR="00F6628F">
              <w:t xml:space="preserve"> in order to merge the 2 data frame for future analysis</w:t>
            </w:r>
            <w:r>
              <w:t xml:space="preserve">. Since the stock data </w:t>
            </w:r>
            <w:r w:rsidR="00F6628F">
              <w:t>was collected</w:t>
            </w:r>
            <w:r>
              <w:t xml:space="preserve"> daily, a week column was added to identify the day</w:t>
            </w:r>
            <w:r w:rsidR="00F6628F">
              <w:t>s</w:t>
            </w:r>
            <w:r>
              <w:t xml:space="preserve"> that follow under that week</w:t>
            </w:r>
            <w:r w:rsidR="00F6628F">
              <w:t xml:space="preserve"> in order to relate this dataset to the Walmart sales file</w:t>
            </w:r>
            <w:r>
              <w:t xml:space="preserve">. This was done using the datetime and </w:t>
            </w:r>
            <w:proofErr w:type="spellStart"/>
            <w:r>
              <w:t>timedelta</w:t>
            </w:r>
            <w:proofErr w:type="spellEnd"/>
            <w:r>
              <w:t xml:space="preserve"> module and function. </w:t>
            </w:r>
          </w:p>
          <w:p w14:paraId="2586F1C1" w14:textId="77777777" w:rsidR="00B904ED" w:rsidRDefault="00B904ED" w:rsidP="00B904ED">
            <w:pPr>
              <w:ind w:firstLine="720"/>
              <w:jc w:val="both"/>
            </w:pPr>
          </w:p>
          <w:p w14:paraId="2BE5B6EB" w14:textId="6B376660" w:rsidR="00376B71" w:rsidRPr="00C77BEF" w:rsidRDefault="00376B71" w:rsidP="00B904ED">
            <w:pPr>
              <w:pStyle w:val="TableLeft1"/>
              <w:jc w:val="both"/>
            </w:pPr>
            <w:r w:rsidRPr="00C77BEF">
              <w:t>e</w:t>
            </w:r>
            <w:r w:rsidR="00B904ED">
              <w:t>-C</w:t>
            </w:r>
            <w:r w:rsidRPr="00C77BEF">
              <w:t>ommerce</w:t>
            </w:r>
            <w:r w:rsidR="00B904ED">
              <w:t xml:space="preserve"> P</w:t>
            </w:r>
            <w:r w:rsidRPr="00C77BEF">
              <w:t>roduct</w:t>
            </w:r>
            <w:r w:rsidR="00B904ED">
              <w:t xml:space="preserve"> D</w:t>
            </w:r>
            <w:r w:rsidRPr="00C77BEF">
              <w:t>etails</w:t>
            </w:r>
          </w:p>
          <w:p w14:paraId="738C41A9" w14:textId="0CC3C5EF" w:rsidR="00376B71" w:rsidRDefault="00376B71" w:rsidP="00F6628F">
            <w:pPr>
              <w:ind w:firstLine="720"/>
              <w:jc w:val="both"/>
            </w:pPr>
            <w:r w:rsidRPr="00C77BEF">
              <w:t xml:space="preserve">Initially, the Walmart e-commerce category data (which was a composite field of up to 6 levels of category descriptions) was separated and normalized in category level tables. </w:t>
            </w:r>
            <w:r w:rsidR="00F6628F">
              <w:t>Additionally, a</w:t>
            </w:r>
            <w:r w:rsidRPr="00C77BEF">
              <w:t xml:space="preserve"> table that ‘mapped’ the categories was created.</w:t>
            </w:r>
            <w:r w:rsidR="00F6628F">
              <w:t xml:space="preserve"> </w:t>
            </w:r>
            <w:r w:rsidRPr="00C77BEF">
              <w:t>To further reduce the size of this data, a single e-commerce table comprised only of the first category level and sale price data were retained. This category level is sufficient for mapping to the existing data.</w:t>
            </w:r>
          </w:p>
          <w:p w14:paraId="0F48F12C" w14:textId="77777777" w:rsidR="00B904ED" w:rsidRPr="00C77BEF" w:rsidRDefault="00B904ED" w:rsidP="00B904ED">
            <w:pPr>
              <w:ind w:firstLine="720"/>
              <w:jc w:val="both"/>
            </w:pPr>
          </w:p>
          <w:p w14:paraId="66BFF1DE" w14:textId="133592FA" w:rsidR="00376B71" w:rsidRPr="00D630C8" w:rsidRDefault="00376B71" w:rsidP="00B904ED">
            <w:pPr>
              <w:pStyle w:val="TableLeft1"/>
              <w:jc w:val="both"/>
            </w:pPr>
            <w:r>
              <w:t>Walmart Json Data</w:t>
            </w:r>
          </w:p>
          <w:p w14:paraId="6CAECD0E" w14:textId="76505927" w:rsidR="00376B71" w:rsidRDefault="00376B71" w:rsidP="00B904ED">
            <w:pPr>
              <w:ind w:firstLine="720"/>
              <w:jc w:val="both"/>
            </w:pPr>
            <w:r w:rsidRPr="00D630C8">
              <w:t xml:space="preserve">A function was </w:t>
            </w:r>
            <w:r>
              <w:t xml:space="preserve">created </w:t>
            </w:r>
            <w:r w:rsidRPr="00D630C8">
              <w:t xml:space="preserve">to see the data types and total NAN values and their percentage for each column. The function showed that the </w:t>
            </w:r>
            <w:proofErr w:type="spellStart"/>
            <w:r w:rsidRPr="00D630C8">
              <w:t>Walmart.json</w:t>
            </w:r>
            <w:proofErr w:type="spellEnd"/>
            <w:r w:rsidRPr="00D630C8">
              <w:t xml:space="preserve"> has around 15% NAN values for </w:t>
            </w:r>
            <w:proofErr w:type="spellStart"/>
            <w:r w:rsidRPr="00D630C8">
              <w:t>openDate</w:t>
            </w:r>
            <w:proofErr w:type="spellEnd"/>
            <w:r w:rsidRPr="00D630C8">
              <w:t xml:space="preserve"> and less than a percent null values for </w:t>
            </w:r>
            <w:proofErr w:type="spellStart"/>
            <w:r w:rsidRPr="00D630C8">
              <w:t>timezone</w:t>
            </w:r>
            <w:proofErr w:type="spellEnd"/>
            <w:r w:rsidRPr="00D630C8">
              <w:t xml:space="preserve"> and since these two columns will not be included in </w:t>
            </w:r>
            <w:r>
              <w:t>the</w:t>
            </w:r>
            <w:r w:rsidRPr="00D630C8">
              <w:t xml:space="preserve"> analysis, they</w:t>
            </w:r>
            <w:r w:rsidR="00F6628F">
              <w:t xml:space="preserve"> were</w:t>
            </w:r>
            <w:r w:rsidRPr="00D630C8">
              <w:t xml:space="preserve"> left intact to </w:t>
            </w:r>
            <w:r w:rsidR="00F6628F">
              <w:t xml:space="preserve">gain </w:t>
            </w:r>
            <w:r w:rsidRPr="00D630C8">
              <w:t xml:space="preserve">other information </w:t>
            </w:r>
            <w:r w:rsidR="00F6628F">
              <w:t>from</w:t>
            </w:r>
            <w:r w:rsidRPr="00D630C8">
              <w:t xml:space="preserve"> those rows.</w:t>
            </w:r>
            <w:r>
              <w:t xml:space="preserve"> </w:t>
            </w:r>
            <w:r w:rsidR="00F6628F">
              <w:t>It was then</w:t>
            </w:r>
            <w:r>
              <w:t xml:space="preserve"> filtered</w:t>
            </w:r>
            <w:r w:rsidRPr="00D630C8">
              <w:t xml:space="preserve"> by </w:t>
            </w:r>
            <w:proofErr w:type="spellStart"/>
            <w:r w:rsidRPr="00D630C8">
              <w:t>storeType</w:t>
            </w:r>
            <w:proofErr w:type="spellEnd"/>
            <w:r w:rsidRPr="00D630C8">
              <w:t xml:space="preserve"> to include </w:t>
            </w:r>
            <w:r w:rsidR="00F6628F">
              <w:t>only</w:t>
            </w:r>
            <w:r w:rsidRPr="00D630C8">
              <w:t xml:space="preserve"> Walmart Supercenter and Walmart</w:t>
            </w:r>
            <w:r>
              <w:t xml:space="preserve"> and re</w:t>
            </w:r>
            <w:r w:rsidRPr="00D630C8">
              <w:t xml:space="preserve">levant columns </w:t>
            </w:r>
            <w:r w:rsidR="00F6628F">
              <w:t>were</w:t>
            </w:r>
            <w:r w:rsidRPr="00D630C8">
              <w:t xml:space="preserve"> selected from</w:t>
            </w:r>
            <w:r>
              <w:t xml:space="preserve"> it with the name</w:t>
            </w:r>
            <w:r w:rsidR="00F6628F">
              <w:t>s</w:t>
            </w:r>
            <w:r>
              <w:t xml:space="preserve"> of </w:t>
            </w:r>
            <w:r w:rsidR="00F6628F">
              <w:t xml:space="preserve">the Walmart </w:t>
            </w:r>
            <w:r>
              <w:t>store database</w:t>
            </w:r>
            <w:r w:rsidRPr="00D630C8">
              <w:t xml:space="preserve">. The column </w:t>
            </w:r>
            <w:r>
              <w:t xml:space="preserve">STATE and ID of </w:t>
            </w:r>
            <w:proofErr w:type="spellStart"/>
            <w:r>
              <w:t>state_id</w:t>
            </w:r>
            <w:proofErr w:type="spellEnd"/>
            <w:r>
              <w:t xml:space="preserve"> data</w:t>
            </w:r>
            <w:r w:rsidRPr="00D630C8">
              <w:t xml:space="preserve"> w</w:t>
            </w:r>
            <w:r>
              <w:t>ere</w:t>
            </w:r>
            <w:r w:rsidRPr="00D630C8">
              <w:t xml:space="preserve"> renamed to </w:t>
            </w:r>
            <w:r>
              <w:t xml:space="preserve">state and </w:t>
            </w:r>
            <w:proofErr w:type="spellStart"/>
            <w:r>
              <w:t>state_id</w:t>
            </w:r>
            <w:proofErr w:type="spellEnd"/>
            <w:r w:rsidRPr="00D630C8">
              <w:t xml:space="preserve"> and then it was merged with </w:t>
            </w:r>
            <w:r>
              <w:t>store</w:t>
            </w:r>
            <w:r w:rsidRPr="00D630C8">
              <w:t xml:space="preserve"> on </w:t>
            </w:r>
            <w:r>
              <w:t>state</w:t>
            </w:r>
            <w:r w:rsidRPr="00D630C8">
              <w:t>.</w:t>
            </w:r>
          </w:p>
          <w:p w14:paraId="7AED3093" w14:textId="77777777" w:rsidR="00B904ED" w:rsidRPr="00FB3E3D" w:rsidRDefault="00B904ED" w:rsidP="00B904ED">
            <w:pPr>
              <w:ind w:firstLine="720"/>
              <w:jc w:val="both"/>
              <w:rPr>
                <w:b/>
                <w:bCs/>
                <w:sz w:val="32"/>
                <w:szCs w:val="32"/>
              </w:rPr>
            </w:pPr>
          </w:p>
          <w:p w14:paraId="2F5BA196" w14:textId="77777777" w:rsidR="003A4940" w:rsidRDefault="003A4940" w:rsidP="00B904ED">
            <w:pPr>
              <w:pStyle w:val="TableLeft1"/>
              <w:jc w:val="both"/>
            </w:pPr>
          </w:p>
          <w:p w14:paraId="08FD7226" w14:textId="6C2A5715" w:rsidR="00376B71" w:rsidRDefault="00376B71" w:rsidP="00B904ED">
            <w:pPr>
              <w:pStyle w:val="TableLeft1"/>
              <w:jc w:val="both"/>
            </w:pPr>
            <w:r>
              <w:t>Walmart Market Share</w:t>
            </w:r>
          </w:p>
          <w:p w14:paraId="7E10CA2F" w14:textId="694EFE3B" w:rsidR="00376B71" w:rsidRDefault="00376B71" w:rsidP="003A4940">
            <w:pPr>
              <w:ind w:firstLine="720"/>
              <w:jc w:val="both"/>
            </w:pPr>
            <w:r>
              <w:t xml:space="preserve"> First the data types were determined. The '%' sign were removed from the values in the 'MARKET_SHARE' column, then datatype was converted from object to integer.</w:t>
            </w:r>
          </w:p>
          <w:p w14:paraId="167C05F6" w14:textId="77777777" w:rsidR="003A4940" w:rsidRDefault="003A4940" w:rsidP="003A4940">
            <w:pPr>
              <w:ind w:firstLine="720"/>
              <w:jc w:val="both"/>
            </w:pPr>
          </w:p>
          <w:p w14:paraId="6529579F" w14:textId="77777777" w:rsidR="00376B71" w:rsidRDefault="00376B71" w:rsidP="003A4940">
            <w:pPr>
              <w:ind w:firstLine="720"/>
              <w:jc w:val="both"/>
            </w:pPr>
            <w:r>
              <w:t>The values (AP style state abbreviations) in ‘STATE’ column were replaced with the FIPS state codes, using the '</w:t>
            </w:r>
            <w:proofErr w:type="spellStart"/>
            <w:r>
              <w:t>id_code</w:t>
            </w:r>
            <w:proofErr w:type="spellEnd"/>
            <w:r>
              <w:t>' dictionary created prior.</w:t>
            </w:r>
          </w:p>
          <w:p w14:paraId="7E1353FD" w14:textId="786D6FCF" w:rsidR="00376B71" w:rsidRDefault="00376B71" w:rsidP="00B904ED">
            <w:pPr>
              <w:jc w:val="both"/>
            </w:pPr>
            <w:r>
              <w:t xml:space="preserve">The ‘STATE’ column renamed to ‘STATE_ID’ and set it as index for the final </w:t>
            </w:r>
            <w:proofErr w:type="spellStart"/>
            <w:r>
              <w:t>dataframe</w:t>
            </w:r>
            <w:proofErr w:type="spellEnd"/>
            <w:r>
              <w:t>.</w:t>
            </w:r>
          </w:p>
          <w:p w14:paraId="19675482" w14:textId="77777777" w:rsidR="00B904ED" w:rsidRPr="00C77BEF" w:rsidRDefault="00B904ED" w:rsidP="00B904ED">
            <w:pPr>
              <w:jc w:val="both"/>
            </w:pPr>
          </w:p>
          <w:p w14:paraId="4689F9F6" w14:textId="76565984" w:rsidR="00376B71" w:rsidRPr="00AF783E" w:rsidRDefault="00376B71" w:rsidP="00B904ED">
            <w:pPr>
              <w:pStyle w:val="TableLeft1"/>
              <w:jc w:val="both"/>
            </w:pPr>
            <w:r>
              <w:t>Walmart, Amazon, Target and Costco Financial Database</w:t>
            </w:r>
          </w:p>
          <w:p w14:paraId="6360A409" w14:textId="1FEF9963" w:rsidR="003A4940" w:rsidRDefault="00376B71" w:rsidP="003A4940">
            <w:pPr>
              <w:ind w:firstLine="720"/>
              <w:jc w:val="both"/>
            </w:pPr>
            <w:r>
              <w:t xml:space="preserve">The first step was to transpose the table, switching index with columns. Since first column was set to index and the dates were positioned as the column names on the first row, when applying </w:t>
            </w:r>
            <w:proofErr w:type="spellStart"/>
            <w:r>
              <w:t>df.T</w:t>
            </w:r>
            <w:proofErr w:type="spellEnd"/>
            <w:r>
              <w:t xml:space="preserve"> to each dataset  the dates then became the indexes and the categories became the columns. So, the index was then reset using </w:t>
            </w:r>
            <w:proofErr w:type="spellStart"/>
            <w:r>
              <w:t>df.reset_index</w:t>
            </w:r>
            <w:proofErr w:type="spellEnd"/>
            <w:r>
              <w:t>(</w:t>
            </w:r>
            <w:proofErr w:type="spellStart"/>
            <w:r>
              <w:t>inplace</w:t>
            </w:r>
            <w:proofErr w:type="spellEnd"/>
            <w:r>
              <w:t xml:space="preserve">=True) on each </w:t>
            </w:r>
            <w:proofErr w:type="spellStart"/>
            <w:r>
              <w:t>dataframe</w:t>
            </w:r>
            <w:proofErr w:type="spellEnd"/>
            <w:r>
              <w:t xml:space="preserve">. This resulted in a new column with the dates, however, they were under a column named “index” so those column names needed to be changed to “Date”. Each dataset also included some values for TTM (Trailing Twelve Months) which muddied the desired clarity so they were dropped using df[:-1]. The Target dataset also had figures for 2020, so those were dropped with df[:-2]. To take a look at which categories had the most complete data, a </w:t>
            </w:r>
            <w:proofErr w:type="spellStart"/>
            <w:r>
              <w:t>df.dropna</w:t>
            </w:r>
            <w:proofErr w:type="spellEnd"/>
            <w:r>
              <w:t xml:space="preserve">() was performed on each. </w:t>
            </w:r>
            <w:r w:rsidR="00656491">
              <w:t>Looking</w:t>
            </w:r>
            <w:r>
              <w:t xml:space="preserve"> at the resulting </w:t>
            </w:r>
            <w:proofErr w:type="spellStart"/>
            <w:r>
              <w:t>dataframes</w:t>
            </w:r>
            <w:proofErr w:type="spellEnd"/>
            <w:r>
              <w:t xml:space="preserve">, the categories that remained in all 4 datasets were considered for further transformation and analysis. The categories decided on were: </w:t>
            </w:r>
          </w:p>
          <w:p w14:paraId="242C3CE7" w14:textId="77777777" w:rsidR="003A4940" w:rsidRDefault="00376B71" w:rsidP="003A4940">
            <w:pPr>
              <w:pStyle w:val="ListParagraph"/>
              <w:numPr>
                <w:ilvl w:val="0"/>
                <w:numId w:val="24"/>
              </w:numPr>
              <w:jc w:val="both"/>
            </w:pPr>
            <w:r>
              <w:t>Revenue in Millions of USD</w:t>
            </w:r>
          </w:p>
          <w:p w14:paraId="4324711E" w14:textId="77777777" w:rsidR="003A4940" w:rsidRDefault="00376B71" w:rsidP="003A4940">
            <w:pPr>
              <w:pStyle w:val="ListParagraph"/>
              <w:numPr>
                <w:ilvl w:val="0"/>
                <w:numId w:val="24"/>
              </w:numPr>
              <w:jc w:val="both"/>
            </w:pPr>
            <w:r>
              <w:t>Net Income in Millions of USD</w:t>
            </w:r>
          </w:p>
          <w:p w14:paraId="34839DC3" w14:textId="664C61EB" w:rsidR="00376B71" w:rsidRDefault="00376B71" w:rsidP="003A4940">
            <w:pPr>
              <w:pStyle w:val="ListParagraph"/>
              <w:numPr>
                <w:ilvl w:val="0"/>
                <w:numId w:val="24"/>
              </w:numPr>
              <w:jc w:val="both"/>
            </w:pPr>
            <w:r>
              <w:t>Earnings Per Share in USD</w:t>
            </w:r>
          </w:p>
          <w:p w14:paraId="1B5554F5" w14:textId="77777777" w:rsidR="003A4940" w:rsidRPr="003A4940" w:rsidRDefault="003A4940" w:rsidP="003A4940">
            <w:pPr>
              <w:pStyle w:val="ListParagraph"/>
              <w:ind w:left="1080"/>
              <w:jc w:val="both"/>
            </w:pPr>
          </w:p>
          <w:p w14:paraId="48F69812" w14:textId="038028B4" w:rsidR="002D452B" w:rsidRPr="004048B0" w:rsidRDefault="00376B71" w:rsidP="00B904ED">
            <w:pPr>
              <w:ind w:firstLine="720"/>
              <w:jc w:val="both"/>
            </w:pPr>
            <w:r>
              <w:t xml:space="preserve">The next issue was that the dates were presented as a year-month pair. Some of the datasets had different months, but the figures remained consistent. In order to have consistent data for a date on which to merge, the months were removed using a </w:t>
            </w:r>
            <w:proofErr w:type="spellStart"/>
            <w:r>
              <w:t>dt.strftime</w:t>
            </w:r>
            <w:proofErr w:type="spellEnd"/>
            <w:r>
              <w:t xml:space="preserve">(%Y) function.  Once the dates were consistent, the tables were ready for a merge along the Date column. Merging two tables at a time, columns were renamed to distinguish Walmart, Amazon, Target, and Costco's category </w:t>
            </w:r>
            <w:r w:rsidR="00656491">
              <w:t>columns,</w:t>
            </w:r>
            <w:r>
              <w:t xml:space="preserve"> respectively. All four tables were merged into one. The Target </w:t>
            </w:r>
            <w:proofErr w:type="spellStart"/>
            <w:r>
              <w:t>dataframe</w:t>
            </w:r>
            <w:proofErr w:type="spellEnd"/>
            <w:r>
              <w:t xml:space="preserve"> unfortunately did not have any values for 2010, so an outer join had to be performed to merge that into the main merged table. The last step was separating the merged table into the three desired tables. This was accomplished by creating new </w:t>
            </w:r>
            <w:proofErr w:type="spellStart"/>
            <w:r>
              <w:t>dataframes</w:t>
            </w:r>
            <w:proofErr w:type="spellEnd"/>
            <w:r>
              <w:t xml:space="preserve"> for each category and selecting the relevant columns to group together with each including Date as the first column. From there, the five </w:t>
            </w:r>
            <w:proofErr w:type="spellStart"/>
            <w:r>
              <w:t>dataframes</w:t>
            </w:r>
            <w:proofErr w:type="spellEnd"/>
            <w:r>
              <w:t xml:space="preserve"> had their indexes set as “Date” to provide a key for the rest of the data so they can be related to each other and any other data linked by a year value for date.</w:t>
            </w:r>
          </w:p>
          <w:p w14:paraId="3734B64B" w14:textId="77777777" w:rsidR="002D452B" w:rsidRPr="004048B0" w:rsidRDefault="002D452B" w:rsidP="00B904ED">
            <w:pPr>
              <w:jc w:val="both"/>
            </w:pPr>
          </w:p>
          <w:p w14:paraId="4A7C1230" w14:textId="103D51BA" w:rsidR="002D452B" w:rsidRPr="004048B0" w:rsidRDefault="002D452B" w:rsidP="00B904ED">
            <w:pPr>
              <w:jc w:val="both"/>
            </w:pPr>
          </w:p>
        </w:tc>
        <w:tc>
          <w:tcPr>
            <w:tcW w:w="265" w:type="dxa"/>
          </w:tcPr>
          <w:p w14:paraId="39AF65A2" w14:textId="77777777" w:rsidR="002D452B" w:rsidRDefault="002D452B" w:rsidP="00915820">
            <w:pPr>
              <w:pStyle w:val="Heading3"/>
            </w:pPr>
          </w:p>
        </w:tc>
        <w:tc>
          <w:tcPr>
            <w:tcW w:w="2965" w:type="dxa"/>
          </w:tcPr>
          <w:p w14:paraId="27DF841F" w14:textId="0AB415A7" w:rsidR="002D452B" w:rsidRDefault="002D452B" w:rsidP="00915820">
            <w:pPr>
              <w:pStyle w:val="Heading3"/>
            </w:pPr>
          </w:p>
        </w:tc>
      </w:tr>
    </w:tbl>
    <w:p w14:paraId="2AEED406" w14:textId="77777777" w:rsidR="00476F0C" w:rsidRDefault="00476F0C">
      <w:pPr>
        <w:spacing w:after="160" w:line="259" w:lineRule="auto"/>
      </w:pPr>
    </w:p>
    <w:p w14:paraId="2AF423C1" w14:textId="77777777" w:rsidR="00476F0C" w:rsidRDefault="00476F0C">
      <w:pPr>
        <w:spacing w:after="160" w:line="259" w:lineRule="auto"/>
      </w:pPr>
      <w:r>
        <w:br w:type="page"/>
      </w:r>
    </w:p>
    <w:tbl>
      <w:tblPr>
        <w:tblW w:w="0" w:type="auto"/>
        <w:tblLook w:val="0600" w:firstRow="0" w:lastRow="0" w:firstColumn="0" w:lastColumn="0" w:noHBand="1" w:noVBand="1"/>
      </w:tblPr>
      <w:tblGrid>
        <w:gridCol w:w="3233"/>
        <w:gridCol w:w="360"/>
        <w:gridCol w:w="7197"/>
      </w:tblGrid>
      <w:tr w:rsidR="00376B71" w:rsidRPr="004048B0" w14:paraId="7E9FB144" w14:textId="77777777" w:rsidTr="00AA5B01">
        <w:trPr>
          <w:trHeight w:val="432"/>
        </w:trPr>
        <w:tc>
          <w:tcPr>
            <w:tcW w:w="3233" w:type="dxa"/>
          </w:tcPr>
          <w:p w14:paraId="730C5B62" w14:textId="77777777" w:rsidR="00476F0C" w:rsidRPr="004048B0" w:rsidRDefault="00476F0C" w:rsidP="00AA5B01">
            <w:r w:rsidRPr="004048B0">
              <w:lastRenderedPageBreak/>
              <w:br w:type="page"/>
            </w:r>
          </w:p>
        </w:tc>
        <w:tc>
          <w:tcPr>
            <w:tcW w:w="360" w:type="dxa"/>
          </w:tcPr>
          <w:p w14:paraId="3C1AA840" w14:textId="77777777" w:rsidR="00476F0C" w:rsidRPr="004048B0" w:rsidRDefault="00476F0C" w:rsidP="00AA5B01">
            <w:pPr>
              <w:rPr>
                <w:noProof/>
              </w:rPr>
            </w:pPr>
          </w:p>
        </w:tc>
        <w:tc>
          <w:tcPr>
            <w:tcW w:w="7197" w:type="dxa"/>
          </w:tcPr>
          <w:p w14:paraId="65B57D95" w14:textId="77777777" w:rsidR="00476F0C" w:rsidRPr="004048B0" w:rsidRDefault="00476F0C" w:rsidP="00AA5B01">
            <w:r w:rsidRPr="004048B0">
              <w:rPr>
                <w:noProof/>
                <w:lang w:eastAsia="en-AU"/>
              </w:rPr>
              <w:drawing>
                <wp:inline distT="0" distB="0" distL="0" distR="0" wp14:anchorId="3DA41F8C" wp14:editId="5C5B0650">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376B71" w:rsidRPr="004048B0" w14:paraId="7E80A8C0" w14:textId="77777777" w:rsidTr="00AA5B01">
        <w:trPr>
          <w:trHeight w:val="1440"/>
        </w:trPr>
        <w:tc>
          <w:tcPr>
            <w:tcW w:w="3233" w:type="dxa"/>
            <w:vMerge w:val="restart"/>
          </w:tcPr>
          <w:p w14:paraId="4F606C5F" w14:textId="77777777" w:rsidR="00476F0C" w:rsidRDefault="00476F0C" w:rsidP="00AA5B01">
            <w:pPr>
              <w:pStyle w:val="Heading3"/>
            </w:pPr>
          </w:p>
          <w:p w14:paraId="412A5D4A" w14:textId="77777777" w:rsidR="00476F0C" w:rsidRDefault="00476F0C" w:rsidP="00AA5B01">
            <w:pPr>
              <w:pStyle w:val="Heading3"/>
            </w:pPr>
          </w:p>
          <w:p w14:paraId="1149C57D" w14:textId="77777777" w:rsidR="00476F0C" w:rsidRPr="004048B0" w:rsidRDefault="00476F0C" w:rsidP="00AA5B01">
            <w:pPr>
              <w:pStyle w:val="Heading3"/>
            </w:pPr>
          </w:p>
          <w:p w14:paraId="562A0B93" w14:textId="77777777" w:rsidR="00476F0C" w:rsidRPr="004048B0" w:rsidRDefault="00476F0C" w:rsidP="00AA5B01">
            <w:pPr>
              <w:pStyle w:val="ListHeader"/>
            </w:pPr>
          </w:p>
          <w:p w14:paraId="260AE4F7" w14:textId="77777777" w:rsidR="00476F0C" w:rsidRPr="004048B0" w:rsidRDefault="00476F0C" w:rsidP="00AA5B01">
            <w:pPr>
              <w:ind w:left="360"/>
            </w:pPr>
          </w:p>
          <w:p w14:paraId="0AFE940D" w14:textId="77777777" w:rsidR="00476F0C" w:rsidRPr="004048B0" w:rsidRDefault="00476F0C" w:rsidP="00AA5B01"/>
          <w:p w14:paraId="638272AA" w14:textId="77777777" w:rsidR="00476F0C" w:rsidRPr="004048B0" w:rsidRDefault="00476F0C" w:rsidP="00AA5B01">
            <w:pPr>
              <w:pStyle w:val="Heading3"/>
            </w:pPr>
          </w:p>
          <w:p w14:paraId="1E75C996" w14:textId="77777777" w:rsidR="00476F0C" w:rsidRPr="004048B0" w:rsidRDefault="00476F0C" w:rsidP="00AA5B01"/>
          <w:p w14:paraId="27C35390" w14:textId="77777777" w:rsidR="00476F0C" w:rsidRPr="004048B0" w:rsidRDefault="00476F0C" w:rsidP="00AA5B01">
            <w:pPr>
              <w:pStyle w:val="Heading3"/>
            </w:pPr>
          </w:p>
          <w:p w14:paraId="0B698D83" w14:textId="5AB4CA8D" w:rsidR="00476F0C" w:rsidRPr="004048B0" w:rsidRDefault="00376B71" w:rsidP="00AA5B01">
            <w:pPr>
              <w:pStyle w:val="Bullets"/>
              <w:numPr>
                <w:ilvl w:val="0"/>
                <w:numId w:val="0"/>
              </w:numPr>
              <w:ind w:left="360" w:hanging="360"/>
            </w:pPr>
            <w:r>
              <w:rPr>
                <w:noProof/>
              </w:rPr>
              <w:drawing>
                <wp:inline distT="0" distB="0" distL="0" distR="0" wp14:anchorId="64CB61A1" wp14:editId="5E62187C">
                  <wp:extent cx="1731449" cy="1299882"/>
                  <wp:effectExtent l="0" t="0" r="2540" b="0"/>
                  <wp:docPr id="12" name="Picture 12" descr="Has the time finally come for PostgreSQL?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 the time finally come for PostgreSQL? | ZDNe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3102" cy="1338660"/>
                          </a:xfrm>
                          <a:prstGeom prst="rect">
                            <a:avLst/>
                          </a:prstGeom>
                          <a:noFill/>
                          <a:ln>
                            <a:noFill/>
                          </a:ln>
                        </pic:spPr>
                      </pic:pic>
                    </a:graphicData>
                  </a:graphic>
                </wp:inline>
              </w:drawing>
            </w:r>
          </w:p>
        </w:tc>
        <w:tc>
          <w:tcPr>
            <w:tcW w:w="360" w:type="dxa"/>
            <w:vMerge w:val="restart"/>
          </w:tcPr>
          <w:p w14:paraId="6B669807" w14:textId="77777777" w:rsidR="00476F0C" w:rsidRPr="004048B0" w:rsidRDefault="00476F0C" w:rsidP="00AA5B01">
            <w:pPr>
              <w:pStyle w:val="Heading2"/>
            </w:pPr>
          </w:p>
        </w:tc>
        <w:tc>
          <w:tcPr>
            <w:tcW w:w="7197" w:type="dxa"/>
          </w:tcPr>
          <w:p w14:paraId="59E342A5" w14:textId="77777777" w:rsidR="00476F0C" w:rsidRPr="004048B0" w:rsidRDefault="00476F0C" w:rsidP="00AA5B01">
            <w:pPr>
              <w:pStyle w:val="Heading2"/>
            </w:pPr>
            <w:r>
              <w:t>methodology</w:t>
            </w:r>
          </w:p>
        </w:tc>
      </w:tr>
      <w:tr w:rsidR="00376B71" w:rsidRPr="004048B0" w14:paraId="3FE13467" w14:textId="77777777" w:rsidTr="00AA5B01">
        <w:trPr>
          <w:trHeight w:val="11808"/>
        </w:trPr>
        <w:tc>
          <w:tcPr>
            <w:tcW w:w="3233" w:type="dxa"/>
            <w:vMerge/>
          </w:tcPr>
          <w:p w14:paraId="28D6D4C6" w14:textId="77777777" w:rsidR="00476F0C" w:rsidRPr="004048B0" w:rsidRDefault="00476F0C" w:rsidP="00AA5B01">
            <w:pPr>
              <w:pStyle w:val="Heading3"/>
              <w:rPr>
                <w:lang w:eastAsia="en-AU"/>
              </w:rPr>
            </w:pPr>
          </w:p>
        </w:tc>
        <w:tc>
          <w:tcPr>
            <w:tcW w:w="360" w:type="dxa"/>
            <w:vMerge/>
          </w:tcPr>
          <w:p w14:paraId="54AD6FB1" w14:textId="77777777" w:rsidR="00476F0C" w:rsidRPr="004048B0" w:rsidRDefault="00476F0C" w:rsidP="00AA5B01">
            <w:pPr>
              <w:pStyle w:val="Heading2"/>
            </w:pPr>
          </w:p>
        </w:tc>
        <w:tc>
          <w:tcPr>
            <w:tcW w:w="7197" w:type="dxa"/>
          </w:tcPr>
          <w:p w14:paraId="1CA2C93F" w14:textId="355E72E7" w:rsidR="00476F0C" w:rsidRPr="004048B0" w:rsidRDefault="00476F0C" w:rsidP="00AA5B01">
            <w:pPr>
              <w:pStyle w:val="Heading3"/>
            </w:pPr>
            <w:r>
              <w:t>LOADING</w:t>
            </w:r>
            <w:r w:rsidRPr="004048B0">
              <w:t xml:space="preserve"> </w:t>
            </w:r>
          </w:p>
          <w:p w14:paraId="3DA25668" w14:textId="77777777" w:rsidR="00376B71" w:rsidRDefault="00376B71" w:rsidP="00F7185A">
            <w:pPr>
              <w:spacing w:before="240"/>
              <w:ind w:firstLine="720"/>
              <w:jc w:val="both"/>
            </w:pPr>
            <w:r>
              <w:t xml:space="preserve">After finalizing the tables, an engine was created to load the tables to </w:t>
            </w:r>
            <w:proofErr w:type="spellStart"/>
            <w:r>
              <w:t>ElephantSQL</w:t>
            </w:r>
            <w:proofErr w:type="spellEnd"/>
            <w:r>
              <w:t>, using a connection string. To hide the username and password for the connection, the string was saved into a separate file named ‘config’. In addition, a .</w:t>
            </w:r>
            <w:proofErr w:type="spellStart"/>
            <w:r>
              <w:t>gitignore</w:t>
            </w:r>
            <w:proofErr w:type="spellEnd"/>
            <w:r>
              <w:t xml:space="preserve"> file was created in the root folder to ignore the config file in the checkpoints. For most of the tables, a </w:t>
            </w:r>
            <w:proofErr w:type="spellStart"/>
            <w:r>
              <w:t>df.to_sql</w:t>
            </w:r>
            <w:proofErr w:type="spellEnd"/>
            <w:r>
              <w:t xml:space="preserve">() was performed with distinguishing names, a connection to the engine, parameter </w:t>
            </w:r>
            <w:proofErr w:type="spellStart"/>
            <w:r>
              <w:t>if_exists</w:t>
            </w:r>
            <w:proofErr w:type="spellEnd"/>
            <w:r>
              <w:t xml:space="preserve">='append' and index=True.  </w:t>
            </w:r>
          </w:p>
          <w:p w14:paraId="699E385C" w14:textId="77777777" w:rsidR="00272F52" w:rsidRDefault="00376B71" w:rsidP="00F7185A">
            <w:pPr>
              <w:spacing w:before="240"/>
              <w:ind w:firstLine="720"/>
              <w:jc w:val="both"/>
            </w:pPr>
            <w:r>
              <w:t xml:space="preserve">For the large tables such as sales, prices range, price changes, and product ecommerce, datasets were loaded in SQL using psycopg2 and </w:t>
            </w:r>
            <w:proofErr w:type="spellStart"/>
            <w:r>
              <w:t>StringIO</w:t>
            </w:r>
            <w:proofErr w:type="spellEnd"/>
            <w:r>
              <w:t>.</w:t>
            </w:r>
            <w:r w:rsidRPr="00041C0A">
              <w:t xml:space="preserve"> </w:t>
            </w:r>
            <w:r>
              <w:t xml:space="preserve">Due to the performance of </w:t>
            </w:r>
            <w:proofErr w:type="spellStart"/>
            <w:r>
              <w:t>sqlalchemy</w:t>
            </w:r>
            <w:proofErr w:type="spellEnd"/>
            <w:r>
              <w:t xml:space="preserve"> being slow with huge datasets, this led to a search for a more efficient way to load the tables. By using </w:t>
            </w:r>
            <w:proofErr w:type="spellStart"/>
            <w:r>
              <w:t>StringIO</w:t>
            </w:r>
            <w:proofErr w:type="spellEnd"/>
            <w:r>
              <w:t xml:space="preserve">, the data frames could be stored in csv in memory and read in chunks into PostgreSQL using COPY STDIN. Based on time estimates, this was at least 20 times faster for the long tables (originally 80+ million rows). </w:t>
            </w:r>
          </w:p>
          <w:p w14:paraId="2FD956BC" w14:textId="194AE775" w:rsidR="00476F0C" w:rsidRPr="004048B0" w:rsidRDefault="00376B71" w:rsidP="00F7185A">
            <w:pPr>
              <w:spacing w:before="240"/>
              <w:ind w:firstLine="720"/>
              <w:jc w:val="both"/>
            </w:pPr>
            <w:r>
              <w:t>After all the tables were loaded into the database, a primary key was added to various tables that had an integer IDs as a column. With the final tables loaded, a final check using the table names function was run to ensure that the tables were successfully added to the database. Lastly, the engine was closed to avoid any errors or conflicts.</w:t>
            </w:r>
          </w:p>
        </w:tc>
      </w:tr>
    </w:tbl>
    <w:p w14:paraId="3DAC3777" w14:textId="2748B27D" w:rsidR="002D452B" w:rsidRDefault="002D452B">
      <w:pPr>
        <w:spacing w:after="160" w:line="259" w:lineRule="auto"/>
      </w:pPr>
      <w:r>
        <w:br w:type="page"/>
      </w:r>
    </w:p>
    <w:p w14:paraId="5233327B" w14:textId="77777777" w:rsidR="007762BF" w:rsidRPr="004048B0" w:rsidRDefault="007762BF"/>
    <w:tbl>
      <w:tblPr>
        <w:tblW w:w="0" w:type="auto"/>
        <w:tblLook w:val="0600" w:firstRow="0" w:lastRow="0" w:firstColumn="0" w:lastColumn="0" w:noHBand="1" w:noVBand="1"/>
      </w:tblPr>
      <w:tblGrid>
        <w:gridCol w:w="10572"/>
      </w:tblGrid>
      <w:tr w:rsidR="00941EBB" w:rsidRPr="004048B0" w14:paraId="0AA40B63" w14:textId="1F3E106D" w:rsidTr="00941EBB">
        <w:trPr>
          <w:trHeight w:val="450"/>
        </w:trPr>
        <w:tc>
          <w:tcPr>
            <w:tcW w:w="10572" w:type="dxa"/>
          </w:tcPr>
          <w:p w14:paraId="00F9CFC3" w14:textId="77777777" w:rsidR="00941EBB" w:rsidRPr="004048B0" w:rsidRDefault="00941EBB" w:rsidP="00915820">
            <w:pPr>
              <w:rPr>
                <w:noProof/>
              </w:rPr>
            </w:pPr>
            <w:r w:rsidRPr="004048B0">
              <w:rPr>
                <w:noProof/>
                <w:lang w:eastAsia="en-AU"/>
              </w:rPr>
              <w:drawing>
                <wp:inline distT="0" distB="0" distL="0" distR="0" wp14:anchorId="3AEEEF28" wp14:editId="7B599783">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941EBB" w:rsidRPr="004048B0" w14:paraId="3914F50F" w14:textId="100EC1F6" w:rsidTr="00941EBB">
        <w:trPr>
          <w:trHeight w:val="1501"/>
        </w:trPr>
        <w:tc>
          <w:tcPr>
            <w:tcW w:w="10572" w:type="dxa"/>
          </w:tcPr>
          <w:p w14:paraId="52559A80" w14:textId="77777777" w:rsidR="00941EBB" w:rsidRPr="004048B0" w:rsidRDefault="00941EBB" w:rsidP="00915820">
            <w:pPr>
              <w:pStyle w:val="Heading2"/>
            </w:pPr>
            <w:bookmarkStart w:id="2" w:name="_results"/>
            <w:bookmarkEnd w:id="2"/>
            <w:r>
              <w:t>results</w:t>
            </w:r>
          </w:p>
        </w:tc>
      </w:tr>
      <w:tr w:rsidR="00941EBB" w:rsidRPr="004048B0" w14:paraId="4F7E3606" w14:textId="58DD0F67" w:rsidTr="00941EBB">
        <w:trPr>
          <w:trHeight w:val="1839"/>
        </w:trPr>
        <w:tc>
          <w:tcPr>
            <w:tcW w:w="10572" w:type="dxa"/>
          </w:tcPr>
          <w:p w14:paraId="59EA6D12" w14:textId="5BC8AE89" w:rsidR="00941EBB" w:rsidRDefault="00941EBB" w:rsidP="00272F52">
            <w:pPr>
              <w:pStyle w:val="Heading3"/>
            </w:pPr>
            <w:r>
              <w:t>database</w:t>
            </w:r>
          </w:p>
          <w:p w14:paraId="3CDCB73B" w14:textId="07E9A656" w:rsidR="00941EBB" w:rsidRDefault="00941EBB" w:rsidP="00F7185A">
            <w:pPr>
              <w:ind w:firstLine="720"/>
            </w:pPr>
            <w:r>
              <w:t xml:space="preserve">The final database is hosted in </w:t>
            </w:r>
            <w:proofErr w:type="spellStart"/>
            <w:r>
              <w:t>ElephantSQL</w:t>
            </w:r>
            <w:proofErr w:type="spellEnd"/>
            <w:r w:rsidR="00F6628F">
              <w:t xml:space="preserve"> housing all the extracted and transformed tables</w:t>
            </w:r>
            <w:r>
              <w:t xml:space="preserve">. </w:t>
            </w:r>
          </w:p>
          <w:p w14:paraId="5DCCCAED" w14:textId="77777777" w:rsidR="00941EBB" w:rsidRDefault="00941EBB" w:rsidP="00272F52"/>
          <w:p w14:paraId="6C6C5037" w14:textId="75E51ED9" w:rsidR="00941EBB" w:rsidRPr="00272F52" w:rsidRDefault="00941EBB" w:rsidP="00272F52">
            <w:pPr>
              <w:pStyle w:val="Heading3"/>
            </w:pPr>
            <w:r>
              <w:t>tables</w:t>
            </w:r>
          </w:p>
          <w:p w14:paraId="73E2DEC6" w14:textId="428AD121" w:rsidR="006E2C12" w:rsidRDefault="00F6628F" w:rsidP="00F7185A">
            <w:pPr>
              <w:spacing w:before="240"/>
              <w:ind w:firstLine="720"/>
            </w:pPr>
            <w:r>
              <w:t>The</w:t>
            </w:r>
            <w:r w:rsidR="00941EBB">
              <w:t xml:space="preserve"> final tables are:</w:t>
            </w:r>
          </w:p>
          <w:p w14:paraId="1DD9ADDC" w14:textId="68217870" w:rsidR="00941EBB" w:rsidRDefault="00941EBB" w:rsidP="00F7185A">
            <w:pPr>
              <w:pStyle w:val="ListParagraph"/>
              <w:numPr>
                <w:ilvl w:val="0"/>
                <w:numId w:val="25"/>
              </w:numPr>
              <w:spacing w:before="240"/>
            </w:pPr>
            <w:r>
              <w:t>Category ID</w:t>
            </w:r>
            <w:r w:rsidR="00F7185A">
              <w:t>: Category Description, Category ID</w:t>
            </w:r>
          </w:p>
          <w:p w14:paraId="4D3A233A" w14:textId="66BAF9EE" w:rsidR="00941EBB" w:rsidRDefault="00941EBB" w:rsidP="00F7185A">
            <w:pPr>
              <w:pStyle w:val="ListParagraph"/>
              <w:numPr>
                <w:ilvl w:val="0"/>
                <w:numId w:val="25"/>
              </w:numPr>
              <w:spacing w:before="240"/>
            </w:pPr>
            <w:r>
              <w:t>State ID</w:t>
            </w:r>
            <w:r w:rsidR="00F7185A">
              <w:t>: State ID, State</w:t>
            </w:r>
          </w:p>
          <w:p w14:paraId="42EBB9B7" w14:textId="176866FE" w:rsidR="00941EBB" w:rsidRDefault="00941EBB" w:rsidP="00F7185A">
            <w:pPr>
              <w:pStyle w:val="ListParagraph"/>
              <w:numPr>
                <w:ilvl w:val="0"/>
                <w:numId w:val="25"/>
              </w:numPr>
              <w:spacing w:before="240"/>
            </w:pPr>
            <w:r>
              <w:t>Sales</w:t>
            </w:r>
            <w:r w:rsidR="00A607E5">
              <w:t xml:space="preserve"> (5 Year)</w:t>
            </w:r>
          </w:p>
          <w:p w14:paraId="74E4DD99" w14:textId="61B41383" w:rsidR="00941EBB" w:rsidRDefault="00941EBB" w:rsidP="00F7185A">
            <w:pPr>
              <w:pStyle w:val="ListParagraph"/>
              <w:numPr>
                <w:ilvl w:val="0"/>
                <w:numId w:val="25"/>
              </w:numPr>
              <w:spacing w:before="240"/>
            </w:pPr>
            <w:r>
              <w:t>Walmart Market Share</w:t>
            </w:r>
            <w:r w:rsidR="00F7185A">
              <w:t>: State ID, City, Population, Market Share</w:t>
            </w:r>
          </w:p>
          <w:p w14:paraId="24C20CE3" w14:textId="783C67D0" w:rsidR="00F7185A" w:rsidRDefault="00A607E5" w:rsidP="00F7185A">
            <w:pPr>
              <w:pStyle w:val="ListParagraph"/>
              <w:numPr>
                <w:ilvl w:val="0"/>
                <w:numId w:val="25"/>
              </w:numPr>
              <w:spacing w:before="240"/>
            </w:pPr>
            <w:r>
              <w:t>Financial Information Comparison Tables</w:t>
            </w:r>
          </w:p>
          <w:p w14:paraId="3B51F1AF" w14:textId="236A1674" w:rsidR="00F7185A" w:rsidRDefault="00F7185A" w:rsidP="00F7185A">
            <w:pPr>
              <w:pStyle w:val="ListParagraph"/>
              <w:numPr>
                <w:ilvl w:val="1"/>
                <w:numId w:val="25"/>
              </w:numPr>
              <w:spacing w:before="240"/>
            </w:pPr>
            <w:r>
              <w:t>R</w:t>
            </w:r>
            <w:r w:rsidR="00A607E5">
              <w:t>evenue</w:t>
            </w:r>
          </w:p>
          <w:p w14:paraId="70CC0D14" w14:textId="3655DF69" w:rsidR="00F7185A" w:rsidRDefault="00F7185A" w:rsidP="00F7185A">
            <w:pPr>
              <w:pStyle w:val="ListParagraph"/>
              <w:numPr>
                <w:ilvl w:val="1"/>
                <w:numId w:val="25"/>
              </w:numPr>
              <w:spacing w:before="240"/>
            </w:pPr>
            <w:r>
              <w:t>E</w:t>
            </w:r>
            <w:r w:rsidR="00A607E5">
              <w:t>arnings per share</w:t>
            </w:r>
          </w:p>
          <w:p w14:paraId="534D24F7" w14:textId="226E70F9" w:rsidR="00941EBB" w:rsidRDefault="00F7185A" w:rsidP="00F7185A">
            <w:pPr>
              <w:pStyle w:val="ListParagraph"/>
              <w:numPr>
                <w:ilvl w:val="1"/>
                <w:numId w:val="25"/>
              </w:numPr>
              <w:spacing w:before="240"/>
            </w:pPr>
            <w:r>
              <w:t>N</w:t>
            </w:r>
            <w:r w:rsidR="00A607E5">
              <w:t>et income</w:t>
            </w:r>
          </w:p>
          <w:p w14:paraId="370C6A13" w14:textId="65F3E090" w:rsidR="00A607E5" w:rsidRDefault="00A607E5" w:rsidP="00F7185A">
            <w:pPr>
              <w:pStyle w:val="ListParagraph"/>
              <w:numPr>
                <w:ilvl w:val="0"/>
                <w:numId w:val="25"/>
              </w:numPr>
              <w:spacing w:before="240"/>
            </w:pPr>
            <w:r>
              <w:t>Walmart Store Listing</w:t>
            </w:r>
            <w:r w:rsidR="00F7185A">
              <w:t xml:space="preserve"> </w:t>
            </w:r>
          </w:p>
          <w:p w14:paraId="226D9C8F" w14:textId="20451E47" w:rsidR="00A607E5" w:rsidRDefault="00A607E5" w:rsidP="00F7185A">
            <w:pPr>
              <w:pStyle w:val="ListParagraph"/>
              <w:numPr>
                <w:ilvl w:val="0"/>
                <w:numId w:val="25"/>
              </w:numPr>
              <w:spacing w:before="240"/>
            </w:pPr>
            <w:r>
              <w:t>Holiday</w:t>
            </w:r>
            <w:r w:rsidR="00F7185A">
              <w:t xml:space="preserve">: </w:t>
            </w:r>
            <w:r w:rsidR="00C4563E">
              <w:t>Holiday Name, Holiday Date</w:t>
            </w:r>
            <w:r>
              <w:t xml:space="preserve"> </w:t>
            </w:r>
          </w:p>
          <w:p w14:paraId="0EECDBD1" w14:textId="0E5820ED" w:rsidR="00A607E5" w:rsidRDefault="00A607E5" w:rsidP="00F7185A">
            <w:pPr>
              <w:pStyle w:val="ListParagraph"/>
              <w:numPr>
                <w:ilvl w:val="0"/>
                <w:numId w:val="25"/>
              </w:numPr>
              <w:spacing w:before="240"/>
            </w:pPr>
            <w:r>
              <w:t xml:space="preserve">Walmart </w:t>
            </w:r>
            <w:r w:rsidR="00C4563E">
              <w:t xml:space="preserve">Sales Data </w:t>
            </w:r>
            <w:r>
              <w:t>2010-2012</w:t>
            </w:r>
          </w:p>
          <w:p w14:paraId="7DF3AF80" w14:textId="1061ADE0" w:rsidR="00A607E5" w:rsidRDefault="00A607E5" w:rsidP="00F7185A">
            <w:pPr>
              <w:pStyle w:val="ListParagraph"/>
              <w:numPr>
                <w:ilvl w:val="0"/>
                <w:numId w:val="25"/>
              </w:numPr>
              <w:spacing w:before="240"/>
            </w:pPr>
            <w:r>
              <w:t>Price Changes</w:t>
            </w:r>
          </w:p>
          <w:p w14:paraId="49FE2692" w14:textId="12D4FFB0" w:rsidR="00A607E5" w:rsidRDefault="00A607E5" w:rsidP="00F7185A">
            <w:pPr>
              <w:pStyle w:val="ListParagraph"/>
              <w:numPr>
                <w:ilvl w:val="0"/>
                <w:numId w:val="25"/>
              </w:numPr>
              <w:spacing w:before="240"/>
            </w:pPr>
            <w:r>
              <w:t>Online Product Database</w:t>
            </w:r>
          </w:p>
          <w:p w14:paraId="7B281720" w14:textId="063DFB0E" w:rsidR="00A607E5" w:rsidRDefault="00A607E5" w:rsidP="00F7185A">
            <w:pPr>
              <w:pStyle w:val="ListParagraph"/>
              <w:numPr>
                <w:ilvl w:val="0"/>
                <w:numId w:val="25"/>
              </w:numPr>
              <w:spacing w:before="240"/>
            </w:pPr>
            <w:r>
              <w:t>Daily Stock Prices and Volume</w:t>
            </w:r>
          </w:p>
          <w:p w14:paraId="7ACE62CD" w14:textId="77777777" w:rsidR="00F7185A" w:rsidRDefault="00F7185A" w:rsidP="00F7185A">
            <w:pPr>
              <w:pStyle w:val="ListParagraph"/>
              <w:spacing w:before="240"/>
              <w:ind w:left="1080"/>
            </w:pPr>
          </w:p>
          <w:p w14:paraId="47926DF8" w14:textId="77777777" w:rsidR="00C4563E" w:rsidRDefault="00941EBB" w:rsidP="00C4563E">
            <w:pPr>
              <w:pStyle w:val="ListParagraph"/>
              <w:keepNext/>
              <w:spacing w:before="240"/>
            </w:pPr>
            <w:r>
              <w:rPr>
                <w:noProof/>
              </w:rPr>
              <w:t xml:space="preserve">  </w:t>
            </w:r>
            <w:r>
              <w:rPr>
                <w:noProof/>
              </w:rPr>
              <w:drawing>
                <wp:inline distT="0" distB="0" distL="0" distR="0" wp14:anchorId="14E6BDFA" wp14:editId="1BE3ED9E">
                  <wp:extent cx="5788970" cy="952500"/>
                  <wp:effectExtent l="0" t="0" r="254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13510" cy="956538"/>
                          </a:xfrm>
                          <a:prstGeom prst="rect">
                            <a:avLst/>
                          </a:prstGeom>
                        </pic:spPr>
                      </pic:pic>
                    </a:graphicData>
                  </a:graphic>
                </wp:inline>
              </w:drawing>
            </w:r>
          </w:p>
          <w:p w14:paraId="3FA59CD4" w14:textId="26D8A7DC" w:rsidR="00941EBB" w:rsidRPr="004048B0" w:rsidRDefault="00C4563E" w:rsidP="00C4563E">
            <w:pPr>
              <w:pStyle w:val="Caption"/>
              <w:jc w:val="center"/>
            </w:pPr>
            <w:r>
              <w:t xml:space="preserve">Figure </w:t>
            </w:r>
            <w:r w:rsidR="00AC5F5A">
              <w:fldChar w:fldCharType="begin"/>
            </w:r>
            <w:r w:rsidR="00AC5F5A">
              <w:instrText xml:space="preserve"> SEQ Figure \* ARABIC </w:instrText>
            </w:r>
            <w:r w:rsidR="00AC5F5A">
              <w:fldChar w:fldCharType="separate"/>
            </w:r>
            <w:r w:rsidR="009A6244">
              <w:rPr>
                <w:noProof/>
              </w:rPr>
              <w:t>1</w:t>
            </w:r>
            <w:r w:rsidR="00AC5F5A">
              <w:rPr>
                <w:noProof/>
              </w:rPr>
              <w:fldChar w:fldCharType="end"/>
            </w:r>
            <w:r>
              <w:t>. Walmart Sales Data from 2010-2012</w:t>
            </w:r>
          </w:p>
        </w:tc>
      </w:tr>
    </w:tbl>
    <w:p w14:paraId="234F7B42" w14:textId="1C243B84" w:rsidR="00920BB7" w:rsidRDefault="00920BB7"/>
    <w:p w14:paraId="350BFECF" w14:textId="77777777" w:rsidR="00920BB7" w:rsidRDefault="00920BB7">
      <w:pPr>
        <w:spacing w:after="160" w:line="259" w:lineRule="auto"/>
      </w:pPr>
      <w:r>
        <w:br w:type="page"/>
      </w:r>
    </w:p>
    <w:p w14:paraId="2C498947"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386A0B" w14:textId="77777777" w:rsidR="005F350F" w:rsidRPr="004048B0" w:rsidRDefault="005F350F"/>
    <w:tbl>
      <w:tblPr>
        <w:tblW w:w="0" w:type="auto"/>
        <w:tblLook w:val="0600" w:firstRow="0" w:lastRow="0" w:firstColumn="0" w:lastColumn="0" w:noHBand="1" w:noVBand="1"/>
      </w:tblPr>
      <w:tblGrid>
        <w:gridCol w:w="3600"/>
        <w:gridCol w:w="7190"/>
      </w:tblGrid>
      <w:tr w:rsidR="004A4C49" w:rsidRPr="004048B0" w14:paraId="15860C2F" w14:textId="77777777" w:rsidTr="00AD403A">
        <w:trPr>
          <w:trHeight w:val="432"/>
        </w:trPr>
        <w:tc>
          <w:tcPr>
            <w:tcW w:w="3600" w:type="dxa"/>
            <w:vMerge w:val="restart"/>
            <w:vAlign w:val="center"/>
          </w:tcPr>
          <w:p w14:paraId="7E490461" w14:textId="73168740" w:rsidR="004A4C49" w:rsidRPr="004048B0" w:rsidRDefault="004A4C49" w:rsidP="004D4384">
            <w:pPr>
              <w:pStyle w:val="Quote"/>
            </w:pPr>
            <w:r w:rsidRPr="004048B0">
              <w:br w:type="page"/>
            </w:r>
          </w:p>
        </w:tc>
        <w:tc>
          <w:tcPr>
            <w:tcW w:w="7190" w:type="dxa"/>
          </w:tcPr>
          <w:p w14:paraId="5239FC04" w14:textId="77777777" w:rsidR="004A4C49" w:rsidRPr="004048B0" w:rsidRDefault="004A4C49" w:rsidP="007D4707">
            <w:r w:rsidRPr="004048B0">
              <w:rPr>
                <w:noProof/>
                <w:lang w:eastAsia="en-AU"/>
              </w:rPr>
              <w:drawing>
                <wp:inline distT="0" distB="0" distL="0" distR="0" wp14:anchorId="42E45CF1" wp14:editId="4DCE5F7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4A4C49" w:rsidRPr="004048B0" w14:paraId="1754B2F2" w14:textId="77777777" w:rsidTr="00AD403A">
        <w:trPr>
          <w:trHeight w:val="1440"/>
        </w:trPr>
        <w:tc>
          <w:tcPr>
            <w:tcW w:w="3600" w:type="dxa"/>
            <w:vMerge/>
          </w:tcPr>
          <w:p w14:paraId="528E1BAC" w14:textId="77777777" w:rsidR="004A4C49" w:rsidRPr="004048B0" w:rsidRDefault="004A4C49" w:rsidP="004D4384">
            <w:pPr>
              <w:pStyle w:val="Quote"/>
            </w:pPr>
          </w:p>
        </w:tc>
        <w:bookmarkStart w:id="3" w:name="_WHAT’S_NEXT"/>
        <w:bookmarkEnd w:id="3"/>
        <w:tc>
          <w:tcPr>
            <w:tcW w:w="7190" w:type="dxa"/>
          </w:tcPr>
          <w:p w14:paraId="30C882F5" w14:textId="77777777" w:rsidR="004A4C49" w:rsidRPr="004048B0" w:rsidRDefault="00AC5F5A" w:rsidP="00FE44CB">
            <w:pPr>
              <w:pStyle w:val="Heading2"/>
            </w:pPr>
            <w:sdt>
              <w:sdtPr>
                <w:id w:val="-1568491668"/>
                <w:placeholder>
                  <w:docPart w:val="5303FF10525E4ED9900B940C1ECCB964"/>
                </w:placeholder>
                <w:temporary/>
                <w:showingPlcHdr/>
                <w15:appearance w15:val="hidden"/>
              </w:sdtPr>
              <w:sdtEndPr/>
              <w:sdtContent>
                <w:r w:rsidR="006F5A91" w:rsidRPr="004048B0">
                  <w:t xml:space="preserve">WHAT’S NEXT </w:t>
                </w:r>
              </w:sdtContent>
            </w:sdt>
          </w:p>
        </w:tc>
      </w:tr>
      <w:tr w:rsidR="004A4C49" w:rsidRPr="004048B0" w14:paraId="2D5CB45C" w14:textId="77777777" w:rsidTr="00AD403A">
        <w:trPr>
          <w:trHeight w:val="11583"/>
        </w:trPr>
        <w:tc>
          <w:tcPr>
            <w:tcW w:w="3600" w:type="dxa"/>
            <w:vMerge/>
          </w:tcPr>
          <w:p w14:paraId="27619B66" w14:textId="77777777" w:rsidR="004A4C49" w:rsidRPr="004048B0" w:rsidRDefault="004A4C49" w:rsidP="004D4384">
            <w:pPr>
              <w:pStyle w:val="Quote"/>
            </w:pPr>
          </w:p>
        </w:tc>
        <w:tc>
          <w:tcPr>
            <w:tcW w:w="7190" w:type="dxa"/>
          </w:tcPr>
          <w:p w14:paraId="55B5B295" w14:textId="678BBB32" w:rsidR="00006C17" w:rsidRDefault="00006C17" w:rsidP="00006C17">
            <w:pPr>
              <w:pStyle w:val="Heading3"/>
            </w:pPr>
            <w:r>
              <w:t>challenges</w:t>
            </w:r>
          </w:p>
          <w:p w14:paraId="2C621447" w14:textId="77777777" w:rsidR="004A4C49" w:rsidRDefault="004A4C49" w:rsidP="002D452B"/>
          <w:p w14:paraId="1F8B5CB0" w14:textId="66C61EB8" w:rsidR="002D452B" w:rsidRDefault="000C3E54" w:rsidP="000C3E54">
            <w:pPr>
              <w:pStyle w:val="TableLeft1"/>
            </w:pPr>
            <w:r>
              <w:t>Datasets and Data sources</w:t>
            </w:r>
          </w:p>
          <w:p w14:paraId="59955C1F" w14:textId="0D89B476" w:rsidR="000C3E54" w:rsidRDefault="00BA6621" w:rsidP="00BA6621">
            <w:pPr>
              <w:pStyle w:val="ListParagraph"/>
              <w:numPr>
                <w:ilvl w:val="0"/>
                <w:numId w:val="12"/>
              </w:numPr>
              <w:jc w:val="both"/>
            </w:pPr>
            <w:r>
              <w:t>Walmart Sales 2010-2012: This dataset only included location details for Walmart stores. It also included information about other store types unrelated to Walmart.</w:t>
            </w:r>
          </w:p>
          <w:p w14:paraId="76DCBED9" w14:textId="77777777" w:rsidR="00BA6621" w:rsidRDefault="00BA6621" w:rsidP="00BA6621">
            <w:pPr>
              <w:pStyle w:val="ListParagraph"/>
              <w:jc w:val="both"/>
            </w:pPr>
          </w:p>
          <w:p w14:paraId="50F8EE56" w14:textId="12E11968" w:rsidR="00BA6621" w:rsidRDefault="00BA6621" w:rsidP="00BA6621">
            <w:pPr>
              <w:pStyle w:val="ListParagraph"/>
              <w:numPr>
                <w:ilvl w:val="0"/>
                <w:numId w:val="12"/>
              </w:numPr>
              <w:jc w:val="both"/>
            </w:pPr>
            <w:r>
              <w:t>Sales Zip File: This dataset contained several unknowns and unnamed variables. The format of the data required extensive manipulation to create columns by day for sales data, making the data extraction difficult. Despite the cleaning process, the dataset was still over 500MB and over 18 million rows.</w:t>
            </w:r>
            <w:r w:rsidR="00F6628F">
              <w:t xml:space="preserve"> In order to solve this a random sample of 500 products was selected.</w:t>
            </w:r>
          </w:p>
          <w:p w14:paraId="2D3CEF8C" w14:textId="77777777" w:rsidR="00BA6621" w:rsidRDefault="00BA6621" w:rsidP="00BA6621">
            <w:pPr>
              <w:pStyle w:val="ListParagraph"/>
              <w:jc w:val="both"/>
            </w:pPr>
          </w:p>
          <w:p w14:paraId="7FBC2FA2" w14:textId="77777777" w:rsidR="00BA6621" w:rsidRDefault="00BA6621" w:rsidP="00BA6621">
            <w:pPr>
              <w:pStyle w:val="ListParagraph"/>
              <w:numPr>
                <w:ilvl w:val="0"/>
                <w:numId w:val="12"/>
              </w:numPr>
              <w:jc w:val="both"/>
            </w:pPr>
            <w:r>
              <w:t xml:space="preserve">Financial Data re. Walmart, Amazon, Target and COSTCO: </w:t>
            </w:r>
            <w:r w:rsidRPr="00D67592">
              <w:t>A more thorough month-by-month or week-by-week breakdown of the stats would be more helpful in providing more granular tracking of each corporation's trajectory. This would also afford more opportunities to aggregate specific data for more focused ranges of time.</w:t>
            </w:r>
          </w:p>
          <w:p w14:paraId="717C661D" w14:textId="77777777" w:rsidR="00BA6621" w:rsidRDefault="00BA6621" w:rsidP="00BA6621">
            <w:pPr>
              <w:pStyle w:val="ListParagraph"/>
            </w:pPr>
          </w:p>
          <w:p w14:paraId="6EA9629E" w14:textId="2A16E3DA" w:rsidR="00BA6621" w:rsidRDefault="00BA6621" w:rsidP="00BA6621">
            <w:pPr>
              <w:pStyle w:val="ListParagraph"/>
              <w:numPr>
                <w:ilvl w:val="0"/>
                <w:numId w:val="12"/>
              </w:numPr>
              <w:jc w:val="both"/>
            </w:pPr>
            <w:r>
              <w:t xml:space="preserve">Market Share Data by Region:  </w:t>
            </w:r>
            <w:r w:rsidRPr="00D67592">
              <w:t>Pre-processing was required to obtain the Walmart Market Share data. The data is originally in pdf and jpg format</w:t>
            </w:r>
            <w:r>
              <w:t xml:space="preserve"> and needed </w:t>
            </w:r>
            <w:r w:rsidRPr="00D67592">
              <w:t xml:space="preserve">OCR technology, </w:t>
            </w:r>
            <w:r>
              <w:t xml:space="preserve">to </w:t>
            </w:r>
            <w:r w:rsidRPr="00D67592">
              <w:t>retrieve</w:t>
            </w:r>
            <w:r>
              <w:t xml:space="preserve"> information </w:t>
            </w:r>
            <w:r w:rsidRPr="00D67592">
              <w:t>from jpg and save</w:t>
            </w:r>
            <w:r>
              <w:t xml:space="preserve"> it</w:t>
            </w:r>
            <w:r w:rsidRPr="00D67592">
              <w:t xml:space="preserve"> in .csv format.</w:t>
            </w:r>
          </w:p>
          <w:p w14:paraId="0953B8FC" w14:textId="77777777" w:rsidR="00BA6621" w:rsidRDefault="00BA6621" w:rsidP="00BA6621">
            <w:pPr>
              <w:pStyle w:val="ListParagraph"/>
            </w:pPr>
          </w:p>
          <w:p w14:paraId="4B2FF195" w14:textId="1FB62427" w:rsidR="00BA6621" w:rsidRDefault="00BA6621" w:rsidP="00BA6621">
            <w:pPr>
              <w:pStyle w:val="ListParagraph"/>
              <w:numPr>
                <w:ilvl w:val="0"/>
                <w:numId w:val="12"/>
              </w:numPr>
              <w:jc w:val="both"/>
            </w:pPr>
            <w:r>
              <w:t xml:space="preserve">Online Product Database: </w:t>
            </w:r>
            <w:r w:rsidRPr="001D0C90">
              <w:t xml:space="preserve">The e-commerce dataset has 30,000 rows </w:t>
            </w:r>
            <w:r>
              <w:t xml:space="preserve">and appears to be a sample from a larger file. </w:t>
            </w:r>
            <w:r w:rsidR="000C3190">
              <w:t>We</w:t>
            </w:r>
            <w:r>
              <w:t xml:space="preserve"> decided to only use the first level of the </w:t>
            </w:r>
            <w:r w:rsidRPr="006C5CC0">
              <w:t>e-commerce category</w:t>
            </w:r>
            <w:r>
              <w:t>, since the price/sales data are categorized at a similar level</w:t>
            </w:r>
            <w:r w:rsidRPr="006C5CC0">
              <w:t>.</w:t>
            </w:r>
          </w:p>
          <w:p w14:paraId="5800F88A" w14:textId="73392B33" w:rsidR="00BA6621" w:rsidRDefault="00BA6621" w:rsidP="00BA6621">
            <w:pPr>
              <w:pStyle w:val="ListParagraph"/>
              <w:jc w:val="both"/>
            </w:pPr>
          </w:p>
          <w:p w14:paraId="1B4373AE" w14:textId="77777777" w:rsidR="002D452B" w:rsidRDefault="000C3E54" w:rsidP="000C3190">
            <w:pPr>
              <w:pStyle w:val="TableLeft1"/>
            </w:pPr>
            <w:r>
              <w:t>ETL Process</w:t>
            </w:r>
          </w:p>
          <w:p w14:paraId="260BFB06" w14:textId="7BF33DB9" w:rsidR="000C3190" w:rsidRDefault="000C3190" w:rsidP="000C3190">
            <w:pPr>
              <w:pStyle w:val="ListParagraph"/>
              <w:numPr>
                <w:ilvl w:val="0"/>
                <w:numId w:val="12"/>
              </w:numPr>
              <w:jc w:val="both"/>
            </w:pPr>
            <w:r>
              <w:t>Storage and Database creation: Too many tables were generated, leading to storage issues</w:t>
            </w:r>
            <w:r w:rsidR="00F6628F">
              <w:t>. Table had to be reviewed in order to simplify the necessary tables loaded into the database</w:t>
            </w:r>
          </w:p>
          <w:p w14:paraId="76DA3CD5" w14:textId="01D5B5DC" w:rsidR="000C3190" w:rsidRPr="004048B0" w:rsidRDefault="000C3190" w:rsidP="000C3190">
            <w:pPr>
              <w:pStyle w:val="ListParagraph"/>
              <w:numPr>
                <w:ilvl w:val="0"/>
                <w:numId w:val="12"/>
              </w:numPr>
              <w:jc w:val="both"/>
            </w:pPr>
            <w:proofErr w:type="spellStart"/>
            <w:r>
              <w:t>Github</w:t>
            </w:r>
            <w:proofErr w:type="spellEnd"/>
            <w:r>
              <w:t>: Intermediary files were added to .</w:t>
            </w:r>
            <w:proofErr w:type="spellStart"/>
            <w:r>
              <w:t>gitignore</w:t>
            </w:r>
            <w:proofErr w:type="spellEnd"/>
            <w:r>
              <w:t xml:space="preserve"> to free up space</w:t>
            </w:r>
          </w:p>
        </w:tc>
      </w:tr>
    </w:tbl>
    <w:p w14:paraId="4280E890"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7015"/>
        <w:gridCol w:w="3775"/>
      </w:tblGrid>
      <w:tr w:rsidR="000C3190" w:rsidRPr="004048B0" w14:paraId="0E95DE45" w14:textId="46DA6A78" w:rsidTr="00AD403A">
        <w:trPr>
          <w:trHeight w:val="432"/>
        </w:trPr>
        <w:tc>
          <w:tcPr>
            <w:tcW w:w="7015" w:type="dxa"/>
          </w:tcPr>
          <w:p w14:paraId="27A56163" w14:textId="77777777" w:rsidR="000C3190" w:rsidRPr="004048B0" w:rsidRDefault="000C3190" w:rsidP="00915820">
            <w:r w:rsidRPr="004048B0">
              <w:rPr>
                <w:noProof/>
                <w:lang w:eastAsia="en-AU"/>
              </w:rPr>
              <w:lastRenderedPageBreak/>
              <w:drawing>
                <wp:inline distT="0" distB="0" distL="0" distR="0" wp14:anchorId="4DAB7803" wp14:editId="4627FC3B">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3775" w:type="dxa"/>
          </w:tcPr>
          <w:p w14:paraId="44334FA4" w14:textId="77777777" w:rsidR="000C3190" w:rsidRPr="004048B0" w:rsidRDefault="000C3190" w:rsidP="00915820">
            <w:pPr>
              <w:rPr>
                <w:noProof/>
                <w:lang w:eastAsia="en-AU"/>
              </w:rPr>
            </w:pPr>
          </w:p>
        </w:tc>
      </w:tr>
      <w:tr w:rsidR="000C3190" w:rsidRPr="004048B0" w14:paraId="1611044A" w14:textId="7F831C71" w:rsidTr="00AD403A">
        <w:trPr>
          <w:trHeight w:val="1440"/>
        </w:trPr>
        <w:tc>
          <w:tcPr>
            <w:tcW w:w="7015" w:type="dxa"/>
          </w:tcPr>
          <w:p w14:paraId="1BB551D4" w14:textId="77777777" w:rsidR="000C3190" w:rsidRPr="004048B0" w:rsidRDefault="00AC5F5A" w:rsidP="00915820">
            <w:pPr>
              <w:pStyle w:val="Heading2"/>
            </w:pPr>
            <w:sdt>
              <w:sdtPr>
                <w:id w:val="961844409"/>
                <w:placeholder>
                  <w:docPart w:val="3366F79B5D5D4B03A6B4A3495AEFDF8E"/>
                </w:placeholder>
                <w:temporary/>
                <w:showingPlcHdr/>
                <w15:appearance w15:val="hidden"/>
              </w:sdtPr>
              <w:sdtEndPr/>
              <w:sdtContent>
                <w:r w:rsidR="000C3190" w:rsidRPr="004048B0">
                  <w:t xml:space="preserve">WHAT’S NEXT </w:t>
                </w:r>
              </w:sdtContent>
            </w:sdt>
          </w:p>
        </w:tc>
        <w:tc>
          <w:tcPr>
            <w:tcW w:w="3775" w:type="dxa"/>
          </w:tcPr>
          <w:p w14:paraId="63E72165" w14:textId="77777777" w:rsidR="000C3190" w:rsidRDefault="000C3190" w:rsidP="00915820">
            <w:pPr>
              <w:pStyle w:val="Heading2"/>
            </w:pPr>
          </w:p>
        </w:tc>
      </w:tr>
      <w:tr w:rsidR="000C3190" w:rsidRPr="004048B0" w14:paraId="59D4A42F" w14:textId="34F913C2" w:rsidTr="00AD403A">
        <w:trPr>
          <w:trHeight w:val="11583"/>
        </w:trPr>
        <w:tc>
          <w:tcPr>
            <w:tcW w:w="7015" w:type="dxa"/>
          </w:tcPr>
          <w:p w14:paraId="5C94C3DD" w14:textId="310A9A18" w:rsidR="000C3190" w:rsidRDefault="000C3190" w:rsidP="00915820">
            <w:pPr>
              <w:pStyle w:val="Heading3"/>
            </w:pPr>
            <w:r>
              <w:t>future goals</w:t>
            </w:r>
          </w:p>
          <w:p w14:paraId="536F2139" w14:textId="0B86DE3B" w:rsidR="000C3190" w:rsidRDefault="000C3190" w:rsidP="00915820">
            <w:pPr>
              <w:pStyle w:val="TableLeft1"/>
            </w:pPr>
          </w:p>
          <w:p w14:paraId="3E7AEBC1" w14:textId="57F0906D" w:rsidR="006E2C12" w:rsidRDefault="00F7185A" w:rsidP="00293193">
            <w:pPr>
              <w:pStyle w:val="ListParagraph"/>
              <w:numPr>
                <w:ilvl w:val="0"/>
                <w:numId w:val="12"/>
              </w:numPr>
              <w:spacing w:line="276" w:lineRule="auto"/>
              <w:jc w:val="both"/>
            </w:pPr>
            <w:r>
              <w:t>Analyze the data and determine any actionable insights or trends</w:t>
            </w:r>
            <w:r w:rsidR="00D35668">
              <w:t xml:space="preserve"> from the table created</w:t>
            </w:r>
          </w:p>
          <w:p w14:paraId="695A5D33" w14:textId="48324BD1" w:rsidR="000C3190" w:rsidRDefault="00F7185A" w:rsidP="00293193">
            <w:pPr>
              <w:pStyle w:val="ListParagraph"/>
              <w:numPr>
                <w:ilvl w:val="0"/>
                <w:numId w:val="12"/>
              </w:numPr>
              <w:spacing w:line="276" w:lineRule="auto"/>
              <w:jc w:val="both"/>
            </w:pPr>
            <w:r>
              <w:t>Be able to use a cloud database with larger storage capacity</w:t>
            </w:r>
            <w:r w:rsidR="00D35668">
              <w:t xml:space="preserve"> in order to</w:t>
            </w:r>
            <w:r w:rsidR="00293193">
              <w:t xml:space="preserve"> load </w:t>
            </w:r>
            <w:r w:rsidR="00D35668">
              <w:t xml:space="preserve">and </w:t>
            </w:r>
            <w:r w:rsidR="00CC66E6">
              <w:t>perform analysis on the whole dataset instead of a smaller random sample</w:t>
            </w:r>
          </w:p>
          <w:p w14:paraId="24ED937F" w14:textId="46550E91" w:rsidR="006E2C12" w:rsidRDefault="00293193" w:rsidP="00293193">
            <w:pPr>
              <w:pStyle w:val="ListParagraph"/>
              <w:numPr>
                <w:ilvl w:val="0"/>
                <w:numId w:val="12"/>
              </w:numPr>
              <w:spacing w:line="276" w:lineRule="auto"/>
              <w:jc w:val="both"/>
            </w:pPr>
            <w:r>
              <w:t>Relate the e-commerce sales to other datasets using the ‘</w:t>
            </w:r>
            <w:r w:rsidR="006E2C12">
              <w:t>category</w:t>
            </w:r>
            <w:r>
              <w:t xml:space="preserve">’ </w:t>
            </w:r>
            <w:r w:rsidR="00CC66E6">
              <w:t>integer ID, revisit adding foreign keys to the dataset in order to link the various integer ID’s implemented</w:t>
            </w:r>
          </w:p>
          <w:p w14:paraId="2FC86C5F" w14:textId="090043D7" w:rsidR="00F7265E" w:rsidRDefault="00F7265E" w:rsidP="00293193">
            <w:pPr>
              <w:pStyle w:val="ListParagraph"/>
              <w:numPr>
                <w:ilvl w:val="0"/>
                <w:numId w:val="12"/>
              </w:numPr>
              <w:spacing w:line="276" w:lineRule="auto"/>
              <w:jc w:val="both"/>
            </w:pPr>
            <w:proofErr w:type="spellStart"/>
            <w:r>
              <w:t>Webscrap</w:t>
            </w:r>
            <w:r w:rsidR="00293193">
              <w:t>e</w:t>
            </w:r>
            <w:proofErr w:type="spellEnd"/>
            <w:r w:rsidR="00293193">
              <w:t xml:space="preserve"> the Walmart website or online shopping platform especially with respect to categories for merchandise being sold</w:t>
            </w:r>
            <w:r w:rsidR="00CC66E6">
              <w:t xml:space="preserve"> and relate it to the sales dataset that also contains category data</w:t>
            </w:r>
          </w:p>
          <w:p w14:paraId="397DF01D" w14:textId="78436B1C" w:rsidR="00F7265E" w:rsidRDefault="00F7265E" w:rsidP="00293193">
            <w:pPr>
              <w:pStyle w:val="ListParagraph"/>
              <w:numPr>
                <w:ilvl w:val="0"/>
                <w:numId w:val="12"/>
              </w:numPr>
              <w:spacing w:line="276" w:lineRule="auto"/>
              <w:jc w:val="both"/>
            </w:pPr>
            <w:r>
              <w:t>Examine sales and price changes for each month</w:t>
            </w:r>
            <w:r w:rsidR="00CC66E6">
              <w:t xml:space="preserve"> instead of examining only the bi-annual price changes</w:t>
            </w:r>
          </w:p>
          <w:p w14:paraId="22DB089E" w14:textId="22BCA11F" w:rsidR="00F7265E" w:rsidRDefault="00F7265E" w:rsidP="00F7265E">
            <w:pPr>
              <w:pStyle w:val="ListParagraph"/>
              <w:jc w:val="both"/>
            </w:pPr>
            <w:r>
              <w:t xml:space="preserve"> </w:t>
            </w:r>
          </w:p>
          <w:p w14:paraId="4AB65108" w14:textId="77777777" w:rsidR="000C3190" w:rsidRDefault="000C3190" w:rsidP="00915820">
            <w:pPr>
              <w:pStyle w:val="ListParagraph"/>
              <w:jc w:val="both"/>
            </w:pPr>
          </w:p>
          <w:p w14:paraId="7ACB06E6" w14:textId="22C13A1B" w:rsidR="000C3190" w:rsidRPr="004048B0" w:rsidRDefault="000C3190" w:rsidP="00915820">
            <w:pPr>
              <w:pStyle w:val="TableLeft1"/>
            </w:pPr>
          </w:p>
        </w:tc>
        <w:tc>
          <w:tcPr>
            <w:tcW w:w="3775" w:type="dxa"/>
          </w:tcPr>
          <w:p w14:paraId="5277BAD0" w14:textId="77777777" w:rsidR="000C3190" w:rsidRDefault="000C3190" w:rsidP="00915820">
            <w:pPr>
              <w:pStyle w:val="Heading3"/>
            </w:pPr>
          </w:p>
        </w:tc>
      </w:tr>
    </w:tbl>
    <w:p w14:paraId="6666C0CA" w14:textId="77777777" w:rsidR="005F350F" w:rsidRPr="004048B0" w:rsidRDefault="005F350F"/>
    <w:p w14:paraId="2FE8E807" w14:textId="2D66161B" w:rsidR="00B75534" w:rsidRDefault="00B75534" w:rsidP="008920BB"/>
    <w:p w14:paraId="406AD1E4" w14:textId="77777777" w:rsidR="00B75534" w:rsidRDefault="00B75534">
      <w:pPr>
        <w:spacing w:after="160" w:line="259" w:lineRule="auto"/>
      </w:pPr>
      <w:r>
        <w:br w:type="page"/>
      </w:r>
    </w:p>
    <w:p w14:paraId="4620080F" w14:textId="35216552" w:rsidR="00B75534" w:rsidRDefault="00B75534" w:rsidP="00B75534">
      <w:pPr>
        <w:sectPr w:rsidR="00B75534" w:rsidSect="006F5A91">
          <w:footerReference w:type="default" r:id="rId30"/>
          <w:footerReference w:type="first" r:id="rId31"/>
          <w:pgSz w:w="12240" w:h="15840"/>
          <w:pgMar w:top="720" w:right="720" w:bottom="720" w:left="720" w:header="288" w:footer="288" w:gutter="0"/>
          <w:cols w:space="720"/>
          <w:titlePg/>
          <w:docGrid w:linePitch="360"/>
        </w:sectPr>
      </w:pPr>
      <w:r>
        <w:rPr>
          <w:noProof/>
        </w:rPr>
        <w:lastRenderedPageBreak/>
        <mc:AlternateContent>
          <mc:Choice Requires="wps">
            <w:drawing>
              <wp:anchor distT="0" distB="0" distL="114300" distR="114300" simplePos="0" relativeHeight="251685887" behindDoc="0" locked="0" layoutInCell="1" allowOverlap="1" wp14:anchorId="5D38CBA3" wp14:editId="05B899AC">
                <wp:simplePos x="0" y="0"/>
                <wp:positionH relativeFrom="column">
                  <wp:posOffset>482600</wp:posOffset>
                </wp:positionH>
                <wp:positionV relativeFrom="paragraph">
                  <wp:posOffset>431800</wp:posOffset>
                </wp:positionV>
                <wp:extent cx="5588000" cy="7988300"/>
                <wp:effectExtent l="0" t="0" r="12700" b="12700"/>
                <wp:wrapNone/>
                <wp:docPr id="29" name="Text Box 29"/>
                <wp:cNvGraphicFramePr/>
                <a:graphic xmlns:a="http://schemas.openxmlformats.org/drawingml/2006/main">
                  <a:graphicData uri="http://schemas.microsoft.com/office/word/2010/wordprocessingShape">
                    <wps:wsp>
                      <wps:cNvSpPr txBox="1"/>
                      <wps:spPr>
                        <a:xfrm>
                          <a:off x="0" y="0"/>
                          <a:ext cx="5588000" cy="7988300"/>
                        </a:xfrm>
                        <a:prstGeom prst="rect">
                          <a:avLst/>
                        </a:prstGeom>
                        <a:solidFill>
                          <a:schemeClr val="lt1">
                            <a:alpha val="73000"/>
                          </a:schemeClr>
                        </a:solidFill>
                        <a:ln w="6350">
                          <a:solidFill>
                            <a:prstClr val="black"/>
                          </a:solidFill>
                        </a:ln>
                      </wps:spPr>
                      <wps:txbx>
                        <w:txbxContent>
                          <w:p w14:paraId="0290B44A" w14:textId="2A0AD710" w:rsidR="00B75534" w:rsidRPr="00B75534" w:rsidRDefault="00B75534" w:rsidP="00B75534">
                            <w:pPr>
                              <w:pStyle w:val="TableLeft1"/>
                              <w:jc w:val="center"/>
                              <w:rPr>
                                <w:rFonts w:cstheme="minorHAnsi"/>
                                <w:b/>
                                <w:bCs/>
                                <w:sz w:val="32"/>
                                <w:szCs w:val="32"/>
                              </w:rPr>
                            </w:pPr>
                            <w:r w:rsidRPr="00B75534">
                              <w:rPr>
                                <w:rFonts w:cstheme="minorHAnsi"/>
                                <w:b/>
                                <w:bCs/>
                                <w:sz w:val="32"/>
                                <w:szCs w:val="32"/>
                              </w:rPr>
                              <w:t>DATA SOURCES</w:t>
                            </w:r>
                          </w:p>
                          <w:p w14:paraId="7A0003A6" w14:textId="77777777" w:rsidR="00E36331" w:rsidRPr="00E36331" w:rsidRDefault="00E36331" w:rsidP="00E36331">
                            <w:pPr>
                              <w:rPr>
                                <w:rFonts w:cstheme="minorHAnsi"/>
                                <w:b/>
                                <w:bCs/>
                              </w:rPr>
                            </w:pPr>
                            <w:bookmarkStart w:id="4" w:name="_Data_1"/>
                            <w:bookmarkEnd w:id="4"/>
                            <w:r w:rsidRPr="00E36331">
                              <w:rPr>
                                <w:rFonts w:cstheme="minorHAnsi"/>
                                <w:b/>
                                <w:bCs/>
                              </w:rPr>
                              <w:t>Data 1</w:t>
                            </w:r>
                          </w:p>
                          <w:p w14:paraId="6D98E825" w14:textId="77777777" w:rsidR="00E36331" w:rsidRPr="00E36331" w:rsidRDefault="00E36331" w:rsidP="00E36331">
                            <w:pPr>
                              <w:rPr>
                                <w:rFonts w:cstheme="minorHAnsi"/>
                              </w:rPr>
                            </w:pPr>
                            <w:r w:rsidRPr="00E36331">
                              <w:rPr>
                                <w:rFonts w:cstheme="minorHAnsi"/>
                              </w:rPr>
                              <w:t>Link: </w:t>
                            </w:r>
                            <w:hyperlink r:id="rId32" w:history="1">
                              <w:r w:rsidRPr="00E36331">
                                <w:rPr>
                                  <w:rStyle w:val="Hyperlink"/>
                                  <w:rFonts w:cstheme="minorHAnsi"/>
                                </w:rPr>
                                <w:t>https://www.kaggle.com/naresh31/walmart-recruiting-store-sales-forecasting</w:t>
                              </w:r>
                            </w:hyperlink>
                            <w:r w:rsidRPr="00E36331">
                              <w:rPr>
                                <w:rFonts w:cstheme="minorHAnsi"/>
                              </w:rPr>
                              <w:br/>
                              <w:t>Data Source: Kaggle</w:t>
                            </w:r>
                            <w:r w:rsidRPr="00E36331">
                              <w:rPr>
                                <w:rFonts w:cstheme="minorHAnsi"/>
                              </w:rPr>
                              <w:br/>
                              <w:t>Data Type: csv</w:t>
                            </w:r>
                            <w:r w:rsidRPr="00E36331">
                              <w:rPr>
                                <w:rFonts w:cstheme="minorHAnsi"/>
                              </w:rPr>
                              <w:br/>
                              <w:t>Description: Store sales from 2010-2012 containing various socio economic variables, dates &amp; holidays. (CONT. PROJECT 1)</w:t>
                            </w:r>
                            <w:r w:rsidRPr="00E36331">
                              <w:rPr>
                                <w:rFonts w:cstheme="minorHAnsi"/>
                              </w:rPr>
                              <w:br/>
                              <w:t xml:space="preserve">Key Columns: Date (Day), Store #, Dept #, Sales, CPI, Fuel Price, Temperature, </w:t>
                            </w:r>
                            <w:proofErr w:type="spellStart"/>
                            <w:r w:rsidRPr="00E36331">
                              <w:rPr>
                                <w:rFonts w:cstheme="minorHAnsi"/>
                              </w:rPr>
                              <w:t>Is_Holiday</w:t>
                            </w:r>
                            <w:proofErr w:type="spellEnd"/>
                          </w:p>
                          <w:p w14:paraId="1E0EC290" w14:textId="77777777" w:rsidR="00E36331" w:rsidRPr="00E36331" w:rsidRDefault="00E36331" w:rsidP="00E36331">
                            <w:pPr>
                              <w:rPr>
                                <w:rFonts w:cstheme="minorHAnsi"/>
                                <w:b/>
                                <w:bCs/>
                              </w:rPr>
                            </w:pPr>
                            <w:r w:rsidRPr="00E36331">
                              <w:rPr>
                                <w:rFonts w:cstheme="minorHAnsi"/>
                                <w:b/>
                                <w:bCs/>
                              </w:rPr>
                              <w:t>Data 2</w:t>
                            </w:r>
                          </w:p>
                          <w:p w14:paraId="374AD02D" w14:textId="77777777" w:rsidR="00E36331" w:rsidRPr="00E36331" w:rsidRDefault="00E36331" w:rsidP="00E36331">
                            <w:pPr>
                              <w:rPr>
                                <w:rFonts w:cstheme="minorHAnsi"/>
                              </w:rPr>
                            </w:pPr>
                            <w:r w:rsidRPr="00E36331">
                              <w:rPr>
                                <w:rFonts w:cstheme="minorHAnsi"/>
                              </w:rPr>
                              <w:t>Link: </w:t>
                            </w:r>
                            <w:hyperlink r:id="rId33" w:history="1">
                              <w:r w:rsidRPr="00E36331">
                                <w:rPr>
                                  <w:rStyle w:val="Hyperlink"/>
                                  <w:rFonts w:cstheme="minorHAnsi"/>
                                </w:rPr>
                                <w:t>https://www.kaggle.com/aayushkandpal/walmart-inc-stock-data-19722020-latest</w:t>
                              </w:r>
                            </w:hyperlink>
                            <w:r w:rsidRPr="00E36331">
                              <w:rPr>
                                <w:rFonts w:cstheme="minorHAnsi"/>
                              </w:rPr>
                              <w:br/>
                              <w:t>Data Source: Kaggle</w:t>
                            </w:r>
                            <w:r w:rsidRPr="00E36331">
                              <w:rPr>
                                <w:rFonts w:cstheme="minorHAnsi"/>
                              </w:rPr>
                              <w:br/>
                              <w:t>Data Type: csv</w:t>
                            </w:r>
                            <w:r w:rsidRPr="00E36331">
                              <w:rPr>
                                <w:rFonts w:cstheme="minorHAnsi"/>
                              </w:rPr>
                              <w:br/>
                              <w:t>Description: Stock analysis for Walmart from 1972 through 2020</w:t>
                            </w:r>
                            <w:r w:rsidRPr="00E36331">
                              <w:rPr>
                                <w:rFonts w:cstheme="minorHAnsi"/>
                              </w:rPr>
                              <w:br/>
                              <w:t>Key Columns: Date (Day), Open Price, Close Price</w:t>
                            </w:r>
                          </w:p>
                          <w:p w14:paraId="4C211B39" w14:textId="77777777" w:rsidR="00E36331" w:rsidRPr="00E36331" w:rsidRDefault="00E36331" w:rsidP="00E36331">
                            <w:pPr>
                              <w:rPr>
                                <w:rFonts w:cstheme="minorHAnsi"/>
                                <w:b/>
                                <w:bCs/>
                              </w:rPr>
                            </w:pPr>
                            <w:r w:rsidRPr="00E36331">
                              <w:rPr>
                                <w:rFonts w:cstheme="minorHAnsi"/>
                                <w:b/>
                                <w:bCs/>
                              </w:rPr>
                              <w:t>Data 3</w:t>
                            </w:r>
                          </w:p>
                          <w:p w14:paraId="2D1E417C" w14:textId="77777777" w:rsidR="00E36331" w:rsidRPr="00E36331" w:rsidRDefault="00E36331" w:rsidP="00E36331">
                            <w:pPr>
                              <w:rPr>
                                <w:rFonts w:cstheme="minorHAnsi"/>
                              </w:rPr>
                            </w:pPr>
                            <w:r w:rsidRPr="00E36331">
                              <w:rPr>
                                <w:rFonts w:cstheme="minorHAnsi"/>
                              </w:rPr>
                              <w:t>Link: </w:t>
                            </w:r>
                            <w:hyperlink r:id="rId34" w:history="1">
                              <w:r w:rsidRPr="00E36331">
                                <w:rPr>
                                  <w:rStyle w:val="Hyperlink"/>
                                  <w:rFonts w:cstheme="minorHAnsi"/>
                                </w:rPr>
                                <w:t>https://www.kaggle.com/ulrich07/walmartadd?select=sales_aug.csv</w:t>
                              </w:r>
                            </w:hyperlink>
                            <w:r w:rsidRPr="00E36331">
                              <w:rPr>
                                <w:rFonts w:cstheme="minorHAnsi"/>
                              </w:rPr>
                              <w:br/>
                              <w:t>Data Source: Kaggle</w:t>
                            </w:r>
                            <w:r w:rsidRPr="00E36331">
                              <w:rPr>
                                <w:rFonts w:cstheme="minorHAnsi"/>
                              </w:rPr>
                              <w:br/>
                              <w:t>Data Type: csv</w:t>
                            </w:r>
                            <w:r w:rsidRPr="00E36331">
                              <w:rPr>
                                <w:rFonts w:cstheme="minorHAnsi"/>
                              </w:rPr>
                              <w:br/>
                              <w:t>Description: Sales in different categories</w:t>
                            </w:r>
                            <w:r w:rsidRPr="00E36331">
                              <w:rPr>
                                <w:rFonts w:cstheme="minorHAnsi"/>
                              </w:rPr>
                              <w:br/>
                              <w:t xml:space="preserve">Key Columns: id, </w:t>
                            </w:r>
                            <w:proofErr w:type="spellStart"/>
                            <w:r w:rsidRPr="00E36331">
                              <w:rPr>
                                <w:rFonts w:cstheme="minorHAnsi"/>
                              </w:rPr>
                              <w:t>item_id</w:t>
                            </w:r>
                            <w:proofErr w:type="spellEnd"/>
                            <w:r w:rsidRPr="00E36331">
                              <w:rPr>
                                <w:rFonts w:cstheme="minorHAnsi"/>
                              </w:rPr>
                              <w:t xml:space="preserve">, </w:t>
                            </w:r>
                            <w:proofErr w:type="spellStart"/>
                            <w:r w:rsidRPr="00E36331">
                              <w:rPr>
                                <w:rFonts w:cstheme="minorHAnsi"/>
                              </w:rPr>
                              <w:t>state_id</w:t>
                            </w:r>
                            <w:proofErr w:type="spellEnd"/>
                            <w:r w:rsidRPr="00E36331">
                              <w:rPr>
                                <w:rFonts w:cstheme="minorHAnsi"/>
                              </w:rPr>
                              <w:t>, sales1</w:t>
                            </w:r>
                          </w:p>
                          <w:p w14:paraId="7CC2FB79" w14:textId="77777777" w:rsidR="00E36331" w:rsidRPr="00E36331" w:rsidRDefault="00E36331" w:rsidP="00E36331">
                            <w:pPr>
                              <w:rPr>
                                <w:rFonts w:cstheme="minorHAnsi"/>
                                <w:b/>
                                <w:bCs/>
                              </w:rPr>
                            </w:pPr>
                            <w:r w:rsidRPr="00E36331">
                              <w:rPr>
                                <w:rFonts w:cstheme="minorHAnsi"/>
                                <w:b/>
                                <w:bCs/>
                              </w:rPr>
                              <w:t>Data 4</w:t>
                            </w:r>
                          </w:p>
                          <w:p w14:paraId="5F365175" w14:textId="77777777" w:rsidR="00E36331" w:rsidRPr="00E36331" w:rsidRDefault="00E36331" w:rsidP="00E36331">
                            <w:pPr>
                              <w:rPr>
                                <w:rFonts w:cstheme="minorHAnsi"/>
                              </w:rPr>
                            </w:pPr>
                            <w:r w:rsidRPr="00E36331">
                              <w:rPr>
                                <w:rFonts w:cstheme="minorHAnsi"/>
                              </w:rPr>
                              <w:t>Link:</w:t>
                            </w:r>
                            <w:hyperlink r:id="rId35" w:history="1">
                              <w:r w:rsidRPr="00E36331">
                                <w:rPr>
                                  <w:rStyle w:val="Hyperlink"/>
                                  <w:rFonts w:cstheme="minorHAnsi"/>
                                </w:rPr>
                                <w:t>https://gist.githubusercontent.com/anonymous/83803696b0e3430a52f1/raw/29f2b252981659dfa6ad51922c8155e66ac261b2/walmart.json</w:t>
                              </w:r>
                            </w:hyperlink>
                            <w:r w:rsidRPr="00E36331">
                              <w:rPr>
                                <w:rFonts w:cstheme="minorHAnsi"/>
                              </w:rPr>
                              <w:br/>
                              <w:t>Data Source: reddit.com</w:t>
                            </w:r>
                            <w:r w:rsidRPr="00E36331">
                              <w:rPr>
                                <w:rFonts w:cstheme="minorHAnsi"/>
                              </w:rPr>
                              <w:br/>
                              <w:t>Data Type: .json</w:t>
                            </w:r>
                            <w:r w:rsidRPr="00E36331">
                              <w:rPr>
                                <w:rFonts w:cstheme="minorHAnsi"/>
                              </w:rPr>
                              <w:br/>
                              <w:t xml:space="preserve">Description: Store names, </w:t>
                            </w:r>
                            <w:proofErr w:type="spellStart"/>
                            <w:r w:rsidRPr="00E36331">
                              <w:rPr>
                                <w:rFonts w:cstheme="minorHAnsi"/>
                              </w:rPr>
                              <w:t>timezone</w:t>
                            </w:r>
                            <w:proofErr w:type="spellEnd"/>
                            <w:r w:rsidRPr="00E36331">
                              <w:rPr>
                                <w:rFonts w:cstheme="minorHAnsi"/>
                              </w:rPr>
                              <w:t>, and location</w:t>
                            </w:r>
                            <w:r w:rsidRPr="00E36331">
                              <w:rPr>
                                <w:rFonts w:cstheme="minorHAnsi"/>
                              </w:rPr>
                              <w:br/>
                              <w:t xml:space="preserve">Key Columns: ID, </w:t>
                            </w:r>
                            <w:proofErr w:type="spellStart"/>
                            <w:r w:rsidRPr="00E36331">
                              <w:rPr>
                                <w:rFonts w:cstheme="minorHAnsi"/>
                              </w:rPr>
                              <w:t>storeType</w:t>
                            </w:r>
                            <w:proofErr w:type="spellEnd"/>
                            <w:r w:rsidRPr="00E36331">
                              <w:rPr>
                                <w:rFonts w:cstheme="minorHAnsi"/>
                              </w:rPr>
                              <w:t xml:space="preserve">, </w:t>
                            </w:r>
                            <w:proofErr w:type="spellStart"/>
                            <w:r w:rsidRPr="00E36331">
                              <w:rPr>
                                <w:rFonts w:cstheme="minorHAnsi"/>
                              </w:rPr>
                              <w:t>timeZone</w:t>
                            </w:r>
                            <w:proofErr w:type="spellEnd"/>
                            <w:r w:rsidRPr="00E36331">
                              <w:rPr>
                                <w:rFonts w:cstheme="minorHAnsi"/>
                              </w:rPr>
                              <w:t xml:space="preserve">, </w:t>
                            </w:r>
                            <w:proofErr w:type="spellStart"/>
                            <w:r w:rsidRPr="00E36331">
                              <w:rPr>
                                <w:rFonts w:cstheme="minorHAnsi"/>
                              </w:rPr>
                              <w:t>openDate</w:t>
                            </w:r>
                            <w:proofErr w:type="spellEnd"/>
                            <w:r w:rsidRPr="00E36331">
                              <w:rPr>
                                <w:rFonts w:cstheme="minorHAnsi"/>
                              </w:rPr>
                              <w:t xml:space="preserve">, name, </w:t>
                            </w:r>
                            <w:proofErr w:type="spellStart"/>
                            <w:r w:rsidRPr="00E36331">
                              <w:rPr>
                                <w:rFonts w:cstheme="minorHAnsi"/>
                              </w:rPr>
                              <w:t>postalCode</w:t>
                            </w:r>
                            <w:proofErr w:type="spellEnd"/>
                            <w:r w:rsidRPr="00E36331">
                              <w:rPr>
                                <w:rFonts w:cstheme="minorHAnsi"/>
                              </w:rPr>
                              <w:t xml:space="preserve">, address1, city, state, country, latitude, longitude, </w:t>
                            </w:r>
                            <w:proofErr w:type="spellStart"/>
                            <w:r w:rsidRPr="00E36331">
                              <w:rPr>
                                <w:rFonts w:cstheme="minorHAnsi"/>
                              </w:rPr>
                              <w:t>phoneNumber</w:t>
                            </w:r>
                            <w:proofErr w:type="spellEnd"/>
                          </w:p>
                          <w:p w14:paraId="41DFE320" w14:textId="77777777" w:rsidR="00E36331" w:rsidRPr="00E36331" w:rsidRDefault="00E36331" w:rsidP="00E36331">
                            <w:pPr>
                              <w:rPr>
                                <w:rFonts w:cstheme="minorHAnsi"/>
                                <w:b/>
                                <w:bCs/>
                              </w:rPr>
                            </w:pPr>
                            <w:r w:rsidRPr="00E36331">
                              <w:rPr>
                                <w:rFonts w:cstheme="minorHAnsi"/>
                                <w:b/>
                                <w:bCs/>
                              </w:rPr>
                              <w:t>Data 5</w:t>
                            </w:r>
                          </w:p>
                          <w:p w14:paraId="45191280" w14:textId="77777777" w:rsidR="00E36331" w:rsidRPr="00E36331" w:rsidRDefault="00E36331" w:rsidP="00E36331">
                            <w:pPr>
                              <w:rPr>
                                <w:rFonts w:cstheme="minorHAnsi"/>
                              </w:rPr>
                            </w:pPr>
                            <w:r w:rsidRPr="00E36331">
                              <w:rPr>
                                <w:rFonts w:cstheme="minorHAnsi"/>
                              </w:rPr>
                              <w:t>Link: </w:t>
                            </w:r>
                            <w:hyperlink r:id="rId36" w:history="1">
                              <w:r w:rsidRPr="00E36331">
                                <w:rPr>
                                  <w:rStyle w:val="Hyperlink"/>
                                  <w:rFonts w:cstheme="minorHAnsi"/>
                                </w:rPr>
                                <w:t>https://www.kaggle.com/britneyia/fromcsv</w:t>
                              </w:r>
                            </w:hyperlink>
                            <w:r w:rsidRPr="00E36331">
                              <w:rPr>
                                <w:rFonts w:cstheme="minorHAnsi"/>
                              </w:rPr>
                              <w:br/>
                              <w:t>Data Source: Kaggle</w:t>
                            </w:r>
                            <w:r w:rsidRPr="00E36331">
                              <w:rPr>
                                <w:rFonts w:cstheme="minorHAnsi"/>
                              </w:rPr>
                              <w:br/>
                              <w:t>Data Type: csv</w:t>
                            </w:r>
                            <w:r w:rsidRPr="00E36331">
                              <w:rPr>
                                <w:rFonts w:cstheme="minorHAnsi"/>
                              </w:rPr>
                              <w:br/>
                              <w:t>Description: Financial Data from Walmart, Amazon, Target and Costco from last 10 years.</w:t>
                            </w:r>
                          </w:p>
                          <w:p w14:paraId="6DE7841A" w14:textId="77777777" w:rsidR="00E36331" w:rsidRPr="00E36331" w:rsidRDefault="00E36331" w:rsidP="00E36331">
                            <w:pPr>
                              <w:rPr>
                                <w:rFonts w:cstheme="minorHAnsi"/>
                                <w:b/>
                                <w:bCs/>
                              </w:rPr>
                            </w:pPr>
                            <w:r w:rsidRPr="00E36331">
                              <w:rPr>
                                <w:rFonts w:cstheme="minorHAnsi"/>
                                <w:b/>
                                <w:bCs/>
                              </w:rPr>
                              <w:t>Data 6</w:t>
                            </w:r>
                          </w:p>
                          <w:p w14:paraId="65C3BDD9" w14:textId="1A70986E" w:rsidR="00E36331" w:rsidRDefault="00E36331" w:rsidP="00E36331">
                            <w:pPr>
                              <w:rPr>
                                <w:rFonts w:cstheme="minorHAnsi"/>
                              </w:rPr>
                            </w:pPr>
                            <w:r w:rsidRPr="00E36331">
                              <w:rPr>
                                <w:rFonts w:cstheme="minorHAnsi"/>
                              </w:rPr>
                              <w:t>Link: </w:t>
                            </w:r>
                            <w:hyperlink r:id="rId37" w:anchor="_edn14" w:history="1">
                              <w:r w:rsidRPr="00E36331">
                                <w:rPr>
                                  <w:rStyle w:val="Hyperlink"/>
                                  <w:rFonts w:cstheme="minorHAnsi"/>
                                </w:rPr>
                                <w:t>https://ilsr.org/walmarts-monopolization-of-local-grocery-markets/#_edn14</w:t>
                              </w:r>
                            </w:hyperlink>
                            <w:r w:rsidRPr="00E36331">
                              <w:rPr>
                                <w:rFonts w:cstheme="minorHAnsi"/>
                              </w:rPr>
                              <w:br/>
                              <w:t>Data Source: Institute for Local Self-Reliance</w:t>
                            </w:r>
                            <w:r w:rsidRPr="00E36331">
                              <w:rPr>
                                <w:rFonts w:cstheme="minorHAnsi"/>
                              </w:rPr>
                              <w:br/>
                              <w:t>Data Type: csv</w:t>
                            </w:r>
                            <w:r w:rsidRPr="00E36331">
                              <w:rPr>
                                <w:rFonts w:cstheme="minorHAnsi"/>
                              </w:rPr>
                              <w:br/>
                              <w:t>Description: Market share percentage of metro or micro region</w:t>
                            </w:r>
                            <w:r w:rsidRPr="00E36331">
                              <w:rPr>
                                <w:rFonts w:cstheme="minorHAnsi"/>
                              </w:rPr>
                              <w:br/>
                              <w:t>Key Columns: City, State, Population, Market Share %</w:t>
                            </w:r>
                          </w:p>
                          <w:p w14:paraId="6C9479B7" w14:textId="77777777" w:rsidR="00E36331" w:rsidRPr="00E36331" w:rsidRDefault="00E36331" w:rsidP="00E36331">
                            <w:pPr>
                              <w:rPr>
                                <w:rFonts w:cstheme="minorHAnsi"/>
                              </w:rPr>
                            </w:pPr>
                          </w:p>
                          <w:p w14:paraId="215716F5" w14:textId="77777777" w:rsidR="00E36331" w:rsidRPr="00E36331" w:rsidRDefault="00E36331" w:rsidP="00E36331">
                            <w:pPr>
                              <w:rPr>
                                <w:rFonts w:cstheme="minorHAnsi"/>
                                <w:b/>
                                <w:bCs/>
                              </w:rPr>
                            </w:pPr>
                            <w:r w:rsidRPr="00E36331">
                              <w:rPr>
                                <w:rFonts w:cstheme="minorHAnsi"/>
                                <w:b/>
                                <w:bCs/>
                              </w:rPr>
                              <w:t>Data7</w:t>
                            </w:r>
                          </w:p>
                          <w:p w14:paraId="251888C7" w14:textId="77777777" w:rsidR="00E36331" w:rsidRPr="00E36331" w:rsidRDefault="00E36331" w:rsidP="00E36331">
                            <w:pPr>
                              <w:rPr>
                                <w:rFonts w:cstheme="minorHAnsi"/>
                              </w:rPr>
                            </w:pPr>
                            <w:r w:rsidRPr="00E36331">
                              <w:rPr>
                                <w:rFonts w:cstheme="minorHAnsi"/>
                              </w:rPr>
                              <w:t>Link: </w:t>
                            </w:r>
                            <w:hyperlink r:id="rId38" w:history="1">
                              <w:r w:rsidRPr="00E36331">
                                <w:rPr>
                                  <w:rStyle w:val="Hyperlink"/>
                                  <w:rFonts w:cstheme="minorHAnsi"/>
                                </w:rPr>
                                <w:t>https://pypi.org/project/us/</w:t>
                              </w:r>
                            </w:hyperlink>
                          </w:p>
                          <w:p w14:paraId="1A9C86ED" w14:textId="3943F09E" w:rsidR="00B75534" w:rsidRPr="00B75534" w:rsidRDefault="00E36331" w:rsidP="00E36331">
                            <w:pPr>
                              <w:rPr>
                                <w:rFonts w:cstheme="minorHAnsi"/>
                              </w:rPr>
                            </w:pPr>
                            <w:r w:rsidRPr="00E36331">
                              <w:rPr>
                                <w:rFonts w:cstheme="minorHAnsi"/>
                              </w:rPr>
                              <w:t xml:space="preserve">Data Source: </w:t>
                            </w:r>
                            <w:proofErr w:type="spellStart"/>
                            <w:r w:rsidRPr="00E36331">
                              <w:rPr>
                                <w:rFonts w:cstheme="minorHAnsi"/>
                              </w:rPr>
                              <w:t>pypi</w:t>
                            </w:r>
                            <w:proofErr w:type="spellEnd"/>
                            <w:r w:rsidRPr="00E36331">
                              <w:rPr>
                                <w:rFonts w:cstheme="minorHAnsi"/>
                              </w:rPr>
                              <w:br/>
                              <w:t>Data Type: python package</w:t>
                            </w:r>
                            <w:r w:rsidRPr="00E36331">
                              <w:rPr>
                                <w:rFonts w:cstheme="minorHAnsi"/>
                              </w:rPr>
                              <w:br/>
                              <w:t>Description: US and state metadata</w:t>
                            </w:r>
                            <w:r w:rsidRPr="00E36331">
                              <w:rPr>
                                <w:rFonts w:cstheme="minorHAnsi"/>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8CBA3" id="Text Box 29" o:spid="_x0000_s1027" type="#_x0000_t202" style="position:absolute;margin-left:38pt;margin-top:34pt;width:440pt;height:629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" fillcolor="white [3201]" strokeweight=".5pt">
                <v:fill opacity="47802f"/>
                <v:textbox>
                  <w:txbxContent>
                    <w:p w14:paraId="0290B44A" w14:textId="2A0AD710" w:rsidR="00B75534" w:rsidRPr="00B75534" w:rsidRDefault="00B75534" w:rsidP="00B75534">
                      <w:pPr>
                        <w:pStyle w:val="TableLeft1"/>
                        <w:jc w:val="center"/>
                        <w:rPr>
                          <w:rFonts w:cstheme="minorHAnsi"/>
                          <w:b/>
                          <w:bCs/>
                          <w:sz w:val="32"/>
                          <w:szCs w:val="32"/>
                        </w:rPr>
                      </w:pPr>
                      <w:r w:rsidRPr="00B75534">
                        <w:rPr>
                          <w:rFonts w:cstheme="minorHAnsi"/>
                          <w:b/>
                          <w:bCs/>
                          <w:sz w:val="32"/>
                          <w:szCs w:val="32"/>
                        </w:rPr>
                        <w:t>DATA SOURCES</w:t>
                      </w:r>
                    </w:p>
                    <w:p w14:paraId="7A0003A6" w14:textId="77777777" w:rsidR="00E36331" w:rsidRPr="00E36331" w:rsidRDefault="00E36331" w:rsidP="00E36331">
                      <w:pPr>
                        <w:rPr>
                          <w:rFonts w:cstheme="minorHAnsi"/>
                          <w:b/>
                          <w:bCs/>
                        </w:rPr>
                      </w:pPr>
                      <w:bookmarkStart w:id="5" w:name="_Data_1"/>
                      <w:bookmarkEnd w:id="5"/>
                      <w:r w:rsidRPr="00E36331">
                        <w:rPr>
                          <w:rFonts w:cstheme="minorHAnsi"/>
                          <w:b/>
                          <w:bCs/>
                        </w:rPr>
                        <w:t>Data 1</w:t>
                      </w:r>
                    </w:p>
                    <w:p w14:paraId="6D98E825" w14:textId="77777777" w:rsidR="00E36331" w:rsidRPr="00E36331" w:rsidRDefault="00E36331" w:rsidP="00E36331">
                      <w:pPr>
                        <w:rPr>
                          <w:rFonts w:cstheme="minorHAnsi"/>
                        </w:rPr>
                      </w:pPr>
                      <w:r w:rsidRPr="00E36331">
                        <w:rPr>
                          <w:rFonts w:cstheme="minorHAnsi"/>
                        </w:rPr>
                        <w:t>Link: </w:t>
                      </w:r>
                      <w:hyperlink r:id="rId39" w:history="1">
                        <w:r w:rsidRPr="00E36331">
                          <w:rPr>
                            <w:rStyle w:val="Hyperlink"/>
                            <w:rFonts w:cstheme="minorHAnsi"/>
                          </w:rPr>
                          <w:t>https://www.kaggle.com/naresh31/walmart-recruiting-store-sales-forecasting</w:t>
                        </w:r>
                      </w:hyperlink>
                      <w:r w:rsidRPr="00E36331">
                        <w:rPr>
                          <w:rFonts w:cstheme="minorHAnsi"/>
                        </w:rPr>
                        <w:br/>
                        <w:t>Data Source: Kaggle</w:t>
                      </w:r>
                      <w:r w:rsidRPr="00E36331">
                        <w:rPr>
                          <w:rFonts w:cstheme="minorHAnsi"/>
                        </w:rPr>
                        <w:br/>
                        <w:t>Data Type: csv</w:t>
                      </w:r>
                      <w:r w:rsidRPr="00E36331">
                        <w:rPr>
                          <w:rFonts w:cstheme="minorHAnsi"/>
                        </w:rPr>
                        <w:br/>
                        <w:t>Description: Store sales from 2010-2012 containing various socio economic variables, dates &amp; holidays. (CONT. PROJECT 1)</w:t>
                      </w:r>
                      <w:r w:rsidRPr="00E36331">
                        <w:rPr>
                          <w:rFonts w:cstheme="minorHAnsi"/>
                        </w:rPr>
                        <w:br/>
                        <w:t xml:space="preserve">Key Columns: Date (Day), Store #, Dept #, Sales, CPI, Fuel Price, Temperature, </w:t>
                      </w:r>
                      <w:proofErr w:type="spellStart"/>
                      <w:r w:rsidRPr="00E36331">
                        <w:rPr>
                          <w:rFonts w:cstheme="minorHAnsi"/>
                        </w:rPr>
                        <w:t>Is_Holiday</w:t>
                      </w:r>
                      <w:proofErr w:type="spellEnd"/>
                    </w:p>
                    <w:p w14:paraId="1E0EC290" w14:textId="77777777" w:rsidR="00E36331" w:rsidRPr="00E36331" w:rsidRDefault="00E36331" w:rsidP="00E36331">
                      <w:pPr>
                        <w:rPr>
                          <w:rFonts w:cstheme="minorHAnsi"/>
                          <w:b/>
                          <w:bCs/>
                        </w:rPr>
                      </w:pPr>
                      <w:r w:rsidRPr="00E36331">
                        <w:rPr>
                          <w:rFonts w:cstheme="minorHAnsi"/>
                          <w:b/>
                          <w:bCs/>
                        </w:rPr>
                        <w:t>Data 2</w:t>
                      </w:r>
                    </w:p>
                    <w:p w14:paraId="374AD02D" w14:textId="77777777" w:rsidR="00E36331" w:rsidRPr="00E36331" w:rsidRDefault="00E36331" w:rsidP="00E36331">
                      <w:pPr>
                        <w:rPr>
                          <w:rFonts w:cstheme="minorHAnsi"/>
                        </w:rPr>
                      </w:pPr>
                      <w:r w:rsidRPr="00E36331">
                        <w:rPr>
                          <w:rFonts w:cstheme="minorHAnsi"/>
                        </w:rPr>
                        <w:t>Link: </w:t>
                      </w:r>
                      <w:hyperlink r:id="rId40" w:history="1">
                        <w:r w:rsidRPr="00E36331">
                          <w:rPr>
                            <w:rStyle w:val="Hyperlink"/>
                            <w:rFonts w:cstheme="minorHAnsi"/>
                          </w:rPr>
                          <w:t>https://www.kaggle.com/aayushkandpal/walmart-inc-stock-data-19722020-latest</w:t>
                        </w:r>
                      </w:hyperlink>
                      <w:r w:rsidRPr="00E36331">
                        <w:rPr>
                          <w:rFonts w:cstheme="minorHAnsi"/>
                        </w:rPr>
                        <w:br/>
                        <w:t>Data Source: Kaggle</w:t>
                      </w:r>
                      <w:r w:rsidRPr="00E36331">
                        <w:rPr>
                          <w:rFonts w:cstheme="minorHAnsi"/>
                        </w:rPr>
                        <w:br/>
                        <w:t>Data Type: csv</w:t>
                      </w:r>
                      <w:r w:rsidRPr="00E36331">
                        <w:rPr>
                          <w:rFonts w:cstheme="minorHAnsi"/>
                        </w:rPr>
                        <w:br/>
                        <w:t>Description: Stock analysis for Walmart from 1972 through 2020</w:t>
                      </w:r>
                      <w:r w:rsidRPr="00E36331">
                        <w:rPr>
                          <w:rFonts w:cstheme="minorHAnsi"/>
                        </w:rPr>
                        <w:br/>
                        <w:t>Key Columns: Date (Day), Open Price, Close Price</w:t>
                      </w:r>
                    </w:p>
                    <w:p w14:paraId="4C211B39" w14:textId="77777777" w:rsidR="00E36331" w:rsidRPr="00E36331" w:rsidRDefault="00E36331" w:rsidP="00E36331">
                      <w:pPr>
                        <w:rPr>
                          <w:rFonts w:cstheme="minorHAnsi"/>
                          <w:b/>
                          <w:bCs/>
                        </w:rPr>
                      </w:pPr>
                      <w:r w:rsidRPr="00E36331">
                        <w:rPr>
                          <w:rFonts w:cstheme="minorHAnsi"/>
                          <w:b/>
                          <w:bCs/>
                        </w:rPr>
                        <w:t>Data 3</w:t>
                      </w:r>
                    </w:p>
                    <w:p w14:paraId="2D1E417C" w14:textId="77777777" w:rsidR="00E36331" w:rsidRPr="00E36331" w:rsidRDefault="00E36331" w:rsidP="00E36331">
                      <w:pPr>
                        <w:rPr>
                          <w:rFonts w:cstheme="minorHAnsi"/>
                        </w:rPr>
                      </w:pPr>
                      <w:r w:rsidRPr="00E36331">
                        <w:rPr>
                          <w:rFonts w:cstheme="minorHAnsi"/>
                        </w:rPr>
                        <w:t>Link: </w:t>
                      </w:r>
                      <w:hyperlink r:id="rId41" w:history="1">
                        <w:r w:rsidRPr="00E36331">
                          <w:rPr>
                            <w:rStyle w:val="Hyperlink"/>
                            <w:rFonts w:cstheme="minorHAnsi"/>
                          </w:rPr>
                          <w:t>https://www.kaggle.com/ulrich07/walmartadd?select=sales_aug.csv</w:t>
                        </w:r>
                      </w:hyperlink>
                      <w:r w:rsidRPr="00E36331">
                        <w:rPr>
                          <w:rFonts w:cstheme="minorHAnsi"/>
                        </w:rPr>
                        <w:br/>
                        <w:t>Data Source: Kaggle</w:t>
                      </w:r>
                      <w:r w:rsidRPr="00E36331">
                        <w:rPr>
                          <w:rFonts w:cstheme="minorHAnsi"/>
                        </w:rPr>
                        <w:br/>
                        <w:t>Data Type: csv</w:t>
                      </w:r>
                      <w:r w:rsidRPr="00E36331">
                        <w:rPr>
                          <w:rFonts w:cstheme="minorHAnsi"/>
                        </w:rPr>
                        <w:br/>
                        <w:t>Description: Sales in different categories</w:t>
                      </w:r>
                      <w:r w:rsidRPr="00E36331">
                        <w:rPr>
                          <w:rFonts w:cstheme="minorHAnsi"/>
                        </w:rPr>
                        <w:br/>
                        <w:t xml:space="preserve">Key Columns: id, </w:t>
                      </w:r>
                      <w:proofErr w:type="spellStart"/>
                      <w:r w:rsidRPr="00E36331">
                        <w:rPr>
                          <w:rFonts w:cstheme="minorHAnsi"/>
                        </w:rPr>
                        <w:t>item_id</w:t>
                      </w:r>
                      <w:proofErr w:type="spellEnd"/>
                      <w:r w:rsidRPr="00E36331">
                        <w:rPr>
                          <w:rFonts w:cstheme="minorHAnsi"/>
                        </w:rPr>
                        <w:t xml:space="preserve">, </w:t>
                      </w:r>
                      <w:proofErr w:type="spellStart"/>
                      <w:r w:rsidRPr="00E36331">
                        <w:rPr>
                          <w:rFonts w:cstheme="minorHAnsi"/>
                        </w:rPr>
                        <w:t>state_id</w:t>
                      </w:r>
                      <w:proofErr w:type="spellEnd"/>
                      <w:r w:rsidRPr="00E36331">
                        <w:rPr>
                          <w:rFonts w:cstheme="minorHAnsi"/>
                        </w:rPr>
                        <w:t>, sales1</w:t>
                      </w:r>
                    </w:p>
                    <w:p w14:paraId="7CC2FB79" w14:textId="77777777" w:rsidR="00E36331" w:rsidRPr="00E36331" w:rsidRDefault="00E36331" w:rsidP="00E36331">
                      <w:pPr>
                        <w:rPr>
                          <w:rFonts w:cstheme="minorHAnsi"/>
                          <w:b/>
                          <w:bCs/>
                        </w:rPr>
                      </w:pPr>
                      <w:r w:rsidRPr="00E36331">
                        <w:rPr>
                          <w:rFonts w:cstheme="minorHAnsi"/>
                          <w:b/>
                          <w:bCs/>
                        </w:rPr>
                        <w:t>Data 4</w:t>
                      </w:r>
                    </w:p>
                    <w:p w14:paraId="5F365175" w14:textId="77777777" w:rsidR="00E36331" w:rsidRPr="00E36331" w:rsidRDefault="00E36331" w:rsidP="00E36331">
                      <w:pPr>
                        <w:rPr>
                          <w:rFonts w:cstheme="minorHAnsi"/>
                        </w:rPr>
                      </w:pPr>
                      <w:r w:rsidRPr="00E36331">
                        <w:rPr>
                          <w:rFonts w:cstheme="minorHAnsi"/>
                        </w:rPr>
                        <w:t>Link:</w:t>
                      </w:r>
                      <w:hyperlink r:id="rId42" w:history="1">
                        <w:r w:rsidRPr="00E36331">
                          <w:rPr>
                            <w:rStyle w:val="Hyperlink"/>
                            <w:rFonts w:cstheme="minorHAnsi"/>
                          </w:rPr>
                          <w:t>https://gist.githubusercontent.com/anonymous/83803696b0e3430a52f1/raw/29f2b252981659dfa6ad51922c8155e66ac261b2/walmart.json</w:t>
                        </w:r>
                      </w:hyperlink>
                      <w:r w:rsidRPr="00E36331">
                        <w:rPr>
                          <w:rFonts w:cstheme="minorHAnsi"/>
                        </w:rPr>
                        <w:br/>
                        <w:t>Data Source: reddit.com</w:t>
                      </w:r>
                      <w:r w:rsidRPr="00E36331">
                        <w:rPr>
                          <w:rFonts w:cstheme="minorHAnsi"/>
                        </w:rPr>
                        <w:br/>
                        <w:t>Data Type: .json</w:t>
                      </w:r>
                      <w:r w:rsidRPr="00E36331">
                        <w:rPr>
                          <w:rFonts w:cstheme="minorHAnsi"/>
                        </w:rPr>
                        <w:br/>
                        <w:t xml:space="preserve">Description: Store names, </w:t>
                      </w:r>
                      <w:proofErr w:type="spellStart"/>
                      <w:r w:rsidRPr="00E36331">
                        <w:rPr>
                          <w:rFonts w:cstheme="minorHAnsi"/>
                        </w:rPr>
                        <w:t>timezone</w:t>
                      </w:r>
                      <w:proofErr w:type="spellEnd"/>
                      <w:r w:rsidRPr="00E36331">
                        <w:rPr>
                          <w:rFonts w:cstheme="minorHAnsi"/>
                        </w:rPr>
                        <w:t>, and location</w:t>
                      </w:r>
                      <w:r w:rsidRPr="00E36331">
                        <w:rPr>
                          <w:rFonts w:cstheme="minorHAnsi"/>
                        </w:rPr>
                        <w:br/>
                        <w:t xml:space="preserve">Key Columns: ID, </w:t>
                      </w:r>
                      <w:proofErr w:type="spellStart"/>
                      <w:r w:rsidRPr="00E36331">
                        <w:rPr>
                          <w:rFonts w:cstheme="minorHAnsi"/>
                        </w:rPr>
                        <w:t>storeType</w:t>
                      </w:r>
                      <w:proofErr w:type="spellEnd"/>
                      <w:r w:rsidRPr="00E36331">
                        <w:rPr>
                          <w:rFonts w:cstheme="minorHAnsi"/>
                        </w:rPr>
                        <w:t xml:space="preserve">, </w:t>
                      </w:r>
                      <w:proofErr w:type="spellStart"/>
                      <w:r w:rsidRPr="00E36331">
                        <w:rPr>
                          <w:rFonts w:cstheme="minorHAnsi"/>
                        </w:rPr>
                        <w:t>timeZone</w:t>
                      </w:r>
                      <w:proofErr w:type="spellEnd"/>
                      <w:r w:rsidRPr="00E36331">
                        <w:rPr>
                          <w:rFonts w:cstheme="minorHAnsi"/>
                        </w:rPr>
                        <w:t xml:space="preserve">, </w:t>
                      </w:r>
                      <w:proofErr w:type="spellStart"/>
                      <w:r w:rsidRPr="00E36331">
                        <w:rPr>
                          <w:rFonts w:cstheme="minorHAnsi"/>
                        </w:rPr>
                        <w:t>openDate</w:t>
                      </w:r>
                      <w:proofErr w:type="spellEnd"/>
                      <w:r w:rsidRPr="00E36331">
                        <w:rPr>
                          <w:rFonts w:cstheme="minorHAnsi"/>
                        </w:rPr>
                        <w:t xml:space="preserve">, name, </w:t>
                      </w:r>
                      <w:proofErr w:type="spellStart"/>
                      <w:r w:rsidRPr="00E36331">
                        <w:rPr>
                          <w:rFonts w:cstheme="minorHAnsi"/>
                        </w:rPr>
                        <w:t>postalCode</w:t>
                      </w:r>
                      <w:proofErr w:type="spellEnd"/>
                      <w:r w:rsidRPr="00E36331">
                        <w:rPr>
                          <w:rFonts w:cstheme="minorHAnsi"/>
                        </w:rPr>
                        <w:t xml:space="preserve">, address1, city, state, country, latitude, longitude, </w:t>
                      </w:r>
                      <w:proofErr w:type="spellStart"/>
                      <w:r w:rsidRPr="00E36331">
                        <w:rPr>
                          <w:rFonts w:cstheme="minorHAnsi"/>
                        </w:rPr>
                        <w:t>phoneNumber</w:t>
                      </w:r>
                      <w:proofErr w:type="spellEnd"/>
                    </w:p>
                    <w:p w14:paraId="41DFE320" w14:textId="77777777" w:rsidR="00E36331" w:rsidRPr="00E36331" w:rsidRDefault="00E36331" w:rsidP="00E36331">
                      <w:pPr>
                        <w:rPr>
                          <w:rFonts w:cstheme="minorHAnsi"/>
                          <w:b/>
                          <w:bCs/>
                        </w:rPr>
                      </w:pPr>
                      <w:r w:rsidRPr="00E36331">
                        <w:rPr>
                          <w:rFonts w:cstheme="minorHAnsi"/>
                          <w:b/>
                          <w:bCs/>
                        </w:rPr>
                        <w:t>Data 5</w:t>
                      </w:r>
                    </w:p>
                    <w:p w14:paraId="45191280" w14:textId="77777777" w:rsidR="00E36331" w:rsidRPr="00E36331" w:rsidRDefault="00E36331" w:rsidP="00E36331">
                      <w:pPr>
                        <w:rPr>
                          <w:rFonts w:cstheme="minorHAnsi"/>
                        </w:rPr>
                      </w:pPr>
                      <w:r w:rsidRPr="00E36331">
                        <w:rPr>
                          <w:rFonts w:cstheme="minorHAnsi"/>
                        </w:rPr>
                        <w:t>Link: </w:t>
                      </w:r>
                      <w:hyperlink r:id="rId43" w:history="1">
                        <w:r w:rsidRPr="00E36331">
                          <w:rPr>
                            <w:rStyle w:val="Hyperlink"/>
                            <w:rFonts w:cstheme="minorHAnsi"/>
                          </w:rPr>
                          <w:t>https://www.kaggle.com/britneyia/fromcsv</w:t>
                        </w:r>
                      </w:hyperlink>
                      <w:r w:rsidRPr="00E36331">
                        <w:rPr>
                          <w:rFonts w:cstheme="minorHAnsi"/>
                        </w:rPr>
                        <w:br/>
                        <w:t>Data Source: Kaggle</w:t>
                      </w:r>
                      <w:r w:rsidRPr="00E36331">
                        <w:rPr>
                          <w:rFonts w:cstheme="minorHAnsi"/>
                        </w:rPr>
                        <w:br/>
                        <w:t>Data Type: csv</w:t>
                      </w:r>
                      <w:r w:rsidRPr="00E36331">
                        <w:rPr>
                          <w:rFonts w:cstheme="minorHAnsi"/>
                        </w:rPr>
                        <w:br/>
                        <w:t>Description: Financial Data from Walmart, Amazon, Target and Costco from last 10 years.</w:t>
                      </w:r>
                    </w:p>
                    <w:p w14:paraId="6DE7841A" w14:textId="77777777" w:rsidR="00E36331" w:rsidRPr="00E36331" w:rsidRDefault="00E36331" w:rsidP="00E36331">
                      <w:pPr>
                        <w:rPr>
                          <w:rFonts w:cstheme="minorHAnsi"/>
                          <w:b/>
                          <w:bCs/>
                        </w:rPr>
                      </w:pPr>
                      <w:r w:rsidRPr="00E36331">
                        <w:rPr>
                          <w:rFonts w:cstheme="minorHAnsi"/>
                          <w:b/>
                          <w:bCs/>
                        </w:rPr>
                        <w:t>Data 6</w:t>
                      </w:r>
                    </w:p>
                    <w:p w14:paraId="65C3BDD9" w14:textId="1A70986E" w:rsidR="00E36331" w:rsidRDefault="00E36331" w:rsidP="00E36331">
                      <w:pPr>
                        <w:rPr>
                          <w:rFonts w:cstheme="minorHAnsi"/>
                        </w:rPr>
                      </w:pPr>
                      <w:r w:rsidRPr="00E36331">
                        <w:rPr>
                          <w:rFonts w:cstheme="minorHAnsi"/>
                        </w:rPr>
                        <w:t>Link: </w:t>
                      </w:r>
                      <w:hyperlink r:id="rId44" w:anchor="_edn14" w:history="1">
                        <w:r w:rsidRPr="00E36331">
                          <w:rPr>
                            <w:rStyle w:val="Hyperlink"/>
                            <w:rFonts w:cstheme="minorHAnsi"/>
                          </w:rPr>
                          <w:t>https://ilsr.org/walmarts-monopolization-of-local-grocery-markets/#_edn14</w:t>
                        </w:r>
                      </w:hyperlink>
                      <w:r w:rsidRPr="00E36331">
                        <w:rPr>
                          <w:rFonts w:cstheme="minorHAnsi"/>
                        </w:rPr>
                        <w:br/>
                        <w:t>Data Source: Institute for Local Self-Reliance</w:t>
                      </w:r>
                      <w:r w:rsidRPr="00E36331">
                        <w:rPr>
                          <w:rFonts w:cstheme="minorHAnsi"/>
                        </w:rPr>
                        <w:br/>
                        <w:t>Data Type: csv</w:t>
                      </w:r>
                      <w:r w:rsidRPr="00E36331">
                        <w:rPr>
                          <w:rFonts w:cstheme="minorHAnsi"/>
                        </w:rPr>
                        <w:br/>
                        <w:t>Description: Market share percentage of metro or micro region</w:t>
                      </w:r>
                      <w:r w:rsidRPr="00E36331">
                        <w:rPr>
                          <w:rFonts w:cstheme="minorHAnsi"/>
                        </w:rPr>
                        <w:br/>
                        <w:t>Key Columns: City, State, Population, Market Share %</w:t>
                      </w:r>
                    </w:p>
                    <w:p w14:paraId="6C9479B7" w14:textId="77777777" w:rsidR="00E36331" w:rsidRPr="00E36331" w:rsidRDefault="00E36331" w:rsidP="00E36331">
                      <w:pPr>
                        <w:rPr>
                          <w:rFonts w:cstheme="minorHAnsi"/>
                        </w:rPr>
                      </w:pPr>
                    </w:p>
                    <w:p w14:paraId="215716F5" w14:textId="77777777" w:rsidR="00E36331" w:rsidRPr="00E36331" w:rsidRDefault="00E36331" w:rsidP="00E36331">
                      <w:pPr>
                        <w:rPr>
                          <w:rFonts w:cstheme="minorHAnsi"/>
                          <w:b/>
                          <w:bCs/>
                        </w:rPr>
                      </w:pPr>
                      <w:r w:rsidRPr="00E36331">
                        <w:rPr>
                          <w:rFonts w:cstheme="minorHAnsi"/>
                          <w:b/>
                          <w:bCs/>
                        </w:rPr>
                        <w:t>Data7</w:t>
                      </w:r>
                    </w:p>
                    <w:p w14:paraId="251888C7" w14:textId="77777777" w:rsidR="00E36331" w:rsidRPr="00E36331" w:rsidRDefault="00E36331" w:rsidP="00E36331">
                      <w:pPr>
                        <w:rPr>
                          <w:rFonts w:cstheme="minorHAnsi"/>
                        </w:rPr>
                      </w:pPr>
                      <w:r w:rsidRPr="00E36331">
                        <w:rPr>
                          <w:rFonts w:cstheme="minorHAnsi"/>
                        </w:rPr>
                        <w:t>Link: </w:t>
                      </w:r>
                      <w:hyperlink r:id="rId45" w:history="1">
                        <w:r w:rsidRPr="00E36331">
                          <w:rPr>
                            <w:rStyle w:val="Hyperlink"/>
                            <w:rFonts w:cstheme="minorHAnsi"/>
                          </w:rPr>
                          <w:t>https://pypi.org/project/us/</w:t>
                        </w:r>
                      </w:hyperlink>
                    </w:p>
                    <w:p w14:paraId="1A9C86ED" w14:textId="3943F09E" w:rsidR="00B75534" w:rsidRPr="00B75534" w:rsidRDefault="00E36331" w:rsidP="00E36331">
                      <w:pPr>
                        <w:rPr>
                          <w:rFonts w:cstheme="minorHAnsi"/>
                        </w:rPr>
                      </w:pPr>
                      <w:r w:rsidRPr="00E36331">
                        <w:rPr>
                          <w:rFonts w:cstheme="minorHAnsi"/>
                        </w:rPr>
                        <w:t xml:space="preserve">Data Source: </w:t>
                      </w:r>
                      <w:proofErr w:type="spellStart"/>
                      <w:r w:rsidRPr="00E36331">
                        <w:rPr>
                          <w:rFonts w:cstheme="minorHAnsi"/>
                        </w:rPr>
                        <w:t>pypi</w:t>
                      </w:r>
                      <w:proofErr w:type="spellEnd"/>
                      <w:r w:rsidRPr="00E36331">
                        <w:rPr>
                          <w:rFonts w:cstheme="minorHAnsi"/>
                        </w:rPr>
                        <w:br/>
                        <w:t>Data Type: python package</w:t>
                      </w:r>
                      <w:r w:rsidRPr="00E36331">
                        <w:rPr>
                          <w:rFonts w:cstheme="minorHAnsi"/>
                        </w:rPr>
                        <w:br/>
                        <w:t>Description: US and state metadata</w:t>
                      </w:r>
                      <w:r w:rsidRPr="00E36331">
                        <w:rPr>
                          <w:rFonts w:cstheme="minorHAnsi"/>
                        </w:rPr>
                        <w:br/>
                      </w:r>
                    </w:p>
                  </w:txbxContent>
                </v:textbox>
              </v:shape>
            </w:pict>
          </mc:Fallback>
        </mc:AlternateContent>
      </w:r>
      <w:r>
        <w:rPr>
          <w:noProof/>
        </w:rPr>
        <w:drawing>
          <wp:anchor distT="0" distB="0" distL="114300" distR="114300" simplePos="0" relativeHeight="251684863" behindDoc="0" locked="0" layoutInCell="1" allowOverlap="1" wp14:anchorId="23677E6E" wp14:editId="0599D2E7">
            <wp:simplePos x="0" y="0"/>
            <wp:positionH relativeFrom="page">
              <wp:align>right</wp:align>
            </wp:positionH>
            <wp:positionV relativeFrom="paragraph">
              <wp:posOffset>-457200</wp:posOffset>
            </wp:positionV>
            <wp:extent cx="7772400" cy="100584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anchor>
        </w:drawing>
      </w:r>
    </w:p>
    <w:p w14:paraId="0738E99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1F380" w14:textId="77777777" w:rsidR="00AC5F5A" w:rsidRDefault="00AC5F5A" w:rsidP="006B633A">
      <w:r>
        <w:separator/>
      </w:r>
    </w:p>
  </w:endnote>
  <w:endnote w:type="continuationSeparator" w:id="0">
    <w:p w14:paraId="7FCA0895" w14:textId="77777777" w:rsidR="00AC5F5A" w:rsidRDefault="00AC5F5A"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18C2A" w14:textId="52500427" w:rsidR="007D4707" w:rsidRPr="006F5A91" w:rsidRDefault="000F1E00"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527454104"/>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7</w:t>
        </w:r>
        <w:r w:rsidR="007D470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C5121" w14:textId="5ED1C002" w:rsidR="007D4707" w:rsidRPr="006F5A91" w:rsidRDefault="00E7054F"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1730069208"/>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6</w:t>
        </w:r>
        <w:r w:rsidR="007D4707">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3AA9F" w14:textId="77777777" w:rsidR="00B75534" w:rsidRPr="006F5A91" w:rsidRDefault="00B75534" w:rsidP="006F5A91">
    <w:pPr>
      <w:pStyle w:val="Footer"/>
    </w:pPr>
    <w:r>
      <w:rPr>
        <w:rFonts w:ascii="Calibri" w:hAnsi="Calibri" w:cs="Calibri"/>
        <w:color w:val="000000"/>
      </w:rPr>
      <w:t>ETL PROJECT</w:t>
    </w:r>
    <w:r w:rsidRPr="004048B0">
      <w:rPr>
        <w:rFonts w:ascii="Calibri" w:hAnsi="Calibri" w:cs="Calibri"/>
        <w:color w:val="000000"/>
      </w:rPr>
      <w:t xml:space="preserve"> |</w:t>
    </w:r>
    <w:r>
      <w:t xml:space="preserve"> </w:t>
    </w:r>
    <w:sdt>
      <w:sdtPr>
        <w:id w:val="10733950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A8010" w14:textId="77777777" w:rsidR="00B75534" w:rsidRPr="006F5A91" w:rsidRDefault="00B75534" w:rsidP="006F5A91">
    <w:pPr>
      <w:pStyle w:val="Footer"/>
    </w:pPr>
    <w:r>
      <w:rPr>
        <w:rFonts w:ascii="Calibri" w:hAnsi="Calibri" w:cs="Calibri"/>
        <w:color w:val="000000"/>
      </w:rPr>
      <w:t>ETL PROJECT</w:t>
    </w:r>
    <w:r w:rsidRPr="004048B0">
      <w:rPr>
        <w:rFonts w:ascii="Calibri" w:hAnsi="Calibri" w:cs="Calibri"/>
        <w:color w:val="000000"/>
      </w:rPr>
      <w:t xml:space="preserve"> |</w:t>
    </w:r>
    <w:r>
      <w:t xml:space="preserve"> </w:t>
    </w:r>
    <w:sdt>
      <w:sdtPr>
        <w:id w:val="154586991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AC640D" w14:textId="77777777" w:rsidR="00AC5F5A" w:rsidRDefault="00AC5F5A" w:rsidP="006B633A">
      <w:r>
        <w:separator/>
      </w:r>
    </w:p>
  </w:footnote>
  <w:footnote w:type="continuationSeparator" w:id="0">
    <w:p w14:paraId="4A23F889" w14:textId="77777777" w:rsidR="00AC5F5A" w:rsidRDefault="00AC5F5A"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15B19"/>
    <w:multiLevelType w:val="hybridMultilevel"/>
    <w:tmpl w:val="518A77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8147FB"/>
    <w:multiLevelType w:val="hybridMultilevel"/>
    <w:tmpl w:val="79BCA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185B23"/>
    <w:multiLevelType w:val="hybridMultilevel"/>
    <w:tmpl w:val="107CC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F75E80"/>
    <w:multiLevelType w:val="hybridMultilevel"/>
    <w:tmpl w:val="4580A0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795479"/>
    <w:multiLevelType w:val="hybridMultilevel"/>
    <w:tmpl w:val="E31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52A6E"/>
    <w:multiLevelType w:val="hybridMultilevel"/>
    <w:tmpl w:val="F0E89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46721A"/>
    <w:multiLevelType w:val="hybridMultilevel"/>
    <w:tmpl w:val="441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12B008E"/>
    <w:multiLevelType w:val="hybridMultilevel"/>
    <w:tmpl w:val="050A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FF04FA"/>
    <w:multiLevelType w:val="hybridMultilevel"/>
    <w:tmpl w:val="1AD48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155D04"/>
    <w:multiLevelType w:val="hybridMultilevel"/>
    <w:tmpl w:val="71508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A526605"/>
    <w:multiLevelType w:val="hybridMultilevel"/>
    <w:tmpl w:val="3AEE4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632D5B"/>
    <w:multiLevelType w:val="hybridMultilevel"/>
    <w:tmpl w:val="74AC8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9C4E23"/>
    <w:multiLevelType w:val="hybridMultilevel"/>
    <w:tmpl w:val="C17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FB5C6F"/>
    <w:multiLevelType w:val="hybridMultilevel"/>
    <w:tmpl w:val="C596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BD6F3B"/>
    <w:multiLevelType w:val="hybridMultilevel"/>
    <w:tmpl w:val="2DC0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10FE8"/>
    <w:multiLevelType w:val="hybridMultilevel"/>
    <w:tmpl w:val="DA50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F0D0F"/>
    <w:multiLevelType w:val="hybridMultilevel"/>
    <w:tmpl w:val="591C1D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EA03F28"/>
    <w:multiLevelType w:val="hybridMultilevel"/>
    <w:tmpl w:val="3D844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0"/>
  </w:num>
  <w:num w:numId="4">
    <w:abstractNumId w:val="13"/>
  </w:num>
  <w:num w:numId="5">
    <w:abstractNumId w:val="24"/>
  </w:num>
  <w:num w:numId="6">
    <w:abstractNumId w:val="12"/>
  </w:num>
  <w:num w:numId="7">
    <w:abstractNumId w:val="9"/>
  </w:num>
  <w:num w:numId="8">
    <w:abstractNumId w:val="7"/>
  </w:num>
  <w:num w:numId="9">
    <w:abstractNumId w:val="10"/>
  </w:num>
  <w:num w:numId="10">
    <w:abstractNumId w:val="6"/>
  </w:num>
  <w:num w:numId="11">
    <w:abstractNumId w:val="14"/>
  </w:num>
  <w:num w:numId="12">
    <w:abstractNumId w:val="5"/>
  </w:num>
  <w:num w:numId="13">
    <w:abstractNumId w:val="21"/>
  </w:num>
  <w:num w:numId="14">
    <w:abstractNumId w:val="19"/>
  </w:num>
  <w:num w:numId="15">
    <w:abstractNumId w:val="17"/>
  </w:num>
  <w:num w:numId="16">
    <w:abstractNumId w:val="20"/>
  </w:num>
  <w:num w:numId="17">
    <w:abstractNumId w:val="23"/>
  </w:num>
  <w:num w:numId="18">
    <w:abstractNumId w:val="1"/>
  </w:num>
  <w:num w:numId="19">
    <w:abstractNumId w:val="11"/>
  </w:num>
  <w:num w:numId="20">
    <w:abstractNumId w:val="22"/>
  </w:num>
  <w:num w:numId="21">
    <w:abstractNumId w:val="15"/>
  </w:num>
  <w:num w:numId="22">
    <w:abstractNumId w:val="3"/>
  </w:num>
  <w:num w:numId="23">
    <w:abstractNumId w:val="16"/>
  </w:num>
  <w:num w:numId="24">
    <w:abstractNumId w:val="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displayBackgroundShap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D4707"/>
    <w:rsid w:val="00006C17"/>
    <w:rsid w:val="000227CA"/>
    <w:rsid w:val="000239FD"/>
    <w:rsid w:val="0003651E"/>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C3190"/>
    <w:rsid w:val="000C3E54"/>
    <w:rsid w:val="000D06AB"/>
    <w:rsid w:val="000D1D83"/>
    <w:rsid w:val="000D1DA3"/>
    <w:rsid w:val="000F1E00"/>
    <w:rsid w:val="00100EA6"/>
    <w:rsid w:val="0010133A"/>
    <w:rsid w:val="00110D36"/>
    <w:rsid w:val="00114118"/>
    <w:rsid w:val="00116D09"/>
    <w:rsid w:val="00120EDB"/>
    <w:rsid w:val="00122D73"/>
    <w:rsid w:val="00133F58"/>
    <w:rsid w:val="001411DD"/>
    <w:rsid w:val="001423EA"/>
    <w:rsid w:val="00150310"/>
    <w:rsid w:val="0015336E"/>
    <w:rsid w:val="0015493B"/>
    <w:rsid w:val="00170036"/>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2F52"/>
    <w:rsid w:val="0027432C"/>
    <w:rsid w:val="00276A77"/>
    <w:rsid w:val="0028344C"/>
    <w:rsid w:val="00293193"/>
    <w:rsid w:val="002A0E38"/>
    <w:rsid w:val="002A1D7C"/>
    <w:rsid w:val="002B1F43"/>
    <w:rsid w:val="002B548F"/>
    <w:rsid w:val="002C7F0E"/>
    <w:rsid w:val="002D452B"/>
    <w:rsid w:val="00322D7E"/>
    <w:rsid w:val="00324B19"/>
    <w:rsid w:val="00331CBA"/>
    <w:rsid w:val="00333597"/>
    <w:rsid w:val="00335CCE"/>
    <w:rsid w:val="00347EBA"/>
    <w:rsid w:val="003512DE"/>
    <w:rsid w:val="003547CA"/>
    <w:rsid w:val="00354BCE"/>
    <w:rsid w:val="00357ADE"/>
    <w:rsid w:val="00366CF6"/>
    <w:rsid w:val="00371B32"/>
    <w:rsid w:val="00376B71"/>
    <w:rsid w:val="00381902"/>
    <w:rsid w:val="003875EC"/>
    <w:rsid w:val="00396A0D"/>
    <w:rsid w:val="003A28F6"/>
    <w:rsid w:val="003A4940"/>
    <w:rsid w:val="003A6140"/>
    <w:rsid w:val="003B1B45"/>
    <w:rsid w:val="003D2A97"/>
    <w:rsid w:val="003D3F30"/>
    <w:rsid w:val="003F1069"/>
    <w:rsid w:val="004048B0"/>
    <w:rsid w:val="00416563"/>
    <w:rsid w:val="00417D0A"/>
    <w:rsid w:val="00424C2C"/>
    <w:rsid w:val="004261B8"/>
    <w:rsid w:val="004314C6"/>
    <w:rsid w:val="00435701"/>
    <w:rsid w:val="0043758D"/>
    <w:rsid w:val="00445C11"/>
    <w:rsid w:val="00450F88"/>
    <w:rsid w:val="004534B7"/>
    <w:rsid w:val="00455E2B"/>
    <w:rsid w:val="00476F0C"/>
    <w:rsid w:val="00485282"/>
    <w:rsid w:val="0049453B"/>
    <w:rsid w:val="00494BE8"/>
    <w:rsid w:val="00495627"/>
    <w:rsid w:val="00497589"/>
    <w:rsid w:val="00497DF7"/>
    <w:rsid w:val="004A4C49"/>
    <w:rsid w:val="004B360D"/>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358D"/>
    <w:rsid w:val="005A493C"/>
    <w:rsid w:val="005A5761"/>
    <w:rsid w:val="005A747E"/>
    <w:rsid w:val="005B116C"/>
    <w:rsid w:val="005B37D7"/>
    <w:rsid w:val="005B7A9D"/>
    <w:rsid w:val="005B7FDE"/>
    <w:rsid w:val="005C22B8"/>
    <w:rsid w:val="005D313F"/>
    <w:rsid w:val="005D6CE1"/>
    <w:rsid w:val="005E5E53"/>
    <w:rsid w:val="005F350F"/>
    <w:rsid w:val="005F41EF"/>
    <w:rsid w:val="006013C2"/>
    <w:rsid w:val="0061444D"/>
    <w:rsid w:val="00620935"/>
    <w:rsid w:val="00621631"/>
    <w:rsid w:val="00623803"/>
    <w:rsid w:val="0064029B"/>
    <w:rsid w:val="00647E21"/>
    <w:rsid w:val="006551C3"/>
    <w:rsid w:val="00655551"/>
    <w:rsid w:val="00656491"/>
    <w:rsid w:val="006578AF"/>
    <w:rsid w:val="00661A71"/>
    <w:rsid w:val="00663A1F"/>
    <w:rsid w:val="00670025"/>
    <w:rsid w:val="00672DD2"/>
    <w:rsid w:val="00675AE5"/>
    <w:rsid w:val="00677510"/>
    <w:rsid w:val="00685B33"/>
    <w:rsid w:val="006A535D"/>
    <w:rsid w:val="006B48E0"/>
    <w:rsid w:val="006B633A"/>
    <w:rsid w:val="006C4E53"/>
    <w:rsid w:val="006D7E5A"/>
    <w:rsid w:val="006E2C12"/>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2854"/>
    <w:rsid w:val="007D02FF"/>
    <w:rsid w:val="007D0BCF"/>
    <w:rsid w:val="007D3DFE"/>
    <w:rsid w:val="007D4707"/>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5C56"/>
    <w:rsid w:val="008E6874"/>
    <w:rsid w:val="008F1ABD"/>
    <w:rsid w:val="008F1BD4"/>
    <w:rsid w:val="00906C28"/>
    <w:rsid w:val="00910AB9"/>
    <w:rsid w:val="00912991"/>
    <w:rsid w:val="00917559"/>
    <w:rsid w:val="00920BB7"/>
    <w:rsid w:val="00924E88"/>
    <w:rsid w:val="009269CF"/>
    <w:rsid w:val="009359D0"/>
    <w:rsid w:val="00941EBB"/>
    <w:rsid w:val="00945DF5"/>
    <w:rsid w:val="00946AA2"/>
    <w:rsid w:val="009527D4"/>
    <w:rsid w:val="00954C8A"/>
    <w:rsid w:val="00966595"/>
    <w:rsid w:val="00990C95"/>
    <w:rsid w:val="009A622D"/>
    <w:rsid w:val="009A6244"/>
    <w:rsid w:val="009B38E4"/>
    <w:rsid w:val="009C1C87"/>
    <w:rsid w:val="009C3C13"/>
    <w:rsid w:val="009D0407"/>
    <w:rsid w:val="009D1F8E"/>
    <w:rsid w:val="009E2CDD"/>
    <w:rsid w:val="00A010B3"/>
    <w:rsid w:val="00A0307F"/>
    <w:rsid w:val="00A06303"/>
    <w:rsid w:val="00A12CCB"/>
    <w:rsid w:val="00A33B7B"/>
    <w:rsid w:val="00A33E0D"/>
    <w:rsid w:val="00A354ED"/>
    <w:rsid w:val="00A4544F"/>
    <w:rsid w:val="00A518BE"/>
    <w:rsid w:val="00A53830"/>
    <w:rsid w:val="00A607E5"/>
    <w:rsid w:val="00A71692"/>
    <w:rsid w:val="00AA17B6"/>
    <w:rsid w:val="00AA6C0A"/>
    <w:rsid w:val="00AB70B1"/>
    <w:rsid w:val="00AC5896"/>
    <w:rsid w:val="00AC5F5A"/>
    <w:rsid w:val="00AD164C"/>
    <w:rsid w:val="00AD403A"/>
    <w:rsid w:val="00AD4F06"/>
    <w:rsid w:val="00AD65A8"/>
    <w:rsid w:val="00AE6F29"/>
    <w:rsid w:val="00AF1286"/>
    <w:rsid w:val="00AF5DE6"/>
    <w:rsid w:val="00B00533"/>
    <w:rsid w:val="00B00C6E"/>
    <w:rsid w:val="00B05BA2"/>
    <w:rsid w:val="00B11CC3"/>
    <w:rsid w:val="00B13CF5"/>
    <w:rsid w:val="00B16FB2"/>
    <w:rsid w:val="00B17DEE"/>
    <w:rsid w:val="00B25685"/>
    <w:rsid w:val="00B33BA9"/>
    <w:rsid w:val="00B43465"/>
    <w:rsid w:val="00B4432F"/>
    <w:rsid w:val="00B52088"/>
    <w:rsid w:val="00B527E2"/>
    <w:rsid w:val="00B54817"/>
    <w:rsid w:val="00B6266F"/>
    <w:rsid w:val="00B678B1"/>
    <w:rsid w:val="00B70951"/>
    <w:rsid w:val="00B71316"/>
    <w:rsid w:val="00B75534"/>
    <w:rsid w:val="00B87557"/>
    <w:rsid w:val="00B904ED"/>
    <w:rsid w:val="00B95D01"/>
    <w:rsid w:val="00BA4317"/>
    <w:rsid w:val="00BA6621"/>
    <w:rsid w:val="00BA668D"/>
    <w:rsid w:val="00BB23E5"/>
    <w:rsid w:val="00BB33BB"/>
    <w:rsid w:val="00BB4ABB"/>
    <w:rsid w:val="00BC5684"/>
    <w:rsid w:val="00BF3C60"/>
    <w:rsid w:val="00BF7335"/>
    <w:rsid w:val="00BF7A9B"/>
    <w:rsid w:val="00C014F1"/>
    <w:rsid w:val="00C01DBB"/>
    <w:rsid w:val="00C151CC"/>
    <w:rsid w:val="00C17936"/>
    <w:rsid w:val="00C267CF"/>
    <w:rsid w:val="00C267F5"/>
    <w:rsid w:val="00C27499"/>
    <w:rsid w:val="00C415D2"/>
    <w:rsid w:val="00C43AF7"/>
    <w:rsid w:val="00C4563E"/>
    <w:rsid w:val="00C67996"/>
    <w:rsid w:val="00C67BE5"/>
    <w:rsid w:val="00C80CAD"/>
    <w:rsid w:val="00C91409"/>
    <w:rsid w:val="00CC66E6"/>
    <w:rsid w:val="00CC71C8"/>
    <w:rsid w:val="00CD786A"/>
    <w:rsid w:val="00CD7F84"/>
    <w:rsid w:val="00CE13D1"/>
    <w:rsid w:val="00D1516A"/>
    <w:rsid w:val="00D26642"/>
    <w:rsid w:val="00D35668"/>
    <w:rsid w:val="00D37C6B"/>
    <w:rsid w:val="00D466F8"/>
    <w:rsid w:val="00D572B5"/>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36331"/>
    <w:rsid w:val="00E61AB3"/>
    <w:rsid w:val="00E62164"/>
    <w:rsid w:val="00E65655"/>
    <w:rsid w:val="00E7054F"/>
    <w:rsid w:val="00E73766"/>
    <w:rsid w:val="00E85A81"/>
    <w:rsid w:val="00E90882"/>
    <w:rsid w:val="00E92204"/>
    <w:rsid w:val="00EA0EF8"/>
    <w:rsid w:val="00EA1FB1"/>
    <w:rsid w:val="00EA398D"/>
    <w:rsid w:val="00EA4FD2"/>
    <w:rsid w:val="00EB0526"/>
    <w:rsid w:val="00EC1264"/>
    <w:rsid w:val="00EC544D"/>
    <w:rsid w:val="00ED6A3D"/>
    <w:rsid w:val="00EE0F8D"/>
    <w:rsid w:val="00EE4DB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6628F"/>
    <w:rsid w:val="00F70C16"/>
    <w:rsid w:val="00F7185A"/>
    <w:rsid w:val="00F7265E"/>
    <w:rsid w:val="00FA38E3"/>
    <w:rsid w:val="00FA7409"/>
    <w:rsid w:val="00FB2A70"/>
    <w:rsid w:val="00FB50C8"/>
    <w:rsid w:val="00FC26CA"/>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E28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9"/>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9"/>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B35E06"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9F2936" w:themeColor="accent2"/>
    </w:rPr>
  </w:style>
  <w:style w:type="paragraph" w:customStyle="1" w:styleId="TitleOption2">
    <w:name w:val="TitleOption2"/>
    <w:basedOn w:val="Title"/>
    <w:uiPriority w:val="5"/>
    <w:semiHidden/>
    <w:rsid w:val="00110D36"/>
    <w:rPr>
      <w:color w:val="F07F09" w:themeColor="accent1"/>
    </w:rPr>
  </w:style>
  <w:style w:type="paragraph" w:customStyle="1" w:styleId="TitleOption3">
    <w:name w:val="TitleOption3"/>
    <w:basedOn w:val="Title"/>
    <w:uiPriority w:val="6"/>
    <w:semiHidden/>
    <w:rsid w:val="00110D36"/>
    <w:rPr>
      <w:color w:val="4E8542"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9F2936" w:themeColor="accent2"/>
      <w:spacing w:val="40"/>
      <w:kern w:val="28"/>
      <w:sz w:val="28"/>
    </w:rPr>
  </w:style>
  <w:style w:type="paragraph" w:customStyle="1" w:styleId="TableLeft2">
    <w:name w:val="Table Left 2"/>
    <w:basedOn w:val="Normal"/>
    <w:uiPriority w:val="7"/>
    <w:qFormat/>
    <w:rsid w:val="00133F58"/>
    <w:pPr>
      <w:spacing w:before="120"/>
    </w:pPr>
    <w:rPr>
      <w:color w:val="F07F09" w:themeColor="accent1"/>
      <w:spacing w:val="40"/>
      <w:kern w:val="28"/>
      <w:sz w:val="28"/>
    </w:rPr>
  </w:style>
  <w:style w:type="paragraph" w:customStyle="1" w:styleId="TableLeft3">
    <w:name w:val="Table Left 3"/>
    <w:basedOn w:val="Normal"/>
    <w:uiPriority w:val="7"/>
    <w:qFormat/>
    <w:rsid w:val="00133F58"/>
    <w:pPr>
      <w:spacing w:before="120"/>
    </w:pPr>
    <w:rPr>
      <w:color w:val="323232"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AB70B1"/>
    <w:rPr>
      <w:color w:val="6B9F25" w:themeColor="hyperlink"/>
      <w:u w:val="single"/>
    </w:rPr>
  </w:style>
  <w:style w:type="character" w:styleId="UnresolvedMention">
    <w:name w:val="Unresolved Mention"/>
    <w:basedOn w:val="DefaultParagraphFont"/>
    <w:uiPriority w:val="99"/>
    <w:semiHidden/>
    <w:unhideWhenUsed/>
    <w:rsid w:val="00AB70B1"/>
    <w:rPr>
      <w:color w:val="605E5C"/>
      <w:shd w:val="clear" w:color="auto" w:fill="E1DFDD"/>
    </w:rPr>
  </w:style>
  <w:style w:type="character" w:styleId="FollowedHyperlink">
    <w:name w:val="FollowedHyperlink"/>
    <w:basedOn w:val="DefaultParagraphFont"/>
    <w:uiPriority w:val="99"/>
    <w:semiHidden/>
    <w:rsid w:val="00AB70B1"/>
    <w:rPr>
      <w:color w:val="B26B02" w:themeColor="followedHyperlink"/>
      <w:u w:val="single"/>
    </w:rPr>
  </w:style>
  <w:style w:type="paragraph" w:styleId="ListParagraph">
    <w:name w:val="List Paragraph"/>
    <w:basedOn w:val="Normal"/>
    <w:uiPriority w:val="34"/>
    <w:qFormat/>
    <w:rsid w:val="000C3E54"/>
    <w:pPr>
      <w:ind w:left="720"/>
      <w:contextualSpacing/>
    </w:pPr>
  </w:style>
  <w:style w:type="paragraph" w:styleId="NormalWeb">
    <w:name w:val="Normal (Web)"/>
    <w:basedOn w:val="Normal"/>
    <w:uiPriority w:val="99"/>
    <w:semiHidden/>
    <w:unhideWhenUsed/>
    <w:rsid w:val="00B75534"/>
    <w:pPr>
      <w:spacing w:before="100" w:beforeAutospacing="1" w:after="100" w:afterAutospacing="1"/>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751038">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hyperlink" Target="https://www.kaggle.com/naresh31/walmart-recruiting-store-sales-forecasting" TargetMode="External"/><Relationship Id="rId21" Type="http://schemas.openxmlformats.org/officeDocument/2006/relationships/image" Target="media/image7.svg"/><Relationship Id="rId34" Type="http://schemas.openxmlformats.org/officeDocument/2006/relationships/hyperlink" Target="https://www.kaggle.com/ulrich07/walmartadd?select=sales_aug.csv" TargetMode="External"/><Relationship Id="rId42" Type="http://schemas.openxmlformats.org/officeDocument/2006/relationships/hyperlink" Target="https://gist.githubusercontent.com/anonymous/83803696b0e3430a52f1/raw/29f2b252981659dfa6ad51922c8155e66ac261b2/walmart.json" TargetMode="External"/><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beckyydo/Project-2"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www.kaggle.com/naresh31/walmart-recruiting-store-sales-forecasting" TargetMode="External"/><Relationship Id="rId37" Type="http://schemas.openxmlformats.org/officeDocument/2006/relationships/hyperlink" Target="https://ilsr.org/walmarts-monopolization-of-local-grocery-markets/" TargetMode="External"/><Relationship Id="rId40" Type="http://schemas.openxmlformats.org/officeDocument/2006/relationships/hyperlink" Target="https://www.kaggle.com/aayushkandpal/walmart-inc-stock-data-19722020-latest" TargetMode="External"/><Relationship Id="rId45" Type="http://schemas.openxmlformats.org/officeDocument/2006/relationships/hyperlink" Target="https://pypi.org/project/us/" TargetMode="External"/><Relationship Id="rId5" Type="http://schemas.openxmlformats.org/officeDocument/2006/relationships/numbering" Target="numbering.xml"/><Relationship Id="rId15" Type="http://schemas.openxmlformats.org/officeDocument/2006/relationships/hyperlink" Target="https://github.com/beckyydo/Project-2"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www.kaggle.com/britneyia/fromcsv"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4" Type="http://schemas.openxmlformats.org/officeDocument/2006/relationships/hyperlink" Target="https://ilsr.org/walmarts-monopolization-of-local-grocery-marke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3.xml"/><Relationship Id="rId35" Type="http://schemas.openxmlformats.org/officeDocument/2006/relationships/hyperlink" Target="https://gist.githubusercontent.com/anonymous/83803696b0e3430a52f1/raw/29f2b252981659dfa6ad51922c8155e66ac261b2/walmart.json" TargetMode="External"/><Relationship Id="rId43" Type="http://schemas.openxmlformats.org/officeDocument/2006/relationships/hyperlink" Target="https://www.kaggle.com/britneyia/fromcsv"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hyperlink" Target="https://www.kaggle.com/aayushkandpal/walmart-inc-stock-data-19722020-latest" TargetMode="External"/><Relationship Id="rId38" Type="http://schemas.openxmlformats.org/officeDocument/2006/relationships/hyperlink" Target="https://pypi.org/project/us/" TargetMode="External"/><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www.kaggle.com/ulrich07/walmartadd?select=sales_aug.cs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la\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6FAEC88CAA2489C907B8F60BC5D51C5"/>
        <w:category>
          <w:name w:val="General"/>
          <w:gallery w:val="placeholder"/>
        </w:category>
        <w:types>
          <w:type w:val="bbPlcHdr"/>
        </w:types>
        <w:behaviors>
          <w:behavior w:val="content"/>
        </w:behaviors>
        <w:guid w:val="{F44913D6-F1AB-4A6E-9C07-B5B63638CE3B}"/>
      </w:docPartPr>
      <w:docPartBody>
        <w:p w:rsidR="00BB6ED0" w:rsidRDefault="00BB6ED0">
          <w:pPr>
            <w:pStyle w:val="56FAEC88CAA2489C907B8F60BC5D51C5"/>
          </w:pPr>
          <w:r w:rsidRPr="004048B0">
            <w:t>Introduction</w:t>
          </w:r>
        </w:p>
      </w:docPartBody>
    </w:docPart>
    <w:docPart>
      <w:docPartPr>
        <w:name w:val="5303FF10525E4ED9900B940C1ECCB964"/>
        <w:category>
          <w:name w:val="General"/>
          <w:gallery w:val="placeholder"/>
        </w:category>
        <w:types>
          <w:type w:val="bbPlcHdr"/>
        </w:types>
        <w:behaviors>
          <w:behavior w:val="content"/>
        </w:behaviors>
        <w:guid w:val="{D5E34516-1908-4457-9855-22FE653E9464}"/>
      </w:docPartPr>
      <w:docPartBody>
        <w:p w:rsidR="00BB6ED0" w:rsidRDefault="00BB6ED0">
          <w:pPr>
            <w:pStyle w:val="5303FF10525E4ED9900B940C1ECCB964"/>
          </w:pPr>
          <w:r w:rsidRPr="004048B0">
            <w:t xml:space="preserve">WHAT’S NEXT </w:t>
          </w:r>
        </w:p>
      </w:docPartBody>
    </w:docPart>
    <w:docPart>
      <w:docPartPr>
        <w:name w:val="7A293E87ABA24F9B94F3B31C3CB49208"/>
        <w:category>
          <w:name w:val="General"/>
          <w:gallery w:val="placeholder"/>
        </w:category>
        <w:types>
          <w:type w:val="bbPlcHdr"/>
        </w:types>
        <w:behaviors>
          <w:behavior w:val="content"/>
        </w:behaviors>
        <w:guid w:val="{4F9DDA8E-438F-4EB9-8111-901A3BCD04CD}"/>
      </w:docPartPr>
      <w:docPartBody>
        <w:p w:rsidR="00770EBF" w:rsidRDefault="00BB6ED0" w:rsidP="00BB6ED0">
          <w:pPr>
            <w:pStyle w:val="7A293E87ABA24F9B94F3B31C3CB49208"/>
          </w:pPr>
          <w:r w:rsidRPr="004048B0">
            <w:rPr>
              <w:noProof/>
            </w:rPr>
            <w:t>|</w:t>
          </w:r>
        </w:p>
      </w:docPartBody>
    </w:docPart>
    <w:docPart>
      <w:docPartPr>
        <w:name w:val="3366F79B5D5D4B03A6B4A3495AEFDF8E"/>
        <w:category>
          <w:name w:val="General"/>
          <w:gallery w:val="placeholder"/>
        </w:category>
        <w:types>
          <w:type w:val="bbPlcHdr"/>
        </w:types>
        <w:behaviors>
          <w:behavior w:val="content"/>
        </w:behaviors>
        <w:guid w:val="{85A41A75-D3F1-453F-BDC5-0919E1977793}"/>
      </w:docPartPr>
      <w:docPartBody>
        <w:p w:rsidR="00770EBF" w:rsidRDefault="00BB6ED0" w:rsidP="00BB6ED0">
          <w:pPr>
            <w:pStyle w:val="3366F79B5D5D4B03A6B4A3495AEFDF8E"/>
          </w:pPr>
          <w:r w:rsidRPr="004048B0">
            <w:t xml:space="preserve">WHAT’S NEXT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0"/>
    <w:rsid w:val="00061157"/>
    <w:rsid w:val="00153E9C"/>
    <w:rsid w:val="0070744F"/>
    <w:rsid w:val="00770EBF"/>
    <w:rsid w:val="00982490"/>
    <w:rsid w:val="00BB6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56FAEC88CAA2489C907B8F60BC5D51C5">
    <w:name w:val="56FAEC88CAA2489C907B8F60BC5D51C5"/>
  </w:style>
  <w:style w:type="paragraph" w:customStyle="1" w:styleId="5303FF10525E4ED9900B940C1ECCB964">
    <w:name w:val="5303FF10525E4ED9900B940C1ECCB964"/>
  </w:style>
  <w:style w:type="character" w:customStyle="1" w:styleId="Heading2Char">
    <w:name w:val="Heading 2 Char"/>
    <w:basedOn w:val="DefaultParagraphFont"/>
    <w:link w:val="Heading2"/>
    <w:uiPriority w:val="1"/>
    <w:rPr>
      <w:rFonts w:eastAsiaTheme="minorHAnsi"/>
      <w:caps/>
      <w:spacing w:val="80"/>
      <w:sz w:val="72"/>
      <w:szCs w:val="72"/>
      <w:lang w:eastAsia="en-US"/>
    </w:rPr>
  </w:style>
  <w:style w:type="paragraph" w:customStyle="1" w:styleId="7A293E87ABA24F9B94F3B31C3CB49208">
    <w:name w:val="7A293E87ABA24F9B94F3B31C3CB49208"/>
    <w:rsid w:val="00BB6ED0"/>
  </w:style>
  <w:style w:type="paragraph" w:customStyle="1" w:styleId="3366F79B5D5D4B03A6B4A3495AEFDF8E">
    <w:name w:val="3366F79B5D5D4B03A6B4A3495AEFDF8E"/>
    <w:rsid w:val="00BB6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FB239CAC-5C4B-463A-BE46-7A21D0969BBA}">
  <ds:schemaRefs>
    <ds:schemaRef ds:uri="http://schemas.openxmlformats.org/officeDocument/2006/bibliography"/>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Pages>
  <Words>2237</Words>
  <Characters>12752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2020-12-19T05:35:00Z</dcterms:created>
  <dcterms:modified xsi:type="dcterms:W3CDTF">2020-12-20T03:52:00Z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