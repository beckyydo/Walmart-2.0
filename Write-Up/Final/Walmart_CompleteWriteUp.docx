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488CAA"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51A31AF" wp14:editId="28F0B1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64AE6247"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23F8CF27" w14:textId="77777777" w:rsidTr="00FA7409">
        <w:trPr>
          <w:trHeight w:val="4320"/>
        </w:trPr>
        <w:tc>
          <w:tcPr>
            <w:tcW w:w="10800" w:type="dxa"/>
          </w:tcPr>
          <w:p w14:paraId="45493165"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40D3675" w14:textId="77777777" w:rsidTr="008F1ABD">
        <w:trPr>
          <w:trHeight w:val="944"/>
        </w:trPr>
        <w:tc>
          <w:tcPr>
            <w:tcW w:w="10800" w:type="dxa"/>
            <w:vAlign w:val="center"/>
          </w:tcPr>
          <w:p w14:paraId="1B2FCE62" w14:textId="0EE19E14" w:rsidR="004048B0" w:rsidRPr="004048B0" w:rsidRDefault="00920BB7" w:rsidP="004048B0">
            <w:pPr>
              <w:pStyle w:val="Title"/>
            </w:pPr>
            <w:r>
              <w:t>WALMART 2.0</w:t>
            </w:r>
          </w:p>
        </w:tc>
      </w:tr>
      <w:tr w:rsidR="004048B0" w:rsidRPr="004048B0" w14:paraId="3DA5A767" w14:textId="77777777" w:rsidTr="008F1ABD">
        <w:trPr>
          <w:trHeight w:val="1528"/>
        </w:trPr>
        <w:tc>
          <w:tcPr>
            <w:tcW w:w="10800" w:type="dxa"/>
            <w:vAlign w:val="center"/>
          </w:tcPr>
          <w:p w14:paraId="59EEEA76" w14:textId="1D78B542" w:rsidR="004048B0" w:rsidRPr="004048B0" w:rsidRDefault="00920BB7" w:rsidP="004048B0">
            <w:pPr>
              <w:pStyle w:val="Subtitle"/>
              <w:framePr w:wrap="auto" w:vAnchor="margin" w:hAnchor="text" w:yAlign="inline"/>
            </w:pPr>
            <w:r>
              <w:t>ETL PROJECT</w:t>
            </w:r>
          </w:p>
        </w:tc>
      </w:tr>
      <w:tr w:rsidR="004048B0" w:rsidRPr="004048B0" w14:paraId="7599821C" w14:textId="77777777" w:rsidTr="008F1ABD">
        <w:trPr>
          <w:trHeight w:val="6491"/>
        </w:trPr>
        <w:tc>
          <w:tcPr>
            <w:tcW w:w="10800" w:type="dxa"/>
            <w:vAlign w:val="bottom"/>
          </w:tcPr>
          <w:p w14:paraId="171401E6" w14:textId="70771AF6" w:rsidR="004048B0" w:rsidRPr="004048B0" w:rsidRDefault="005A358D" w:rsidP="004048B0">
            <w:pPr>
              <w:pStyle w:val="CoverInfo"/>
              <w:rPr>
                <w:noProof/>
              </w:rPr>
            </w:pPr>
            <w:r>
              <w:rPr>
                <w:noProof/>
              </w:rPr>
              <w:t>AWESOME POSSUM</w:t>
            </w:r>
            <w:r w:rsidR="004048B0" w:rsidRPr="004048B0">
              <w:rPr>
                <w:noProof/>
              </w:rPr>
              <w:t xml:space="preserve"> </w:t>
            </w:r>
            <w:sdt>
              <w:sdtPr>
                <w:rPr>
                  <w:noProof/>
                </w:rPr>
                <w:id w:val="-1690362417"/>
                <w:placeholder>
                  <w:docPart w:val="EDE6EC82D4BF4D6C92087E8098B45D7D"/>
                </w:placeholder>
                <w:temporary/>
                <w:showingPlcHdr/>
                <w15:appearance w15:val="hidden"/>
              </w:sdtPr>
              <w:sdtContent>
                <w:r w:rsidR="004048B0" w:rsidRPr="004048B0">
                  <w:rPr>
                    <w:noProof/>
                  </w:rPr>
                  <w:t>|</w:t>
                </w:r>
              </w:sdtContent>
            </w:sdt>
            <w:r w:rsidR="004048B0" w:rsidRPr="004048B0">
              <w:rPr>
                <w:noProof/>
              </w:rPr>
              <w:t xml:space="preserve"> </w:t>
            </w:r>
            <w:r w:rsidR="00920BB7">
              <w:rPr>
                <w:noProof/>
              </w:rPr>
              <w:t>{github repo link}</w:t>
            </w:r>
          </w:p>
        </w:tc>
      </w:tr>
    </w:tbl>
    <w:p w14:paraId="1D2156CC" w14:textId="77777777" w:rsidR="00B678B1" w:rsidRPr="004048B0" w:rsidRDefault="00B678B1" w:rsidP="004048B0"/>
    <w:p w14:paraId="230B95DF"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0E81439D" w14:textId="77777777" w:rsidR="009C1C87" w:rsidRDefault="009C1C87">
      <w:r>
        <w:rPr>
          <w:noProof/>
        </w:rPr>
        <w:lastRenderedPageBreak/>
        <w:drawing>
          <wp:anchor distT="0" distB="0" distL="114300" distR="114300" simplePos="0" relativeHeight="251678719" behindDoc="1" locked="1" layoutInCell="1" allowOverlap="1" wp14:anchorId="34D98502" wp14:editId="17D07C70">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12B40B" w14:textId="77777777" w:rsidTr="00C17936">
        <w:trPr>
          <w:trHeight w:val="3456"/>
        </w:trPr>
        <w:tc>
          <w:tcPr>
            <w:tcW w:w="3168" w:type="dxa"/>
            <w:vMerge w:val="restart"/>
          </w:tcPr>
          <w:p w14:paraId="100B88F9" w14:textId="77777777" w:rsidR="00C17936" w:rsidRPr="004048B0" w:rsidRDefault="00C17936" w:rsidP="00E92204">
            <w:pPr>
              <w:pStyle w:val="CoverInfo"/>
              <w:spacing w:before="0"/>
            </w:pPr>
          </w:p>
          <w:p w14:paraId="25926F02" w14:textId="77777777" w:rsidR="00517D36" w:rsidRPr="004048B0" w:rsidRDefault="00517D36" w:rsidP="007D4707"/>
        </w:tc>
        <w:tc>
          <w:tcPr>
            <w:tcW w:w="6035" w:type="dxa"/>
            <w:vAlign w:val="bottom"/>
          </w:tcPr>
          <w:p w14:paraId="7DB95C31" w14:textId="77777777" w:rsidR="00517D36" w:rsidRPr="004048B0" w:rsidRDefault="00517D36" w:rsidP="006551C3">
            <w:pPr>
              <w:pStyle w:val="Heading2"/>
            </w:pPr>
            <w:r w:rsidRPr="004048B0">
              <w:rPr>
                <w:noProof/>
                <w:lang w:eastAsia="en-AU"/>
              </w:rPr>
              <w:drawing>
                <wp:inline distT="0" distB="0" distL="0" distR="0" wp14:anchorId="34429EF1" wp14:editId="7AD85D9C">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2D8CF037" w14:textId="77777777" w:rsidTr="00C17936">
        <w:trPr>
          <w:trHeight w:val="1368"/>
        </w:trPr>
        <w:tc>
          <w:tcPr>
            <w:tcW w:w="3168" w:type="dxa"/>
            <w:vMerge/>
          </w:tcPr>
          <w:p w14:paraId="2791E7BC" w14:textId="77777777" w:rsidR="00517D36" w:rsidRPr="004048B0" w:rsidRDefault="00517D36" w:rsidP="007D4707"/>
        </w:tc>
        <w:tc>
          <w:tcPr>
            <w:tcW w:w="6035" w:type="dxa"/>
            <w:vAlign w:val="bottom"/>
          </w:tcPr>
          <w:p w14:paraId="2373D3B1" w14:textId="0D52F715" w:rsidR="00517D36" w:rsidRPr="004048B0" w:rsidRDefault="00445C11" w:rsidP="00C17936">
            <w:pPr>
              <w:pStyle w:val="Heading1"/>
            </w:pPr>
            <w:r>
              <w:t>contents</w:t>
            </w:r>
          </w:p>
        </w:tc>
      </w:tr>
      <w:tr w:rsidR="00517D36" w:rsidRPr="004048B0" w14:paraId="3F978D09" w14:textId="77777777" w:rsidTr="00C17936">
        <w:trPr>
          <w:trHeight w:val="7443"/>
        </w:trPr>
        <w:tc>
          <w:tcPr>
            <w:tcW w:w="3168" w:type="dxa"/>
            <w:vMerge/>
          </w:tcPr>
          <w:p w14:paraId="12E82954" w14:textId="77777777" w:rsidR="00517D36" w:rsidRPr="004048B0" w:rsidRDefault="00517D36" w:rsidP="007D4707"/>
        </w:tc>
        <w:tc>
          <w:tcPr>
            <w:tcW w:w="6035" w:type="dxa"/>
          </w:tcPr>
          <w:p w14:paraId="6F862998" w14:textId="77777777" w:rsidR="00517D36" w:rsidRPr="004048B0" w:rsidRDefault="00517D36" w:rsidP="007D4707">
            <w:pPr>
              <w:rPr>
                <w:b/>
                <w:bCs/>
                <w:color w:val="FFFFFF" w:themeColor="background1"/>
              </w:rPr>
            </w:pPr>
          </w:p>
          <w:p w14:paraId="08F6A143" w14:textId="77777777" w:rsidR="00517D36" w:rsidRPr="004048B0" w:rsidRDefault="00517D36" w:rsidP="007D4707">
            <w:pPr>
              <w:rPr>
                <w:b/>
                <w:bCs/>
                <w:color w:val="FFFFFF" w:themeColor="background1"/>
              </w:rPr>
            </w:pPr>
          </w:p>
          <w:p w14:paraId="078D6354" w14:textId="365AC8A0" w:rsidR="00517D36" w:rsidRPr="00AB70B1" w:rsidRDefault="00AB70B1" w:rsidP="00AB70B1">
            <w:pPr>
              <w:pStyle w:val="TableLeft2"/>
              <w:rPr>
                <w:b/>
                <w:bCs/>
                <w:sz w:val="40"/>
                <w:szCs w:val="32"/>
                <w:u w:val="single"/>
              </w:rPr>
            </w:pPr>
            <w:hyperlink w:anchor="_Introduction" w:history="1">
              <w:r w:rsidRPr="00AB70B1">
                <w:rPr>
                  <w:rStyle w:val="Hyperlink"/>
                  <w:b/>
                  <w:bCs/>
                  <w:sz w:val="40"/>
                  <w:szCs w:val="32"/>
                </w:rPr>
                <w:t>0</w:t>
              </w:r>
              <w:r w:rsidRPr="00AB70B1">
                <w:rPr>
                  <w:rStyle w:val="Hyperlink"/>
                  <w:b/>
                  <w:bCs/>
                  <w:sz w:val="40"/>
                  <w:szCs w:val="32"/>
                </w:rPr>
                <w:t>3</w:t>
              </w:r>
            </w:hyperlink>
          </w:p>
          <w:p w14:paraId="147B6330" w14:textId="77777777" w:rsidR="00AB70B1" w:rsidRPr="00AB70B1" w:rsidRDefault="00AB70B1" w:rsidP="00AB70B1">
            <w:pPr>
              <w:pStyle w:val="NormalBold"/>
              <w:rPr>
                <w:sz w:val="40"/>
                <w:szCs w:val="40"/>
              </w:rPr>
            </w:pPr>
            <w:r w:rsidRPr="00AB70B1">
              <w:rPr>
                <w:sz w:val="40"/>
                <w:szCs w:val="40"/>
              </w:rPr>
              <w:t>INTRODUCTION</w:t>
            </w:r>
          </w:p>
          <w:p w14:paraId="6DBB22E1" w14:textId="77777777" w:rsidR="00AB70B1" w:rsidRDefault="00AB70B1" w:rsidP="00AB70B1">
            <w:pPr>
              <w:pStyle w:val="NormalBold"/>
            </w:pPr>
          </w:p>
          <w:p w14:paraId="1E4AA215" w14:textId="437FF81D" w:rsidR="00AB70B1" w:rsidRPr="00AB70B1" w:rsidRDefault="00AB70B1" w:rsidP="00AB70B1">
            <w:pPr>
              <w:pStyle w:val="TableLeft2"/>
              <w:rPr>
                <w:b/>
                <w:bCs/>
                <w:sz w:val="40"/>
                <w:szCs w:val="32"/>
                <w:u w:val="single"/>
              </w:rPr>
            </w:pPr>
            <w:hyperlink w:anchor="_methodology" w:history="1">
              <w:r w:rsidRPr="00AB70B1">
                <w:rPr>
                  <w:rStyle w:val="Hyperlink"/>
                  <w:b/>
                  <w:bCs/>
                  <w:sz w:val="40"/>
                  <w:szCs w:val="32"/>
                </w:rPr>
                <w:t>0</w:t>
              </w:r>
              <w:r w:rsidRPr="00AB70B1">
                <w:rPr>
                  <w:rStyle w:val="Hyperlink"/>
                  <w:b/>
                  <w:bCs/>
                  <w:sz w:val="40"/>
                  <w:szCs w:val="32"/>
                </w:rPr>
                <w:t>4</w:t>
              </w:r>
            </w:hyperlink>
          </w:p>
          <w:p w14:paraId="7F487012" w14:textId="77777777" w:rsidR="00AB70B1" w:rsidRPr="00AB70B1" w:rsidRDefault="00AB70B1" w:rsidP="00AB70B1">
            <w:pPr>
              <w:pStyle w:val="NormalBold"/>
              <w:rPr>
                <w:sz w:val="40"/>
                <w:szCs w:val="40"/>
              </w:rPr>
            </w:pPr>
            <w:r w:rsidRPr="00AB70B1">
              <w:rPr>
                <w:sz w:val="40"/>
                <w:szCs w:val="40"/>
              </w:rPr>
              <w:t>METHODOLOGY</w:t>
            </w:r>
          </w:p>
          <w:p w14:paraId="4085316D" w14:textId="77777777" w:rsidR="00AB70B1" w:rsidRDefault="00AB70B1" w:rsidP="00AB70B1">
            <w:pPr>
              <w:pStyle w:val="NormalBold"/>
            </w:pPr>
          </w:p>
          <w:p w14:paraId="02908E8A" w14:textId="0CE6998F" w:rsidR="00AB70B1" w:rsidRPr="00AB70B1" w:rsidRDefault="00AB70B1" w:rsidP="00AB70B1">
            <w:pPr>
              <w:pStyle w:val="TableLeft2"/>
              <w:rPr>
                <w:b/>
                <w:bCs/>
                <w:sz w:val="40"/>
                <w:szCs w:val="32"/>
                <w:u w:val="single"/>
              </w:rPr>
            </w:pPr>
            <w:hyperlink w:anchor="_results" w:history="1">
              <w:r w:rsidRPr="00AB70B1">
                <w:rPr>
                  <w:rStyle w:val="Hyperlink"/>
                  <w:b/>
                  <w:bCs/>
                  <w:sz w:val="40"/>
                  <w:szCs w:val="32"/>
                </w:rPr>
                <w:t>0</w:t>
              </w:r>
              <w:r w:rsidRPr="00AB70B1">
                <w:rPr>
                  <w:rStyle w:val="Hyperlink"/>
                  <w:b/>
                  <w:bCs/>
                  <w:sz w:val="40"/>
                  <w:szCs w:val="32"/>
                </w:rPr>
                <w:t>5</w:t>
              </w:r>
            </w:hyperlink>
          </w:p>
          <w:p w14:paraId="4CDEF570" w14:textId="77777777" w:rsidR="00AB70B1" w:rsidRPr="00AB70B1" w:rsidRDefault="00AB70B1" w:rsidP="00AB70B1">
            <w:pPr>
              <w:pStyle w:val="NormalBold"/>
              <w:rPr>
                <w:sz w:val="40"/>
                <w:szCs w:val="40"/>
              </w:rPr>
            </w:pPr>
            <w:r w:rsidRPr="00AB70B1">
              <w:rPr>
                <w:sz w:val="40"/>
                <w:szCs w:val="40"/>
              </w:rPr>
              <w:t>RESULTS</w:t>
            </w:r>
          </w:p>
          <w:p w14:paraId="1A4AF5F4" w14:textId="77777777" w:rsidR="00AB70B1" w:rsidRDefault="00AB70B1" w:rsidP="00AB70B1">
            <w:pPr>
              <w:pStyle w:val="NormalBold"/>
            </w:pPr>
          </w:p>
          <w:p w14:paraId="0B6BA32E" w14:textId="7D9A1043" w:rsidR="00AB70B1" w:rsidRPr="00AB70B1" w:rsidRDefault="00AB70B1" w:rsidP="00AB70B1">
            <w:pPr>
              <w:pStyle w:val="TableLeft2"/>
              <w:rPr>
                <w:b/>
                <w:bCs/>
                <w:sz w:val="40"/>
                <w:szCs w:val="32"/>
                <w:u w:val="single"/>
              </w:rPr>
            </w:pPr>
            <w:hyperlink w:anchor="_WHAT’S_NEXT" w:history="1">
              <w:r w:rsidRPr="00AB70B1">
                <w:rPr>
                  <w:rStyle w:val="Hyperlink"/>
                  <w:b/>
                  <w:bCs/>
                  <w:sz w:val="40"/>
                  <w:szCs w:val="32"/>
                </w:rPr>
                <w:t>0</w:t>
              </w:r>
              <w:r w:rsidRPr="00AB70B1">
                <w:rPr>
                  <w:rStyle w:val="Hyperlink"/>
                  <w:b/>
                  <w:bCs/>
                  <w:sz w:val="40"/>
                  <w:szCs w:val="32"/>
                </w:rPr>
                <w:t>6</w:t>
              </w:r>
            </w:hyperlink>
          </w:p>
          <w:p w14:paraId="57D91F6D" w14:textId="51AF8FE7" w:rsidR="00AB70B1" w:rsidRPr="004048B0" w:rsidRDefault="00AB70B1" w:rsidP="00AB70B1">
            <w:pPr>
              <w:pStyle w:val="NormalBold"/>
            </w:pPr>
            <w:r w:rsidRPr="00AB70B1">
              <w:rPr>
                <w:sz w:val="40"/>
                <w:szCs w:val="40"/>
              </w:rPr>
              <w:t>WHAT’S NEXT</w:t>
            </w:r>
          </w:p>
        </w:tc>
      </w:tr>
    </w:tbl>
    <w:p w14:paraId="340A7673" w14:textId="77777777" w:rsidR="00114118" w:rsidRPr="004048B0" w:rsidRDefault="00114118"/>
    <w:p w14:paraId="106EEE00"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AAD2FC6"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08EAC04" w14:textId="77777777" w:rsidTr="006551C3">
        <w:trPr>
          <w:trHeight w:val="432"/>
        </w:trPr>
        <w:tc>
          <w:tcPr>
            <w:tcW w:w="3600" w:type="dxa"/>
            <w:vMerge w:val="restart"/>
          </w:tcPr>
          <w:p w14:paraId="7EE9BEC7" w14:textId="77777777" w:rsidR="00AB70B1" w:rsidRDefault="00AB70B1" w:rsidP="00AB70B1">
            <w:pPr>
              <w:pStyle w:val="Heading3"/>
            </w:pPr>
          </w:p>
          <w:p w14:paraId="4F63DDEA" w14:textId="77777777" w:rsidR="00AB70B1" w:rsidRDefault="00AB70B1" w:rsidP="00AB70B1">
            <w:pPr>
              <w:pStyle w:val="Heading3"/>
            </w:pPr>
          </w:p>
          <w:p w14:paraId="092B114B" w14:textId="77777777" w:rsidR="00AB70B1" w:rsidRDefault="00AB70B1" w:rsidP="00AB70B1">
            <w:pPr>
              <w:pStyle w:val="Heading3"/>
            </w:pPr>
          </w:p>
          <w:p w14:paraId="61E05436" w14:textId="575FBAD7" w:rsidR="00AB70B1" w:rsidRDefault="00AB70B1" w:rsidP="00AB70B1">
            <w:pPr>
              <w:pStyle w:val="Heading3"/>
            </w:pPr>
            <w:r w:rsidRPr="004048B0">
              <w:rPr>
                <w:lang w:eastAsia="en-AU"/>
              </w:rPr>
              <w:drawing>
                <wp:inline distT="0" distB="0" distL="0" distR="0" wp14:anchorId="57D95360" wp14:editId="4760606B">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85800" cy="685800"/>
                          </a:xfrm>
                          <a:prstGeom prst="rect">
                            <a:avLst/>
                          </a:prstGeom>
                        </pic:spPr>
                      </pic:pic>
                    </a:graphicData>
                  </a:graphic>
                </wp:inline>
              </w:drawing>
            </w:r>
          </w:p>
          <w:p w14:paraId="5EE28F05" w14:textId="4F2F3A67" w:rsidR="00AB70B1" w:rsidRPr="004048B0" w:rsidRDefault="00AB70B1" w:rsidP="00AB70B1">
            <w:pPr>
              <w:pStyle w:val="Heading3"/>
            </w:pPr>
            <w:r>
              <w:t>GROUP MEMBERS</w:t>
            </w:r>
          </w:p>
          <w:p w14:paraId="349589CF" w14:textId="77777777" w:rsidR="00AB70B1" w:rsidRDefault="00AB70B1" w:rsidP="00AB70B1">
            <w:pPr>
              <w:pStyle w:val="ListHeader"/>
              <w:numPr>
                <w:ilvl w:val="0"/>
                <w:numId w:val="8"/>
              </w:numPr>
            </w:pPr>
            <w:proofErr w:type="spellStart"/>
            <w:r>
              <w:t>Hanieh</w:t>
            </w:r>
            <w:proofErr w:type="spellEnd"/>
            <w:r>
              <w:t xml:space="preserve"> </w:t>
            </w:r>
            <w:proofErr w:type="spellStart"/>
            <w:r>
              <w:t>Babaee</w:t>
            </w:r>
            <w:proofErr w:type="spellEnd"/>
          </w:p>
          <w:p w14:paraId="67D49F9E" w14:textId="77777777" w:rsidR="00AB70B1" w:rsidRDefault="00AB70B1" w:rsidP="00AB70B1">
            <w:pPr>
              <w:pStyle w:val="ListHeader"/>
              <w:numPr>
                <w:ilvl w:val="0"/>
                <w:numId w:val="8"/>
              </w:numPr>
            </w:pPr>
            <w:r>
              <w:t>Ronald Clarke</w:t>
            </w:r>
          </w:p>
          <w:p w14:paraId="62FC4CEF" w14:textId="77777777" w:rsidR="00AB70B1" w:rsidRDefault="00AB70B1" w:rsidP="00AB70B1">
            <w:pPr>
              <w:pStyle w:val="ListHeader"/>
              <w:numPr>
                <w:ilvl w:val="0"/>
                <w:numId w:val="8"/>
              </w:numPr>
            </w:pPr>
            <w:r>
              <w:t>May Lacdao</w:t>
            </w:r>
          </w:p>
          <w:p w14:paraId="0420532E" w14:textId="77777777" w:rsidR="00AB70B1" w:rsidRDefault="00AB70B1" w:rsidP="00AB70B1">
            <w:pPr>
              <w:pStyle w:val="ListHeader"/>
              <w:numPr>
                <w:ilvl w:val="0"/>
                <w:numId w:val="8"/>
              </w:numPr>
            </w:pPr>
            <w:r>
              <w:t>Rebecca Pham</w:t>
            </w:r>
          </w:p>
          <w:p w14:paraId="6723C3D5" w14:textId="77777777" w:rsidR="00AB70B1" w:rsidRDefault="00AB70B1" w:rsidP="00AB70B1">
            <w:pPr>
              <w:pStyle w:val="ListHeader"/>
              <w:numPr>
                <w:ilvl w:val="0"/>
                <w:numId w:val="8"/>
              </w:numPr>
            </w:pPr>
            <w:r>
              <w:t>Elizabeth Salas-Martinez</w:t>
            </w:r>
          </w:p>
          <w:p w14:paraId="310E7421" w14:textId="77777777" w:rsidR="0015336E" w:rsidRPr="004048B0" w:rsidRDefault="0015336E" w:rsidP="005947BE">
            <w:pPr>
              <w:rPr>
                <w:noProof/>
              </w:rPr>
            </w:pPr>
          </w:p>
        </w:tc>
        <w:tc>
          <w:tcPr>
            <w:tcW w:w="7200" w:type="dxa"/>
          </w:tcPr>
          <w:p w14:paraId="1289EE7B" w14:textId="77777777" w:rsidR="0015336E" w:rsidRPr="004048B0" w:rsidRDefault="0015336E" w:rsidP="005947BE">
            <w:pPr>
              <w:rPr>
                <w:b/>
                <w:bCs/>
              </w:rPr>
            </w:pPr>
            <w:r w:rsidRPr="004048B0">
              <w:rPr>
                <w:noProof/>
                <w:lang w:eastAsia="en-AU"/>
              </w:rPr>
              <w:drawing>
                <wp:inline distT="0" distB="0" distL="0" distR="0" wp14:anchorId="598C369C" wp14:editId="7317F22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0FA04223" w14:textId="77777777" w:rsidTr="00FE44CB">
        <w:trPr>
          <w:trHeight w:val="1440"/>
        </w:trPr>
        <w:tc>
          <w:tcPr>
            <w:tcW w:w="3600" w:type="dxa"/>
            <w:vMerge/>
          </w:tcPr>
          <w:p w14:paraId="0C69EC4C" w14:textId="77777777" w:rsidR="0015336E" w:rsidRPr="004048B0" w:rsidRDefault="0015336E" w:rsidP="005947BE">
            <w:pPr>
              <w:rPr>
                <w:noProof/>
              </w:rPr>
            </w:pPr>
          </w:p>
        </w:tc>
        <w:bookmarkStart w:id="0" w:name="_Introduction"/>
        <w:bookmarkEnd w:id="0"/>
        <w:tc>
          <w:tcPr>
            <w:tcW w:w="7200" w:type="dxa"/>
          </w:tcPr>
          <w:p w14:paraId="569AE717" w14:textId="77777777" w:rsidR="0015336E" w:rsidRPr="004048B0" w:rsidRDefault="007D4707" w:rsidP="00FE44CB">
            <w:pPr>
              <w:pStyle w:val="Heading2"/>
            </w:pPr>
            <w:sdt>
              <w:sdtPr>
                <w:id w:val="-585149648"/>
                <w:placeholder>
                  <w:docPart w:val="56FAEC88CAA2489C907B8F60BC5D51C5"/>
                </w:placeholder>
                <w:temporary/>
                <w:showingPlcHdr/>
                <w15:appearance w15:val="hidden"/>
              </w:sdtPr>
              <w:sdtContent>
                <w:r w:rsidR="007366D6" w:rsidRPr="004048B0">
                  <w:t>Introduction</w:t>
                </w:r>
              </w:sdtContent>
            </w:sdt>
          </w:p>
        </w:tc>
      </w:tr>
      <w:tr w:rsidR="0015336E" w:rsidRPr="004048B0" w14:paraId="0575C552" w14:textId="77777777" w:rsidTr="006551C3">
        <w:trPr>
          <w:trHeight w:val="5680"/>
        </w:trPr>
        <w:tc>
          <w:tcPr>
            <w:tcW w:w="3600" w:type="dxa"/>
            <w:vMerge/>
          </w:tcPr>
          <w:p w14:paraId="1215F7F5" w14:textId="77777777" w:rsidR="0015336E" w:rsidRPr="004048B0" w:rsidRDefault="0015336E" w:rsidP="005947BE">
            <w:pPr>
              <w:rPr>
                <w:noProof/>
              </w:rPr>
            </w:pPr>
          </w:p>
        </w:tc>
        <w:tc>
          <w:tcPr>
            <w:tcW w:w="7200" w:type="dxa"/>
          </w:tcPr>
          <w:p w14:paraId="6FD6312A" w14:textId="6060622F" w:rsidR="0015336E" w:rsidRPr="004048B0" w:rsidRDefault="00920BB7" w:rsidP="0015336E">
            <w:pPr>
              <w:pStyle w:val="Heading3"/>
            </w:pPr>
            <w:r>
              <w:t>motivation</w:t>
            </w:r>
          </w:p>
          <w:p w14:paraId="4F51508A" w14:textId="1F1A1B11" w:rsidR="0015336E" w:rsidRDefault="00920BB7" w:rsidP="00920BB7">
            <w:pPr>
              <w:jc w:val="both"/>
            </w:pPr>
            <w:r w:rsidRPr="00920BB7">
              <w:t>In business, gaining a competitive edge entails an understanding of the business' progress and the factors that affect it. Current technological advancements allow businesses to create business value through data analytics. Retail giants, like Walmart and Amazon, amass huge amounts of data, which, when processed with the right set of tools could provide powerful actionable insights.</w:t>
            </w:r>
            <w:r>
              <w:t xml:space="preserve"> </w:t>
            </w:r>
          </w:p>
          <w:p w14:paraId="79D0F281" w14:textId="77A080C9" w:rsidR="00920BB7" w:rsidRPr="004048B0" w:rsidRDefault="00920BB7" w:rsidP="00920BB7">
            <w:pPr>
              <w:jc w:val="both"/>
            </w:pPr>
          </w:p>
          <w:p w14:paraId="7D8BAE5F" w14:textId="63863956" w:rsidR="00EA0EF8" w:rsidRPr="004048B0" w:rsidRDefault="00920BB7" w:rsidP="00EA0EF8">
            <w:pPr>
              <w:pStyle w:val="Heading3"/>
            </w:pPr>
            <w:r>
              <w:t>data sources</w:t>
            </w:r>
          </w:p>
          <w:p w14:paraId="72AD7675" w14:textId="77777777" w:rsidR="00EA0EF8" w:rsidRPr="004048B0" w:rsidRDefault="007D4707" w:rsidP="00EA0EF8">
            <w:sdt>
              <w:sdtPr>
                <w:id w:val="-248270636"/>
                <w:placeholder>
                  <w:docPart w:val="72A82BF6E7D14CFC91DEDE64D194B338"/>
                </w:placeholder>
                <w:temporary/>
                <w:showingPlcHdr/>
                <w15:appearance w15:val="hidden"/>
              </w:sdtPr>
              <w:sdtContent>
                <w:r w:rsidR="006551C3"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sdtContent>
            </w:sdt>
          </w:p>
          <w:p w14:paraId="03A661C4" w14:textId="77777777" w:rsidR="0015336E" w:rsidRPr="004048B0" w:rsidRDefault="00EA0EF8" w:rsidP="00EA0EF8">
            <w:r w:rsidRPr="004048B0">
              <w:t xml:space="preserve"> </w:t>
            </w:r>
          </w:p>
          <w:p w14:paraId="2101480A" w14:textId="77777777" w:rsidR="00EA0EF8" w:rsidRPr="004048B0" w:rsidRDefault="007D4707" w:rsidP="00EA0EF8">
            <w:pPr>
              <w:pStyle w:val="Heading3"/>
            </w:pPr>
            <w:sdt>
              <w:sdtPr>
                <w:id w:val="440267082"/>
                <w:placeholder>
                  <w:docPart w:val="5E85B4DE5AA04D5EA1D58959BF52A2CF"/>
                </w:placeholder>
                <w:temporary/>
                <w:showingPlcHdr/>
                <w15:appearance w15:val="hidden"/>
              </w:sdtPr>
              <w:sdtContent>
                <w:r w:rsidR="00EA0EF8" w:rsidRPr="004048B0">
                  <w:t>SUBHEADING</w:t>
                </w:r>
              </w:sdtContent>
            </w:sdt>
          </w:p>
          <w:p w14:paraId="49356513" w14:textId="77777777" w:rsidR="00EA0EF8" w:rsidRPr="004048B0" w:rsidRDefault="007D4707" w:rsidP="00EA0EF8">
            <w:sdt>
              <w:sdtPr>
                <w:id w:val="225881916"/>
                <w:placeholder>
                  <w:docPart w:val="9B4CCF088D3B4026A74F20D44AA4D859"/>
                </w:placeholder>
                <w:temporary/>
                <w:showingPlcHdr/>
                <w15:appearance w15:val="hidden"/>
              </w:sdtPr>
              <w:sdtContent>
                <w:r w:rsidR="00EA0EF8"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sdtContent>
            </w:sdt>
          </w:p>
          <w:p w14:paraId="207361A5" w14:textId="77777777" w:rsidR="00C17936" w:rsidRPr="004048B0" w:rsidRDefault="00C17936" w:rsidP="00EA0EF8"/>
        </w:tc>
      </w:tr>
      <w:tr w:rsidR="0015336E" w:rsidRPr="004048B0" w14:paraId="78D2A07B" w14:textId="77777777" w:rsidTr="006551C3">
        <w:trPr>
          <w:trHeight w:val="4892"/>
        </w:trPr>
        <w:tc>
          <w:tcPr>
            <w:tcW w:w="3600" w:type="dxa"/>
            <w:vMerge/>
          </w:tcPr>
          <w:p w14:paraId="121F8E1E" w14:textId="77777777" w:rsidR="0015336E" w:rsidRPr="004048B0" w:rsidRDefault="0015336E" w:rsidP="005947BE">
            <w:pPr>
              <w:rPr>
                <w:noProof/>
              </w:rPr>
            </w:pPr>
          </w:p>
        </w:tc>
        <w:tc>
          <w:tcPr>
            <w:tcW w:w="7200" w:type="dxa"/>
          </w:tcPr>
          <w:p w14:paraId="5F9BD8A2" w14:textId="77777777" w:rsidR="0015336E" w:rsidRPr="004048B0" w:rsidRDefault="0015336E" w:rsidP="00120EDB">
            <w:pPr>
              <w:rPr>
                <w:noProof/>
              </w:rPr>
            </w:pPr>
            <w:r w:rsidRPr="004048B0">
              <w:rPr>
                <w:noProof/>
                <w:lang w:eastAsia="en-AU"/>
              </w:rPr>
              <w:drawing>
                <wp:inline distT="0" distB="0" distL="0" distR="0" wp14:anchorId="78B0FF07" wp14:editId="3934B956">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367DD3E3" w14:textId="77777777" w:rsidTr="004048B0">
        <w:trPr>
          <w:trHeight w:val="576"/>
        </w:trPr>
        <w:tc>
          <w:tcPr>
            <w:tcW w:w="3600" w:type="dxa"/>
            <w:vMerge/>
          </w:tcPr>
          <w:p w14:paraId="43638286" w14:textId="77777777" w:rsidR="0015336E" w:rsidRPr="004048B0" w:rsidRDefault="0015336E" w:rsidP="005947BE">
            <w:pPr>
              <w:rPr>
                <w:noProof/>
              </w:rPr>
            </w:pPr>
          </w:p>
        </w:tc>
        <w:tc>
          <w:tcPr>
            <w:tcW w:w="7200" w:type="dxa"/>
          </w:tcPr>
          <w:p w14:paraId="5B9321A0" w14:textId="77777777" w:rsidR="0015336E" w:rsidRPr="004048B0" w:rsidRDefault="007D4707" w:rsidP="004048B0">
            <w:pPr>
              <w:pStyle w:val="Caption"/>
            </w:pPr>
            <w:sdt>
              <w:sdtPr>
                <w:id w:val="557511328"/>
                <w:placeholder>
                  <w:docPart w:val="CF8E69E5A9324964AEAF1D3C6ED6CFC2"/>
                </w:placeholder>
                <w:showingPlcHdr/>
              </w:sdtPr>
              <w:sdtContent>
                <w:r w:rsidR="004048B0" w:rsidRPr="004048B0">
                  <w:t>Figure 1</w:t>
                </w:r>
              </w:sdtContent>
            </w:sdt>
            <w:r w:rsidR="004048B0" w:rsidRPr="004048B0">
              <w:t xml:space="preserve"> </w:t>
            </w:r>
          </w:p>
        </w:tc>
      </w:tr>
    </w:tbl>
    <w:p w14:paraId="1436805D" w14:textId="77777777" w:rsidR="007762BF" w:rsidRPr="004048B0" w:rsidRDefault="007762BF"/>
    <w:p w14:paraId="09E71B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02188056"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2314217F" w14:textId="77777777" w:rsidTr="006551C3">
        <w:trPr>
          <w:trHeight w:val="432"/>
        </w:trPr>
        <w:tc>
          <w:tcPr>
            <w:tcW w:w="3240" w:type="dxa"/>
          </w:tcPr>
          <w:p w14:paraId="010018BF" w14:textId="77777777" w:rsidR="00CD7F84" w:rsidRPr="004048B0" w:rsidRDefault="00120EDB" w:rsidP="00417D0A">
            <w:r w:rsidRPr="004048B0">
              <w:br w:type="page"/>
            </w:r>
          </w:p>
        </w:tc>
        <w:tc>
          <w:tcPr>
            <w:tcW w:w="360" w:type="dxa"/>
          </w:tcPr>
          <w:p w14:paraId="7BC1FF06" w14:textId="77777777" w:rsidR="00CD7F84" w:rsidRPr="004048B0" w:rsidRDefault="00CD7F84" w:rsidP="0064029B">
            <w:pPr>
              <w:rPr>
                <w:noProof/>
              </w:rPr>
            </w:pPr>
          </w:p>
        </w:tc>
        <w:tc>
          <w:tcPr>
            <w:tcW w:w="7200" w:type="dxa"/>
          </w:tcPr>
          <w:p w14:paraId="5C617D63" w14:textId="77777777" w:rsidR="00CD7F84" w:rsidRPr="004048B0" w:rsidRDefault="00CD7F84" w:rsidP="0064029B">
            <w:r w:rsidRPr="004048B0">
              <w:rPr>
                <w:noProof/>
                <w:lang w:eastAsia="en-AU"/>
              </w:rPr>
              <w:drawing>
                <wp:inline distT="0" distB="0" distL="0" distR="0" wp14:anchorId="36B6F395" wp14:editId="23AB5EB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14:paraId="1B8EAEF5" w14:textId="77777777" w:rsidTr="00FE44CB">
        <w:trPr>
          <w:trHeight w:val="1440"/>
        </w:trPr>
        <w:tc>
          <w:tcPr>
            <w:tcW w:w="3240" w:type="dxa"/>
            <w:vMerge w:val="restart"/>
          </w:tcPr>
          <w:p w14:paraId="7C521EB3" w14:textId="77777777" w:rsidR="00EE4DBD" w:rsidRDefault="00EE4DBD" w:rsidP="00450F88">
            <w:pPr>
              <w:pStyle w:val="Heading3"/>
            </w:pPr>
          </w:p>
          <w:p w14:paraId="7F4B4BF1" w14:textId="77777777" w:rsidR="00EE4DBD" w:rsidRDefault="00EE4DBD" w:rsidP="00450F88">
            <w:pPr>
              <w:pStyle w:val="Heading3"/>
            </w:pPr>
          </w:p>
          <w:p w14:paraId="5655D981" w14:textId="176A28C5" w:rsidR="00C17936" w:rsidRPr="004048B0" w:rsidRDefault="00C17936" w:rsidP="00450F88">
            <w:pPr>
              <w:pStyle w:val="Heading3"/>
            </w:pPr>
          </w:p>
          <w:p w14:paraId="118884DE" w14:textId="2E745715" w:rsidR="00C17936" w:rsidRPr="004048B0" w:rsidRDefault="00C17936" w:rsidP="00EE4DBD">
            <w:pPr>
              <w:pStyle w:val="ListHeader"/>
            </w:pPr>
          </w:p>
          <w:p w14:paraId="3D5DE648" w14:textId="77777777" w:rsidR="00C17936" w:rsidRPr="004048B0" w:rsidRDefault="00C17936" w:rsidP="00450F88">
            <w:pPr>
              <w:ind w:left="360"/>
            </w:pPr>
          </w:p>
          <w:p w14:paraId="56582362" w14:textId="2887773F" w:rsidR="004048B0" w:rsidRPr="004048B0" w:rsidRDefault="004048B0" w:rsidP="004048B0"/>
          <w:p w14:paraId="2FBBBC08" w14:textId="3EF25332" w:rsidR="00C17936" w:rsidRPr="004048B0" w:rsidRDefault="00C17936" w:rsidP="00EE4DBD">
            <w:pPr>
              <w:pStyle w:val="Heading3"/>
            </w:pPr>
          </w:p>
          <w:p w14:paraId="50294051" w14:textId="6FF6832D" w:rsidR="004048B0" w:rsidRPr="004048B0" w:rsidRDefault="004048B0" w:rsidP="004048B0"/>
          <w:p w14:paraId="59955338" w14:textId="32F3041D" w:rsidR="00C17936" w:rsidRPr="004048B0" w:rsidRDefault="00C17936" w:rsidP="00450F88">
            <w:pPr>
              <w:pStyle w:val="Heading3"/>
            </w:pPr>
          </w:p>
          <w:p w14:paraId="2AC6308C" w14:textId="77777777" w:rsidR="00C17936" w:rsidRPr="004048B0" w:rsidRDefault="00C17936" w:rsidP="00EE4DBD">
            <w:pPr>
              <w:pStyle w:val="Bullets"/>
              <w:numPr>
                <w:ilvl w:val="0"/>
                <w:numId w:val="0"/>
              </w:numPr>
              <w:ind w:left="360" w:hanging="360"/>
            </w:pPr>
          </w:p>
        </w:tc>
        <w:tc>
          <w:tcPr>
            <w:tcW w:w="360" w:type="dxa"/>
            <w:vMerge w:val="restart"/>
          </w:tcPr>
          <w:p w14:paraId="10413125" w14:textId="77777777" w:rsidR="00C17936" w:rsidRPr="004048B0" w:rsidRDefault="00C17936" w:rsidP="00500AC9">
            <w:pPr>
              <w:pStyle w:val="Heading2"/>
            </w:pPr>
          </w:p>
        </w:tc>
        <w:tc>
          <w:tcPr>
            <w:tcW w:w="7200" w:type="dxa"/>
          </w:tcPr>
          <w:p w14:paraId="30071A74" w14:textId="51B31513" w:rsidR="00C17936" w:rsidRPr="004048B0" w:rsidRDefault="00920BB7" w:rsidP="00FE44CB">
            <w:pPr>
              <w:pStyle w:val="Heading2"/>
            </w:pPr>
            <w:bookmarkStart w:id="1" w:name="_methodology"/>
            <w:bookmarkEnd w:id="1"/>
            <w:r>
              <w:t>methodology</w:t>
            </w:r>
          </w:p>
        </w:tc>
      </w:tr>
      <w:tr w:rsidR="00C17936" w:rsidRPr="004048B0" w14:paraId="718A47E2" w14:textId="77777777" w:rsidTr="00C17936">
        <w:trPr>
          <w:trHeight w:val="11808"/>
        </w:trPr>
        <w:tc>
          <w:tcPr>
            <w:tcW w:w="3240" w:type="dxa"/>
            <w:vMerge/>
          </w:tcPr>
          <w:p w14:paraId="4BDAA62C" w14:textId="77777777" w:rsidR="00C17936" w:rsidRPr="004048B0" w:rsidRDefault="00C17936" w:rsidP="00C17936">
            <w:pPr>
              <w:pStyle w:val="Heading3"/>
              <w:rPr>
                <w:lang w:eastAsia="en-AU"/>
              </w:rPr>
            </w:pPr>
          </w:p>
        </w:tc>
        <w:tc>
          <w:tcPr>
            <w:tcW w:w="360" w:type="dxa"/>
            <w:vMerge/>
          </w:tcPr>
          <w:p w14:paraId="1E25D687" w14:textId="77777777" w:rsidR="00C17936" w:rsidRPr="004048B0" w:rsidRDefault="00C17936" w:rsidP="00C17936">
            <w:pPr>
              <w:pStyle w:val="Heading2"/>
            </w:pPr>
          </w:p>
        </w:tc>
        <w:tc>
          <w:tcPr>
            <w:tcW w:w="7200" w:type="dxa"/>
          </w:tcPr>
          <w:p w14:paraId="2CA3CC24" w14:textId="00C174E8" w:rsidR="00C17936" w:rsidRPr="004048B0" w:rsidRDefault="00920BB7" w:rsidP="00C17936">
            <w:pPr>
              <w:pStyle w:val="Heading3"/>
            </w:pPr>
            <w:r>
              <w:t>extraction</w:t>
            </w:r>
            <w:r w:rsidR="00C17936" w:rsidRPr="004048B0">
              <w:t xml:space="preserve"> </w:t>
            </w:r>
          </w:p>
          <w:p w14:paraId="22DB456A" w14:textId="77777777" w:rsidR="00C17936" w:rsidRPr="004048B0" w:rsidRDefault="007D4707" w:rsidP="00C17936">
            <w:sdt>
              <w:sdtPr>
                <w:id w:val="-247425984"/>
                <w:placeholder>
                  <w:docPart w:val="1314CD2AC7B04C28B380D58AA6B63652"/>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5102C029" w14:textId="77777777" w:rsidR="00C17936" w:rsidRPr="004048B0" w:rsidRDefault="00C17936" w:rsidP="00C17936"/>
          <w:p w14:paraId="7192B7C3" w14:textId="390FA7C6" w:rsidR="00C17936" w:rsidRPr="004048B0" w:rsidRDefault="00920BB7" w:rsidP="00C17936">
            <w:pPr>
              <w:pStyle w:val="Heading3"/>
            </w:pPr>
            <w:r>
              <w:t>transformation</w:t>
            </w:r>
            <w:r w:rsidR="00C17936" w:rsidRPr="004048B0">
              <w:t xml:space="preserve"> </w:t>
            </w:r>
          </w:p>
          <w:p w14:paraId="24A0AFFF" w14:textId="77777777" w:rsidR="00C17936" w:rsidRPr="004048B0" w:rsidRDefault="007D4707" w:rsidP="00C17936">
            <w:sdt>
              <w:sdtPr>
                <w:id w:val="368117376"/>
                <w:placeholder>
                  <w:docPart w:val="42D867DB0A13495DA27F474363DC8BD6"/>
                </w:placeholder>
                <w:temporary/>
                <w:showingPlcHdr/>
                <w15:appearance w15:val="hidden"/>
              </w:sdt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438CA2BA" w14:textId="77777777" w:rsidR="00C17936" w:rsidRPr="004048B0" w:rsidRDefault="00C17936" w:rsidP="00C17936">
            <w:r w:rsidRPr="004048B0">
              <w:t xml:space="preserve"> </w:t>
            </w:r>
          </w:p>
          <w:p w14:paraId="054B924A" w14:textId="11DA7544" w:rsidR="00C17936" w:rsidRPr="004048B0" w:rsidRDefault="00920BB7" w:rsidP="00C17936">
            <w:pPr>
              <w:pStyle w:val="Heading3"/>
            </w:pPr>
            <w:r>
              <w:t>loading</w:t>
            </w:r>
            <w:r w:rsidR="00C17936" w:rsidRPr="004048B0">
              <w:t xml:space="preserve"> </w:t>
            </w:r>
          </w:p>
          <w:sdt>
            <w:sdtPr>
              <w:id w:val="-1931800553"/>
              <w:placeholder>
                <w:docPart w:val="60B15982447042B193E7933A4B30DB01"/>
              </w:placeholder>
              <w:temporary/>
              <w:showingPlcHdr/>
              <w15:appearance w15:val="hidden"/>
            </w:sdtPr>
            <w:sdtContent>
              <w:p w14:paraId="3F37D6C2"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5C369AF4" w14:textId="77777777" w:rsidR="00C17936" w:rsidRPr="004048B0" w:rsidRDefault="00C17936" w:rsidP="00C17936"/>
              <w:p w14:paraId="35E3719C"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60F49D9D" w14:textId="77777777" w:rsidR="007762BF" w:rsidRPr="004048B0" w:rsidRDefault="007762BF"/>
    <w:tbl>
      <w:tblPr>
        <w:tblW w:w="0" w:type="auto"/>
        <w:tblLook w:val="0600" w:firstRow="0" w:lastRow="0" w:firstColumn="0" w:lastColumn="0" w:noHBand="1" w:noVBand="1"/>
      </w:tblPr>
      <w:tblGrid>
        <w:gridCol w:w="10800"/>
      </w:tblGrid>
      <w:tr w:rsidR="00920BB7" w:rsidRPr="004048B0" w14:paraId="0AA40B63" w14:textId="77777777" w:rsidTr="00915820">
        <w:trPr>
          <w:trHeight w:val="432"/>
        </w:trPr>
        <w:tc>
          <w:tcPr>
            <w:tcW w:w="10800" w:type="dxa"/>
          </w:tcPr>
          <w:p w14:paraId="00F9CFC3" w14:textId="77777777" w:rsidR="00920BB7" w:rsidRPr="004048B0" w:rsidRDefault="00920BB7" w:rsidP="00915820">
            <w:pPr>
              <w:rPr>
                <w:noProof/>
              </w:rPr>
            </w:pPr>
            <w:r w:rsidRPr="004048B0">
              <w:rPr>
                <w:noProof/>
                <w:lang w:eastAsia="en-AU"/>
              </w:rPr>
              <w:lastRenderedPageBreak/>
              <w:drawing>
                <wp:inline distT="0" distB="0" distL="0" distR="0" wp14:anchorId="3AEEEF28" wp14:editId="7B599783">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920BB7" w:rsidRPr="004048B0" w14:paraId="3914F50F" w14:textId="77777777" w:rsidTr="00915820">
        <w:trPr>
          <w:trHeight w:val="1440"/>
        </w:trPr>
        <w:tc>
          <w:tcPr>
            <w:tcW w:w="10800" w:type="dxa"/>
          </w:tcPr>
          <w:p w14:paraId="52559A80" w14:textId="77777777" w:rsidR="00920BB7" w:rsidRPr="004048B0" w:rsidRDefault="00920BB7" w:rsidP="00915820">
            <w:pPr>
              <w:pStyle w:val="Heading2"/>
            </w:pPr>
            <w:bookmarkStart w:id="2" w:name="_results"/>
            <w:bookmarkEnd w:id="2"/>
            <w:r>
              <w:t>results</w:t>
            </w:r>
          </w:p>
        </w:tc>
      </w:tr>
      <w:tr w:rsidR="00920BB7" w:rsidRPr="004048B0" w14:paraId="4F7E3606" w14:textId="77777777" w:rsidTr="00915820">
        <w:trPr>
          <w:trHeight w:val="1764"/>
        </w:trPr>
        <w:tc>
          <w:tcPr>
            <w:tcW w:w="10800" w:type="dxa"/>
          </w:tcPr>
          <w:sdt>
            <w:sdtPr>
              <w:id w:val="160512444"/>
              <w:placeholder>
                <w:docPart w:val="1E3B89E5678D4731BDF9273A883D22C6"/>
              </w:placeholder>
              <w:temporary/>
              <w:showingPlcHdr/>
              <w15:appearance w15:val="hidden"/>
            </w:sdtPr>
            <w:sdtContent>
              <w:p w14:paraId="740A066E" w14:textId="77777777" w:rsidR="00920BB7" w:rsidRPr="004048B0" w:rsidRDefault="00920BB7" w:rsidP="00915820">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FA59CD4" w14:textId="77777777" w:rsidR="00920BB7" w:rsidRPr="004048B0" w:rsidRDefault="00920BB7" w:rsidP="00915820">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920BB7" w:rsidRPr="004048B0" w14:paraId="5D2F0438" w14:textId="77777777" w:rsidTr="00915820">
        <w:trPr>
          <w:trHeight w:val="288"/>
        </w:trPr>
        <w:tc>
          <w:tcPr>
            <w:tcW w:w="10800" w:type="dxa"/>
          </w:tcPr>
          <w:p w14:paraId="37EB692F" w14:textId="77777777" w:rsidR="00920BB7" w:rsidRPr="004048B0" w:rsidRDefault="00920BB7" w:rsidP="00915820"/>
        </w:tc>
      </w:tr>
      <w:tr w:rsidR="00920BB7" w:rsidRPr="004048B0" w14:paraId="3B17C3FE" w14:textId="77777777" w:rsidTr="00915820">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920BB7" w:rsidRPr="004048B0" w14:paraId="0374CE75" w14:textId="77777777" w:rsidTr="00915820">
              <w:trPr>
                <w:trHeight w:val="616"/>
              </w:trPr>
              <w:tc>
                <w:tcPr>
                  <w:tcW w:w="2114" w:type="dxa"/>
                  <w:tcBorders>
                    <w:bottom w:val="single" w:sz="24" w:space="0" w:color="323232" w:themeColor="text2"/>
                  </w:tcBorders>
                  <w:vAlign w:val="center"/>
                </w:tcPr>
                <w:p w14:paraId="6FC1B181" w14:textId="77777777" w:rsidR="00920BB7" w:rsidRPr="004048B0" w:rsidRDefault="00920BB7" w:rsidP="00915820">
                  <w:pPr>
                    <w:pStyle w:val="TableHeader"/>
                  </w:pPr>
                </w:p>
              </w:tc>
              <w:tc>
                <w:tcPr>
                  <w:tcW w:w="2115" w:type="dxa"/>
                  <w:tcBorders>
                    <w:bottom w:val="single" w:sz="24" w:space="0" w:color="323232" w:themeColor="text2"/>
                  </w:tcBorders>
                  <w:vAlign w:val="center"/>
                </w:tcPr>
                <w:p w14:paraId="74C3A7E8" w14:textId="77777777" w:rsidR="00920BB7" w:rsidRPr="004048B0" w:rsidRDefault="00920BB7" w:rsidP="00915820">
                  <w:pPr>
                    <w:pStyle w:val="TableHeader"/>
                  </w:pPr>
                  <w:sdt>
                    <w:sdtPr>
                      <w:id w:val="-270005588"/>
                      <w:placeholder>
                        <w:docPart w:val="C4B9B0B272774380B1BE5768FDFE94F1"/>
                      </w:placeholder>
                      <w:temporary/>
                      <w:showingPlcHdr/>
                      <w15:appearance w15:val="hidden"/>
                    </w:sdtPr>
                    <w:sdtContent>
                      <w:r w:rsidRPr="004048B0">
                        <w:t>Q1</w:t>
                      </w:r>
                    </w:sdtContent>
                  </w:sdt>
                </w:p>
              </w:tc>
              <w:tc>
                <w:tcPr>
                  <w:tcW w:w="2115" w:type="dxa"/>
                  <w:tcBorders>
                    <w:bottom w:val="single" w:sz="24" w:space="0" w:color="323232" w:themeColor="text2"/>
                  </w:tcBorders>
                  <w:vAlign w:val="center"/>
                </w:tcPr>
                <w:p w14:paraId="110D6DD7" w14:textId="77777777" w:rsidR="00920BB7" w:rsidRPr="004048B0" w:rsidRDefault="00920BB7" w:rsidP="00915820">
                  <w:pPr>
                    <w:pStyle w:val="TableHeader"/>
                  </w:pPr>
                  <w:sdt>
                    <w:sdtPr>
                      <w:id w:val="1190806158"/>
                      <w:placeholder>
                        <w:docPart w:val="7D1A5D9657DC4541A02A16FC2053ADD9"/>
                      </w:placeholder>
                      <w:temporary/>
                      <w:showingPlcHdr/>
                      <w15:appearance w15:val="hidden"/>
                    </w:sdtPr>
                    <w:sdtContent>
                      <w:r w:rsidRPr="004048B0">
                        <w:t>Q2</w:t>
                      </w:r>
                    </w:sdtContent>
                  </w:sdt>
                </w:p>
              </w:tc>
              <w:tc>
                <w:tcPr>
                  <w:tcW w:w="2115" w:type="dxa"/>
                  <w:tcBorders>
                    <w:bottom w:val="single" w:sz="24" w:space="0" w:color="323232" w:themeColor="text2"/>
                  </w:tcBorders>
                  <w:vAlign w:val="center"/>
                </w:tcPr>
                <w:p w14:paraId="4B3B7CA3" w14:textId="77777777" w:rsidR="00920BB7" w:rsidRPr="004048B0" w:rsidRDefault="00920BB7" w:rsidP="00915820">
                  <w:pPr>
                    <w:pStyle w:val="TableHeader"/>
                  </w:pPr>
                  <w:sdt>
                    <w:sdtPr>
                      <w:id w:val="1945652209"/>
                      <w:placeholder>
                        <w:docPart w:val="CEBEDB49CF794E8384339C7989F9141F"/>
                      </w:placeholder>
                      <w:temporary/>
                      <w:showingPlcHdr/>
                      <w15:appearance w15:val="hidden"/>
                    </w:sdtPr>
                    <w:sdtContent>
                      <w:r w:rsidRPr="004048B0">
                        <w:t>Q3</w:t>
                      </w:r>
                    </w:sdtContent>
                  </w:sdt>
                </w:p>
              </w:tc>
              <w:tc>
                <w:tcPr>
                  <w:tcW w:w="2115" w:type="dxa"/>
                  <w:tcBorders>
                    <w:bottom w:val="single" w:sz="24" w:space="0" w:color="323232" w:themeColor="text2"/>
                  </w:tcBorders>
                  <w:vAlign w:val="center"/>
                </w:tcPr>
                <w:p w14:paraId="44296782" w14:textId="77777777" w:rsidR="00920BB7" w:rsidRPr="004048B0" w:rsidRDefault="00920BB7" w:rsidP="00915820">
                  <w:pPr>
                    <w:pStyle w:val="TableHeader"/>
                  </w:pPr>
                  <w:sdt>
                    <w:sdtPr>
                      <w:id w:val="-265387587"/>
                      <w:placeholder>
                        <w:docPart w:val="7831BE57AA724F48AFC9D3E1B056EC3F"/>
                      </w:placeholder>
                      <w:temporary/>
                      <w:showingPlcHdr/>
                      <w15:appearance w15:val="hidden"/>
                    </w:sdtPr>
                    <w:sdtContent>
                      <w:r w:rsidRPr="004048B0">
                        <w:t>Q4</w:t>
                      </w:r>
                    </w:sdtContent>
                  </w:sdt>
                </w:p>
              </w:tc>
            </w:tr>
            <w:tr w:rsidR="00920BB7" w:rsidRPr="004048B0" w14:paraId="02ACB791" w14:textId="77777777" w:rsidTr="00915820">
              <w:tc>
                <w:tcPr>
                  <w:tcW w:w="2114" w:type="dxa"/>
                  <w:tcBorders>
                    <w:top w:val="single" w:sz="24" w:space="0" w:color="323232" w:themeColor="text2"/>
                    <w:right w:val="single" w:sz="8" w:space="0" w:color="E3DED1" w:themeColor="background2"/>
                  </w:tcBorders>
                </w:tcPr>
                <w:p w14:paraId="33210505" w14:textId="77777777" w:rsidR="00920BB7" w:rsidRPr="004048B0" w:rsidRDefault="00920BB7" w:rsidP="00915820">
                  <w:pPr>
                    <w:pStyle w:val="TableLeft1"/>
                  </w:pPr>
                  <w:sdt>
                    <w:sdtPr>
                      <w:id w:val="1204598762"/>
                      <w:placeholder>
                        <w:docPart w:val="F679A169F86845339978CA8ECFBEDCC8"/>
                      </w:placeholder>
                      <w:temporary/>
                      <w:showingPlcHdr/>
                      <w15:appearance w15:val="hidden"/>
                    </w:sdtPr>
                    <w:sdtContent>
                      <w:r w:rsidRPr="004048B0">
                        <w:t>SECTOR 1</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14CA523B" w14:textId="77777777" w:rsidR="00920BB7" w:rsidRPr="004048B0" w:rsidRDefault="00920BB7" w:rsidP="00915820">
                  <w:pPr>
                    <w:pStyle w:val="TableData"/>
                  </w:pPr>
                  <w:sdt>
                    <w:sdtPr>
                      <w:id w:val="833654871"/>
                      <w:placeholder>
                        <w:docPart w:val="B71EAEE4EEEE46F397EBE6A8D35742A1"/>
                      </w:placeholder>
                      <w:temporary/>
                      <w:showingPlcHdr/>
                      <w15:appearance w15:val="hidden"/>
                    </w:sdtPr>
                    <w:sdtContent>
                      <w:r w:rsidRPr="004048B0">
                        <w:t>4.3</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30C16ADD" w14:textId="77777777" w:rsidR="00920BB7" w:rsidRPr="004048B0" w:rsidRDefault="00920BB7" w:rsidP="00915820">
                  <w:pPr>
                    <w:pStyle w:val="TableData"/>
                  </w:pPr>
                  <w:sdt>
                    <w:sdtPr>
                      <w:id w:val="-1167168272"/>
                      <w:placeholder>
                        <w:docPart w:val="8AB91A3E17704D65A08E8DD03578C03B"/>
                      </w:placeholder>
                      <w:temporary/>
                      <w:showingPlcHdr/>
                      <w15:appearance w15:val="hidden"/>
                    </w:sdtPr>
                    <w:sdtContent>
                      <w:r w:rsidRPr="004048B0">
                        <w:t>2.5</w:t>
                      </w:r>
                    </w:sdtContent>
                  </w:sdt>
                </w:p>
              </w:tc>
              <w:tc>
                <w:tcPr>
                  <w:tcW w:w="2115" w:type="dxa"/>
                  <w:tcBorders>
                    <w:top w:val="single" w:sz="24" w:space="0" w:color="323232" w:themeColor="text2"/>
                    <w:left w:val="single" w:sz="8" w:space="0" w:color="E3DED1" w:themeColor="background2"/>
                    <w:right w:val="single" w:sz="8" w:space="0" w:color="E3DED1" w:themeColor="background2"/>
                  </w:tcBorders>
                  <w:vAlign w:val="center"/>
                </w:tcPr>
                <w:p w14:paraId="072D7A6D" w14:textId="77777777" w:rsidR="00920BB7" w:rsidRPr="004048B0" w:rsidRDefault="00920BB7" w:rsidP="00915820">
                  <w:pPr>
                    <w:pStyle w:val="TableData"/>
                  </w:pPr>
                  <w:sdt>
                    <w:sdtPr>
                      <w:id w:val="377747350"/>
                      <w:placeholder>
                        <w:docPart w:val="D90757780FA0426BB21D0FB8E2D824F1"/>
                      </w:placeholder>
                      <w:temporary/>
                      <w:showingPlcHdr/>
                      <w15:appearance w15:val="hidden"/>
                    </w:sdtPr>
                    <w:sdtContent>
                      <w:r w:rsidRPr="004048B0">
                        <w:t>3.5</w:t>
                      </w:r>
                    </w:sdtContent>
                  </w:sdt>
                </w:p>
              </w:tc>
              <w:tc>
                <w:tcPr>
                  <w:tcW w:w="2115" w:type="dxa"/>
                  <w:tcBorders>
                    <w:top w:val="single" w:sz="24" w:space="0" w:color="323232" w:themeColor="text2"/>
                    <w:left w:val="single" w:sz="8" w:space="0" w:color="E3DED1" w:themeColor="background2"/>
                  </w:tcBorders>
                  <w:vAlign w:val="center"/>
                </w:tcPr>
                <w:p w14:paraId="76BE6EC7" w14:textId="77777777" w:rsidR="00920BB7" w:rsidRPr="004048B0" w:rsidRDefault="00920BB7" w:rsidP="00915820">
                  <w:pPr>
                    <w:pStyle w:val="TableData"/>
                  </w:pPr>
                  <w:sdt>
                    <w:sdtPr>
                      <w:id w:val="1224184369"/>
                      <w:placeholder>
                        <w:docPart w:val="582B831D96784BD4B795400BCDDA121D"/>
                      </w:placeholder>
                      <w:temporary/>
                      <w:showingPlcHdr/>
                      <w15:appearance w15:val="hidden"/>
                    </w:sdtPr>
                    <w:sdtContent>
                      <w:r w:rsidRPr="004048B0">
                        <w:t>4.5</w:t>
                      </w:r>
                    </w:sdtContent>
                  </w:sdt>
                </w:p>
              </w:tc>
            </w:tr>
            <w:tr w:rsidR="00920BB7" w:rsidRPr="004048B0" w14:paraId="442D9AE5" w14:textId="77777777" w:rsidTr="00915820">
              <w:tc>
                <w:tcPr>
                  <w:tcW w:w="2114" w:type="dxa"/>
                  <w:tcBorders>
                    <w:right w:val="single" w:sz="8" w:space="0" w:color="E3DED1" w:themeColor="background2"/>
                  </w:tcBorders>
                  <w:vAlign w:val="center"/>
                </w:tcPr>
                <w:p w14:paraId="370ADF1D" w14:textId="77777777" w:rsidR="00920BB7" w:rsidRPr="004048B0" w:rsidRDefault="00920BB7" w:rsidP="00915820">
                  <w:pPr>
                    <w:pStyle w:val="TableLeft2"/>
                  </w:pPr>
                  <w:sdt>
                    <w:sdtPr>
                      <w:id w:val="1113018748"/>
                      <w:placeholder>
                        <w:docPart w:val="C7A70C4C313742768ED55F62149E7762"/>
                      </w:placeholder>
                      <w:temporary/>
                      <w:showingPlcHdr/>
                      <w15:appearance w15:val="hidden"/>
                    </w:sdtPr>
                    <w:sdtContent>
                      <w:r w:rsidRPr="004048B0">
                        <w:t>SECTOR 2</w:t>
                      </w:r>
                    </w:sdtContent>
                  </w:sdt>
                </w:p>
              </w:tc>
              <w:tc>
                <w:tcPr>
                  <w:tcW w:w="2115" w:type="dxa"/>
                  <w:tcBorders>
                    <w:left w:val="single" w:sz="8" w:space="0" w:color="E3DED1" w:themeColor="background2"/>
                    <w:right w:val="single" w:sz="8" w:space="0" w:color="E3DED1" w:themeColor="background2"/>
                  </w:tcBorders>
                  <w:vAlign w:val="center"/>
                </w:tcPr>
                <w:p w14:paraId="371E202C" w14:textId="77777777" w:rsidR="00920BB7" w:rsidRPr="004048B0" w:rsidRDefault="00920BB7" w:rsidP="00915820">
                  <w:pPr>
                    <w:pStyle w:val="TableData"/>
                  </w:pPr>
                  <w:sdt>
                    <w:sdtPr>
                      <w:id w:val="1141774389"/>
                      <w:placeholder>
                        <w:docPart w:val="9845E107D83943398419C3F7A363DAC4"/>
                      </w:placeholder>
                      <w:temporary/>
                      <w:showingPlcHdr/>
                      <w15:appearance w15:val="hidden"/>
                    </w:sdtPr>
                    <w:sdtContent>
                      <w:r w:rsidRPr="004048B0">
                        <w:t>2.4</w:t>
                      </w:r>
                    </w:sdtContent>
                  </w:sdt>
                </w:p>
              </w:tc>
              <w:tc>
                <w:tcPr>
                  <w:tcW w:w="2115" w:type="dxa"/>
                  <w:tcBorders>
                    <w:left w:val="single" w:sz="8" w:space="0" w:color="E3DED1" w:themeColor="background2"/>
                    <w:right w:val="single" w:sz="8" w:space="0" w:color="E3DED1" w:themeColor="background2"/>
                  </w:tcBorders>
                  <w:vAlign w:val="center"/>
                </w:tcPr>
                <w:p w14:paraId="19C51127" w14:textId="77777777" w:rsidR="00920BB7" w:rsidRPr="004048B0" w:rsidRDefault="00920BB7" w:rsidP="00915820">
                  <w:pPr>
                    <w:pStyle w:val="TableData"/>
                  </w:pPr>
                  <w:sdt>
                    <w:sdtPr>
                      <w:id w:val="-1151589707"/>
                      <w:placeholder>
                        <w:docPart w:val="A8F3B629DFCB40A5AEC734B69840EC8D"/>
                      </w:placeholder>
                      <w:temporary/>
                      <w:showingPlcHdr/>
                      <w15:appearance w15:val="hidden"/>
                    </w:sdtPr>
                    <w:sdtContent>
                      <w:r w:rsidRPr="004048B0">
                        <w:t>4.4</w:t>
                      </w:r>
                    </w:sdtContent>
                  </w:sdt>
                </w:p>
              </w:tc>
              <w:tc>
                <w:tcPr>
                  <w:tcW w:w="2115" w:type="dxa"/>
                  <w:tcBorders>
                    <w:left w:val="single" w:sz="8" w:space="0" w:color="E3DED1" w:themeColor="background2"/>
                    <w:right w:val="single" w:sz="8" w:space="0" w:color="E3DED1" w:themeColor="background2"/>
                  </w:tcBorders>
                  <w:vAlign w:val="center"/>
                </w:tcPr>
                <w:p w14:paraId="382FBE7D" w14:textId="77777777" w:rsidR="00920BB7" w:rsidRPr="004048B0" w:rsidRDefault="00920BB7" w:rsidP="00915820">
                  <w:pPr>
                    <w:pStyle w:val="TableData"/>
                  </w:pPr>
                  <w:sdt>
                    <w:sdtPr>
                      <w:id w:val="-1217593682"/>
                      <w:placeholder>
                        <w:docPart w:val="00601150AA814C409CE6E895D9A32F60"/>
                      </w:placeholder>
                      <w:temporary/>
                      <w:showingPlcHdr/>
                      <w15:appearance w15:val="hidden"/>
                    </w:sdtPr>
                    <w:sdtContent>
                      <w:r w:rsidRPr="004048B0">
                        <w:t>1.8</w:t>
                      </w:r>
                    </w:sdtContent>
                  </w:sdt>
                </w:p>
              </w:tc>
              <w:tc>
                <w:tcPr>
                  <w:tcW w:w="2115" w:type="dxa"/>
                  <w:tcBorders>
                    <w:left w:val="single" w:sz="8" w:space="0" w:color="E3DED1" w:themeColor="background2"/>
                  </w:tcBorders>
                  <w:vAlign w:val="center"/>
                </w:tcPr>
                <w:p w14:paraId="1AAB9987" w14:textId="77777777" w:rsidR="00920BB7" w:rsidRPr="004048B0" w:rsidRDefault="00920BB7" w:rsidP="00915820">
                  <w:pPr>
                    <w:pStyle w:val="TableData"/>
                  </w:pPr>
                  <w:sdt>
                    <w:sdtPr>
                      <w:id w:val="271294392"/>
                      <w:placeholder>
                        <w:docPart w:val="F9293826096B415B97998B2A8A3DF1EC"/>
                      </w:placeholder>
                      <w:temporary/>
                      <w:showingPlcHdr/>
                      <w15:appearance w15:val="hidden"/>
                    </w:sdtPr>
                    <w:sdtContent>
                      <w:r w:rsidRPr="004048B0">
                        <w:t>2.8</w:t>
                      </w:r>
                    </w:sdtContent>
                  </w:sdt>
                </w:p>
              </w:tc>
            </w:tr>
            <w:tr w:rsidR="00920BB7" w:rsidRPr="004048B0" w14:paraId="2084206D" w14:textId="77777777" w:rsidTr="00915820">
              <w:tc>
                <w:tcPr>
                  <w:tcW w:w="2114" w:type="dxa"/>
                  <w:tcBorders>
                    <w:right w:val="single" w:sz="8" w:space="0" w:color="E3DED1" w:themeColor="background2"/>
                  </w:tcBorders>
                  <w:vAlign w:val="center"/>
                </w:tcPr>
                <w:p w14:paraId="249C2EA4" w14:textId="77777777" w:rsidR="00920BB7" w:rsidRPr="004048B0" w:rsidRDefault="00920BB7" w:rsidP="00915820">
                  <w:pPr>
                    <w:pStyle w:val="TableLeft3"/>
                  </w:pPr>
                  <w:sdt>
                    <w:sdtPr>
                      <w:id w:val="999778860"/>
                      <w:placeholder>
                        <w:docPart w:val="1F2D46FAF7C8467ABE93A87B643FCA66"/>
                      </w:placeholder>
                      <w:temporary/>
                      <w:showingPlcHdr/>
                      <w15:appearance w15:val="hidden"/>
                    </w:sdtPr>
                    <w:sdtContent>
                      <w:r w:rsidRPr="004048B0">
                        <w:t>SECTOR 3</w:t>
                      </w:r>
                    </w:sdtContent>
                  </w:sdt>
                </w:p>
              </w:tc>
              <w:tc>
                <w:tcPr>
                  <w:tcW w:w="2115" w:type="dxa"/>
                  <w:tcBorders>
                    <w:left w:val="single" w:sz="8" w:space="0" w:color="E3DED1" w:themeColor="background2"/>
                    <w:right w:val="single" w:sz="8" w:space="0" w:color="E3DED1" w:themeColor="background2"/>
                  </w:tcBorders>
                  <w:vAlign w:val="center"/>
                </w:tcPr>
                <w:p w14:paraId="16B60F30" w14:textId="77777777" w:rsidR="00920BB7" w:rsidRPr="004048B0" w:rsidRDefault="00920BB7" w:rsidP="00915820">
                  <w:pPr>
                    <w:pStyle w:val="TableData"/>
                  </w:pPr>
                  <w:sdt>
                    <w:sdtPr>
                      <w:id w:val="843509201"/>
                      <w:placeholder>
                        <w:docPart w:val="706314F4535D4836B3DC7B58D46A37C8"/>
                      </w:placeholder>
                      <w:temporary/>
                      <w:showingPlcHdr/>
                      <w15:appearance w15:val="hidden"/>
                    </w:sdtPr>
                    <w:sdtContent>
                      <w:r w:rsidRPr="004048B0">
                        <w:t>2</w:t>
                      </w:r>
                    </w:sdtContent>
                  </w:sdt>
                </w:p>
              </w:tc>
              <w:tc>
                <w:tcPr>
                  <w:tcW w:w="2115" w:type="dxa"/>
                  <w:tcBorders>
                    <w:left w:val="single" w:sz="8" w:space="0" w:color="E3DED1" w:themeColor="background2"/>
                    <w:right w:val="single" w:sz="8" w:space="0" w:color="E3DED1" w:themeColor="background2"/>
                  </w:tcBorders>
                  <w:vAlign w:val="center"/>
                </w:tcPr>
                <w:p w14:paraId="61717476" w14:textId="77777777" w:rsidR="00920BB7" w:rsidRPr="004048B0" w:rsidRDefault="00920BB7" w:rsidP="00915820">
                  <w:pPr>
                    <w:pStyle w:val="TableData"/>
                  </w:pPr>
                  <w:sdt>
                    <w:sdtPr>
                      <w:id w:val="1053881689"/>
                      <w:placeholder>
                        <w:docPart w:val="39723F79234E47458ADBA4155653BFC7"/>
                      </w:placeholder>
                      <w:temporary/>
                      <w:showingPlcHdr/>
                      <w15:appearance w15:val="hidden"/>
                    </w:sdtPr>
                    <w:sdtContent>
                      <w:r w:rsidRPr="004048B0">
                        <w:t>2</w:t>
                      </w:r>
                    </w:sdtContent>
                  </w:sdt>
                </w:p>
              </w:tc>
              <w:tc>
                <w:tcPr>
                  <w:tcW w:w="2115" w:type="dxa"/>
                  <w:tcBorders>
                    <w:left w:val="single" w:sz="8" w:space="0" w:color="E3DED1" w:themeColor="background2"/>
                    <w:right w:val="single" w:sz="8" w:space="0" w:color="E3DED1" w:themeColor="background2"/>
                  </w:tcBorders>
                  <w:vAlign w:val="center"/>
                </w:tcPr>
                <w:p w14:paraId="588DAC68" w14:textId="77777777" w:rsidR="00920BB7" w:rsidRPr="004048B0" w:rsidRDefault="00920BB7" w:rsidP="00915820">
                  <w:pPr>
                    <w:pStyle w:val="TableData"/>
                  </w:pPr>
                  <w:sdt>
                    <w:sdtPr>
                      <w:id w:val="1953278473"/>
                      <w:placeholder>
                        <w:docPart w:val="2C7569B1A3AF4EFF9ACCFF0FB5D9F4CB"/>
                      </w:placeholder>
                      <w:temporary/>
                      <w:showingPlcHdr/>
                      <w15:appearance w15:val="hidden"/>
                    </w:sdtPr>
                    <w:sdtContent>
                      <w:r w:rsidRPr="004048B0">
                        <w:t>3</w:t>
                      </w:r>
                    </w:sdtContent>
                  </w:sdt>
                </w:p>
              </w:tc>
              <w:tc>
                <w:tcPr>
                  <w:tcW w:w="2115" w:type="dxa"/>
                  <w:tcBorders>
                    <w:left w:val="single" w:sz="8" w:space="0" w:color="E3DED1" w:themeColor="background2"/>
                  </w:tcBorders>
                  <w:vAlign w:val="center"/>
                </w:tcPr>
                <w:p w14:paraId="4E1BEDF1" w14:textId="77777777" w:rsidR="00920BB7" w:rsidRPr="004048B0" w:rsidRDefault="00920BB7" w:rsidP="00915820">
                  <w:pPr>
                    <w:pStyle w:val="TableData"/>
                  </w:pPr>
                  <w:sdt>
                    <w:sdtPr>
                      <w:id w:val="1932546081"/>
                      <w:placeholder>
                        <w:docPart w:val="A5D3696CA198447D94C74FC6DEF7AD9A"/>
                      </w:placeholder>
                      <w:temporary/>
                      <w:showingPlcHdr/>
                      <w15:appearance w15:val="hidden"/>
                    </w:sdtPr>
                    <w:sdtContent>
                      <w:r w:rsidRPr="004048B0">
                        <w:t>5</w:t>
                      </w:r>
                    </w:sdtContent>
                  </w:sdt>
                </w:p>
              </w:tc>
            </w:tr>
          </w:tbl>
          <w:p w14:paraId="07DCC254" w14:textId="77777777" w:rsidR="00920BB7" w:rsidRPr="004048B0" w:rsidRDefault="00920BB7" w:rsidP="00915820">
            <w:pPr>
              <w:rPr>
                <w:color w:val="000000" w:themeColor="text1"/>
              </w:rPr>
            </w:pPr>
          </w:p>
        </w:tc>
      </w:tr>
      <w:tr w:rsidR="00920BB7" w:rsidRPr="004048B0" w14:paraId="77B1F54D" w14:textId="77777777" w:rsidTr="00915820">
        <w:trPr>
          <w:trHeight w:val="288"/>
        </w:trPr>
        <w:tc>
          <w:tcPr>
            <w:tcW w:w="10800" w:type="dxa"/>
          </w:tcPr>
          <w:p w14:paraId="19C6B8F3" w14:textId="77777777" w:rsidR="00920BB7" w:rsidRPr="004048B0" w:rsidRDefault="00920BB7" w:rsidP="00915820"/>
        </w:tc>
      </w:tr>
      <w:tr w:rsidR="00920BB7" w:rsidRPr="004048B0" w14:paraId="3D568311" w14:textId="77777777" w:rsidTr="00915820">
        <w:trPr>
          <w:trHeight w:val="1656"/>
        </w:trPr>
        <w:tc>
          <w:tcPr>
            <w:tcW w:w="10800" w:type="dxa"/>
          </w:tcPr>
          <w:p w14:paraId="011C7F91" w14:textId="77777777" w:rsidR="00920BB7" w:rsidRPr="004048B0" w:rsidRDefault="00920BB7" w:rsidP="00915820">
            <w:pPr>
              <w:pStyle w:val="TableHeader"/>
            </w:pPr>
            <w:r w:rsidRPr="004048B0">
              <w:rPr>
                <w:noProof/>
                <w:lang w:eastAsia="en-AU"/>
              </w:rPr>
              <w:drawing>
                <wp:inline distT="0" distB="0" distL="0" distR="0" wp14:anchorId="37166F75" wp14:editId="72BEA083">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bl>
    <w:p w14:paraId="234F7B42" w14:textId="1C243B84" w:rsidR="00920BB7" w:rsidRDefault="00920BB7"/>
    <w:p w14:paraId="350BFECF" w14:textId="77777777" w:rsidR="00920BB7" w:rsidRDefault="00920BB7">
      <w:pPr>
        <w:spacing w:after="160" w:line="259" w:lineRule="auto"/>
      </w:pPr>
      <w:r>
        <w:br w:type="page"/>
      </w:r>
    </w:p>
    <w:p w14:paraId="2C498947"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B386A0B"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15860C2F" w14:textId="77777777" w:rsidTr="006551C3">
        <w:trPr>
          <w:trHeight w:val="432"/>
        </w:trPr>
        <w:tc>
          <w:tcPr>
            <w:tcW w:w="3600" w:type="dxa"/>
            <w:vMerge w:val="restart"/>
            <w:vAlign w:val="center"/>
          </w:tcPr>
          <w:p w14:paraId="7E490461" w14:textId="77777777" w:rsidR="004A4C49" w:rsidRPr="004048B0" w:rsidRDefault="004A4C49" w:rsidP="004D4384">
            <w:pPr>
              <w:pStyle w:val="Quote"/>
            </w:pPr>
            <w:r w:rsidRPr="004048B0">
              <w:br w:type="page"/>
            </w:r>
            <w:sdt>
              <w:sdtPr>
                <w:id w:val="242228321"/>
                <w:placeholder>
                  <w:docPart w:val="34EA188D1CEC4EF7BDE56E2491EA0796"/>
                </w:placeholder>
                <w:temporary/>
                <w:showingPlcHdr/>
                <w15:appearance w15:val="hidden"/>
              </w:sdtPr>
              <w:sdtContent>
                <w:r w:rsidR="006F5A91" w:rsidRPr="004D4384">
                  <w:t>Lorem ipsum dolor sit amet, consectetur adipiscing elit.</w:t>
                </w:r>
              </w:sdtContent>
            </w:sdt>
          </w:p>
        </w:tc>
        <w:tc>
          <w:tcPr>
            <w:tcW w:w="7191" w:type="dxa"/>
          </w:tcPr>
          <w:p w14:paraId="5239FC04" w14:textId="77777777" w:rsidR="004A4C49" w:rsidRPr="004048B0" w:rsidRDefault="004A4C49" w:rsidP="007D4707">
            <w:r w:rsidRPr="004048B0">
              <w:rPr>
                <w:noProof/>
                <w:lang w:eastAsia="en-AU"/>
              </w:rPr>
              <w:drawing>
                <wp:inline distT="0" distB="0" distL="0" distR="0" wp14:anchorId="42E45CF1" wp14:editId="4DCE5F7E">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1754B2F2" w14:textId="77777777" w:rsidTr="00FE44CB">
        <w:trPr>
          <w:trHeight w:val="1440"/>
        </w:trPr>
        <w:tc>
          <w:tcPr>
            <w:tcW w:w="3600" w:type="dxa"/>
            <w:vMerge/>
          </w:tcPr>
          <w:p w14:paraId="528E1BAC" w14:textId="77777777" w:rsidR="004A4C49" w:rsidRPr="004048B0" w:rsidRDefault="004A4C49" w:rsidP="004D4384">
            <w:pPr>
              <w:pStyle w:val="Quote"/>
            </w:pPr>
          </w:p>
        </w:tc>
        <w:bookmarkStart w:id="3" w:name="_WHAT’S_NEXT"/>
        <w:bookmarkEnd w:id="3"/>
        <w:tc>
          <w:tcPr>
            <w:tcW w:w="7191" w:type="dxa"/>
          </w:tcPr>
          <w:p w14:paraId="30C882F5" w14:textId="77777777" w:rsidR="004A4C49" w:rsidRPr="004048B0" w:rsidRDefault="007D4707" w:rsidP="00FE44CB">
            <w:pPr>
              <w:pStyle w:val="Heading2"/>
            </w:pPr>
            <w:sdt>
              <w:sdtPr>
                <w:id w:val="-1568491668"/>
                <w:placeholder>
                  <w:docPart w:val="5303FF10525E4ED9900B940C1ECCB964"/>
                </w:placeholder>
                <w:temporary/>
                <w:showingPlcHdr/>
                <w15:appearance w15:val="hidden"/>
              </w:sdtPr>
              <w:sdtContent>
                <w:r w:rsidR="006F5A91" w:rsidRPr="004048B0">
                  <w:t xml:space="preserve">WHAT’S NEXT </w:t>
                </w:r>
              </w:sdtContent>
            </w:sdt>
          </w:p>
        </w:tc>
      </w:tr>
      <w:tr w:rsidR="004A4C49" w:rsidRPr="004048B0" w14:paraId="2D5CB45C" w14:textId="77777777" w:rsidTr="006551C3">
        <w:trPr>
          <w:trHeight w:val="11583"/>
        </w:trPr>
        <w:tc>
          <w:tcPr>
            <w:tcW w:w="3600" w:type="dxa"/>
            <w:vMerge/>
          </w:tcPr>
          <w:p w14:paraId="27619B66" w14:textId="77777777" w:rsidR="004A4C49" w:rsidRPr="004048B0" w:rsidRDefault="004A4C49" w:rsidP="004D4384">
            <w:pPr>
              <w:pStyle w:val="Quote"/>
            </w:pPr>
          </w:p>
        </w:tc>
        <w:tc>
          <w:tcPr>
            <w:tcW w:w="7191" w:type="dxa"/>
          </w:tcPr>
          <w:sdt>
            <w:sdtPr>
              <w:id w:val="855076196"/>
              <w:placeholder>
                <w:docPart w:val="A7A22576C13E4FCE8B65F65445BD7D10"/>
              </w:placeholder>
              <w:temporary/>
              <w:showingPlcHdr/>
              <w15:appearance w15:val="hidden"/>
            </w:sdtPr>
            <w:sdtContent>
              <w:p w14:paraId="66935558" w14:textId="77777777"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3D3E0123" w14:textId="77777777" w:rsidR="006F5A91" w:rsidRPr="004048B0" w:rsidRDefault="006F5A91" w:rsidP="006F5A91"/>
              <w:p w14:paraId="0EBE7256" w14:textId="77777777"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14:paraId="3B34FFD2" w14:textId="77777777" w:rsidR="006F5A91" w:rsidRPr="004048B0" w:rsidRDefault="006F5A91" w:rsidP="006F5A91"/>
              <w:p w14:paraId="7B46E610" w14:textId="77777777"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14:paraId="69F4FEA7" w14:textId="77777777" w:rsidR="006F5A91" w:rsidRPr="004048B0" w:rsidRDefault="006F5A91" w:rsidP="006F5A91"/>
              <w:p w14:paraId="76DA3CD5" w14:textId="77777777"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14:paraId="5880065C" w14:textId="77777777" w:rsidR="007762BF" w:rsidRPr="004048B0" w:rsidRDefault="007762BF"/>
    <w:p w14:paraId="4280E890"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6666C0CA" w14:textId="77777777" w:rsidR="005F350F" w:rsidRPr="004048B0" w:rsidRDefault="005F350F"/>
    <w:p w14:paraId="2FE8E807"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FD1FF0" w14:textId="77777777" w:rsidR="00BC0F45" w:rsidRDefault="00BC0F45" w:rsidP="006B633A">
      <w:r>
        <w:separator/>
      </w:r>
    </w:p>
  </w:endnote>
  <w:endnote w:type="continuationSeparator" w:id="0">
    <w:p w14:paraId="2FC8902B" w14:textId="77777777" w:rsidR="00BC0F45" w:rsidRDefault="00BC0F45"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18C2A" w14:textId="77777777" w:rsidR="007D4707" w:rsidRPr="006F5A91" w:rsidRDefault="007D4707" w:rsidP="006F5A91">
    <w:pPr>
      <w:pStyle w:val="Footer"/>
    </w:pPr>
    <w:sdt>
      <w:sdtPr>
        <w:rPr>
          <w:rFonts w:ascii="Calibri" w:hAnsi="Calibri" w:cs="Calibri"/>
          <w:color w:val="000000"/>
          <w:lang w:val="en-AU"/>
        </w:rPr>
        <w:id w:val="566458770"/>
        <w:placeholder>
          <w:docPart w:val="AFFF80D96B86452DB972E688D11A5CAA"/>
        </w:placeholder>
        <w:temporary/>
        <w15:appearance w15:val="hidden"/>
      </w:sdtPr>
      <w:sdtEndPr>
        <w:rPr>
          <w:lang w:val="en-US"/>
        </w:rPr>
      </w:sdtEndPr>
      <w:sdtContent>
        <w:r w:rsidRPr="004048B0">
          <w:rPr>
            <w:rFonts w:ascii="Calibri" w:hAnsi="Calibri" w:cs="Calibri"/>
            <w:color w:val="000000"/>
          </w:rPr>
          <w:t>ANNUAL REVIEW</w:t>
        </w:r>
      </w:sdtContent>
    </w:sdt>
    <w:r w:rsidRPr="004048B0">
      <w:rPr>
        <w:rFonts w:ascii="Calibri" w:hAnsi="Calibri" w:cs="Calibri"/>
        <w:color w:val="000000"/>
      </w:rPr>
      <w:t xml:space="preserve"> |</w:t>
    </w:r>
    <w:r>
      <w:t xml:space="preserve"> </w:t>
    </w:r>
    <w:sdt>
      <w:sdtPr>
        <w:id w:val="5274541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C5121" w14:textId="77777777" w:rsidR="007D4707" w:rsidRPr="006F5A91" w:rsidRDefault="007D4707" w:rsidP="006F5A91">
    <w:pPr>
      <w:pStyle w:val="Footer"/>
    </w:pPr>
    <w:sdt>
      <w:sdtPr>
        <w:rPr>
          <w:rFonts w:ascii="Calibri" w:hAnsi="Calibri" w:cs="Calibri"/>
          <w:color w:val="000000"/>
          <w:lang w:val="en-AU"/>
        </w:rPr>
        <w:id w:val="1305126051"/>
        <w:placeholder>
          <w:docPart w:val="7B272805FCF549159AF6ABA3DD3DD608"/>
        </w:placeholder>
        <w:temporary/>
        <w15:appearance w15:val="hidden"/>
      </w:sdtPr>
      <w:sdtEndPr>
        <w:rPr>
          <w:lang w:val="en-US"/>
        </w:rPr>
      </w:sdtEndPr>
      <w:sdtContent>
        <w:r w:rsidRPr="004048B0">
          <w:rPr>
            <w:rFonts w:ascii="Calibri" w:hAnsi="Calibri" w:cs="Calibri"/>
            <w:color w:val="000000"/>
          </w:rPr>
          <w:t>ANNUAL REVIEW</w:t>
        </w:r>
      </w:sdtContent>
    </w:sdt>
    <w:r w:rsidRPr="004048B0">
      <w:rPr>
        <w:rFonts w:ascii="Calibri" w:hAnsi="Calibri" w:cs="Calibri"/>
        <w:color w:val="000000"/>
      </w:rPr>
      <w:t xml:space="preserve"> |</w:t>
    </w:r>
    <w:r>
      <w:t xml:space="preserve"> </w:t>
    </w:r>
    <w:sdt>
      <w:sdtPr>
        <w:id w:val="-173006920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331D72" w14:textId="77777777" w:rsidR="00BC0F45" w:rsidRDefault="00BC0F45" w:rsidP="006B633A">
      <w:r>
        <w:separator/>
      </w:r>
    </w:p>
  </w:footnote>
  <w:footnote w:type="continuationSeparator" w:id="0">
    <w:p w14:paraId="2925C2E4" w14:textId="77777777" w:rsidR="00BC0F45" w:rsidRDefault="00BC0F45"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6721A"/>
    <w:multiLevelType w:val="hybridMultilevel"/>
    <w:tmpl w:val="4414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0"/>
  </w:num>
  <w:num w:numId="4">
    <w:abstractNumId w:val="5"/>
  </w:num>
  <w:num w:numId="5">
    <w:abstractNumId w:val="7"/>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D4707"/>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45C11"/>
    <w:rsid w:val="00450F88"/>
    <w:rsid w:val="004534B7"/>
    <w:rsid w:val="00455E2B"/>
    <w:rsid w:val="00485282"/>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358D"/>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C2854"/>
    <w:rsid w:val="007D0BCF"/>
    <w:rsid w:val="007D3DFE"/>
    <w:rsid w:val="007D4707"/>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0BB7"/>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B70B1"/>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0F45"/>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E4DB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E28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B35E0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B35E06"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9F2936" w:themeColor="accent2"/>
    </w:rPr>
  </w:style>
  <w:style w:type="paragraph" w:customStyle="1" w:styleId="TitleOption2">
    <w:name w:val="TitleOption2"/>
    <w:basedOn w:val="Title"/>
    <w:uiPriority w:val="5"/>
    <w:semiHidden/>
    <w:rsid w:val="00110D36"/>
    <w:rPr>
      <w:color w:val="F07F09" w:themeColor="accent1"/>
    </w:rPr>
  </w:style>
  <w:style w:type="paragraph" w:customStyle="1" w:styleId="TitleOption3">
    <w:name w:val="TitleOption3"/>
    <w:basedOn w:val="Title"/>
    <w:uiPriority w:val="6"/>
    <w:semiHidden/>
    <w:rsid w:val="00110D36"/>
    <w:rPr>
      <w:color w:val="4E8542"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9F2936" w:themeColor="accent2"/>
      <w:spacing w:val="40"/>
      <w:kern w:val="28"/>
      <w:sz w:val="28"/>
    </w:rPr>
  </w:style>
  <w:style w:type="paragraph" w:customStyle="1" w:styleId="TableLeft2">
    <w:name w:val="Table Left 2"/>
    <w:basedOn w:val="Normal"/>
    <w:uiPriority w:val="7"/>
    <w:qFormat/>
    <w:rsid w:val="00133F58"/>
    <w:pPr>
      <w:spacing w:before="120"/>
    </w:pPr>
    <w:rPr>
      <w:color w:val="F07F09" w:themeColor="accent1"/>
      <w:spacing w:val="40"/>
      <w:kern w:val="28"/>
      <w:sz w:val="28"/>
    </w:rPr>
  </w:style>
  <w:style w:type="paragraph" w:customStyle="1" w:styleId="TableLeft3">
    <w:name w:val="Table Left 3"/>
    <w:basedOn w:val="Normal"/>
    <w:uiPriority w:val="7"/>
    <w:qFormat/>
    <w:rsid w:val="00133F58"/>
    <w:pPr>
      <w:spacing w:before="120"/>
    </w:pPr>
    <w:rPr>
      <w:color w:val="323232"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yperlink">
    <w:name w:val="Hyperlink"/>
    <w:basedOn w:val="DefaultParagraphFont"/>
    <w:uiPriority w:val="99"/>
    <w:unhideWhenUsed/>
    <w:rsid w:val="00AB70B1"/>
    <w:rPr>
      <w:color w:val="6B9F25" w:themeColor="hyperlink"/>
      <w:u w:val="single"/>
    </w:rPr>
  </w:style>
  <w:style w:type="character" w:styleId="UnresolvedMention">
    <w:name w:val="Unresolved Mention"/>
    <w:basedOn w:val="DefaultParagraphFont"/>
    <w:uiPriority w:val="99"/>
    <w:semiHidden/>
    <w:unhideWhenUsed/>
    <w:rsid w:val="00AB70B1"/>
    <w:rPr>
      <w:color w:val="605E5C"/>
      <w:shd w:val="clear" w:color="auto" w:fill="E1DFDD"/>
    </w:rPr>
  </w:style>
  <w:style w:type="character" w:styleId="FollowedHyperlink">
    <w:name w:val="FollowedHyperlink"/>
    <w:basedOn w:val="DefaultParagraphFont"/>
    <w:uiPriority w:val="99"/>
    <w:semiHidden/>
    <w:rsid w:val="00AB70B1"/>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sv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chart" Target="charts/chart1.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la\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EB52-4352-B9CD-D6F59DF09C77}"/>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EB52-4352-B9CD-D6F59DF09C77}"/>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EB52-4352-B9CD-D6F59DF09C77}"/>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DE6EC82D4BF4D6C92087E8098B45D7D"/>
        <w:category>
          <w:name w:val="General"/>
          <w:gallery w:val="placeholder"/>
        </w:category>
        <w:types>
          <w:type w:val="bbPlcHdr"/>
        </w:types>
        <w:behaviors>
          <w:behavior w:val="content"/>
        </w:behaviors>
        <w:guid w:val="{C8AB96F5-B029-42AC-B976-4CA811B84FF1}"/>
      </w:docPartPr>
      <w:docPartBody>
        <w:p w:rsidR="00000000" w:rsidRDefault="00BB6ED0">
          <w:pPr>
            <w:pStyle w:val="EDE6EC82D4BF4D6C92087E8098B45D7D"/>
          </w:pPr>
          <w:r w:rsidRPr="004048B0">
            <w:rPr>
              <w:noProof/>
            </w:rPr>
            <w:t>|</w:t>
          </w:r>
        </w:p>
      </w:docPartBody>
    </w:docPart>
    <w:docPart>
      <w:docPartPr>
        <w:name w:val="56FAEC88CAA2489C907B8F60BC5D51C5"/>
        <w:category>
          <w:name w:val="General"/>
          <w:gallery w:val="placeholder"/>
        </w:category>
        <w:types>
          <w:type w:val="bbPlcHdr"/>
        </w:types>
        <w:behaviors>
          <w:behavior w:val="content"/>
        </w:behaviors>
        <w:guid w:val="{F44913D6-F1AB-4A6E-9C07-B5B63638CE3B}"/>
      </w:docPartPr>
      <w:docPartBody>
        <w:p w:rsidR="00BB6ED0" w:rsidRDefault="00BB6ED0">
          <w:pPr>
            <w:pStyle w:val="56FAEC88CAA2489C907B8F60BC5D51C5"/>
          </w:pPr>
          <w:r w:rsidRPr="004048B0">
            <w:t>Introduction</w:t>
          </w:r>
        </w:p>
      </w:docPartBody>
    </w:docPart>
    <w:docPart>
      <w:docPartPr>
        <w:name w:val="AFFF80D96B86452DB972E688D11A5CAA"/>
        <w:category>
          <w:name w:val="General"/>
          <w:gallery w:val="placeholder"/>
        </w:category>
        <w:types>
          <w:type w:val="bbPlcHdr"/>
        </w:types>
        <w:behaviors>
          <w:behavior w:val="content"/>
        </w:behaviors>
        <w:guid w:val="{EDAFB815-2837-4F29-91F1-361341827A78}"/>
      </w:docPartPr>
      <w:docPartBody>
        <w:p w:rsidR="00BB6ED0" w:rsidRDefault="00BB6ED0">
          <w:pPr>
            <w:pStyle w:val="AFFF80D96B86452DB972E688D11A5CAA"/>
          </w:pPr>
          <w:r w:rsidRPr="004048B0">
            <w:t>SUBHEADING</w:t>
          </w:r>
        </w:p>
      </w:docPartBody>
    </w:docPart>
    <w:docPart>
      <w:docPartPr>
        <w:name w:val="7B272805FCF549159AF6ABA3DD3DD608"/>
        <w:category>
          <w:name w:val="General"/>
          <w:gallery w:val="placeholder"/>
        </w:category>
        <w:types>
          <w:type w:val="bbPlcHdr"/>
        </w:types>
        <w:behaviors>
          <w:behavior w:val="content"/>
        </w:behaviors>
        <w:guid w:val="{3AC52A18-F593-4B16-AB25-A014CA02498E}"/>
      </w:docPartPr>
      <w:docPartBody>
        <w:p w:rsidR="00BB6ED0" w:rsidRDefault="00BB6ED0">
          <w:pPr>
            <w:pStyle w:val="7B272805FCF549159AF6ABA3DD3DD608"/>
          </w:pPr>
          <w:r w:rsidRPr="004048B0">
            <w:t>SUBHEADING</w:t>
          </w:r>
        </w:p>
      </w:docPartBody>
    </w:docPart>
    <w:docPart>
      <w:docPartPr>
        <w:name w:val="72A82BF6E7D14CFC91DEDE64D194B338"/>
        <w:category>
          <w:name w:val="General"/>
          <w:gallery w:val="placeholder"/>
        </w:category>
        <w:types>
          <w:type w:val="bbPlcHdr"/>
        </w:types>
        <w:behaviors>
          <w:behavior w:val="content"/>
        </w:behaviors>
        <w:guid w:val="{D3C0CD3F-10B2-4145-AF21-7AED8ED3E537}"/>
      </w:docPartPr>
      <w:docPartBody>
        <w:p w:rsidR="00BB6ED0" w:rsidRDefault="00BB6ED0">
          <w:pPr>
            <w:pStyle w:val="72A82BF6E7D14CFC91DEDE64D194B338"/>
          </w:pPr>
          <w:r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p>
      </w:docPartBody>
    </w:docPart>
    <w:docPart>
      <w:docPartPr>
        <w:name w:val="5E85B4DE5AA04D5EA1D58959BF52A2CF"/>
        <w:category>
          <w:name w:val="General"/>
          <w:gallery w:val="placeholder"/>
        </w:category>
        <w:types>
          <w:type w:val="bbPlcHdr"/>
        </w:types>
        <w:behaviors>
          <w:behavior w:val="content"/>
        </w:behaviors>
        <w:guid w:val="{7766C557-80D0-4C78-9905-CE2B1742F70D}"/>
      </w:docPartPr>
      <w:docPartBody>
        <w:p w:rsidR="00BB6ED0" w:rsidRDefault="00BB6ED0">
          <w:pPr>
            <w:pStyle w:val="5E85B4DE5AA04D5EA1D58959BF52A2CF"/>
          </w:pPr>
          <w:r w:rsidRPr="004048B0">
            <w:t>SUBHEADING</w:t>
          </w:r>
        </w:p>
      </w:docPartBody>
    </w:docPart>
    <w:docPart>
      <w:docPartPr>
        <w:name w:val="9B4CCF088D3B4026A74F20D44AA4D859"/>
        <w:category>
          <w:name w:val="General"/>
          <w:gallery w:val="placeholder"/>
        </w:category>
        <w:types>
          <w:type w:val="bbPlcHdr"/>
        </w:types>
        <w:behaviors>
          <w:behavior w:val="content"/>
        </w:behaviors>
        <w:guid w:val="{9FCDEFF9-6B83-460A-AB7E-50D1198959F2}"/>
      </w:docPartPr>
      <w:docPartBody>
        <w:p w:rsidR="00BB6ED0" w:rsidRDefault="00BB6ED0">
          <w:pPr>
            <w:pStyle w:val="9B4CCF088D3B4026A74F20D44AA4D859"/>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p>
      </w:docPartBody>
    </w:docPart>
    <w:docPart>
      <w:docPartPr>
        <w:name w:val="CF8E69E5A9324964AEAF1D3C6ED6CFC2"/>
        <w:category>
          <w:name w:val="General"/>
          <w:gallery w:val="placeholder"/>
        </w:category>
        <w:types>
          <w:type w:val="bbPlcHdr"/>
        </w:types>
        <w:behaviors>
          <w:behavior w:val="content"/>
        </w:behaviors>
        <w:guid w:val="{1D6F587A-43EA-4761-A84A-63944AE9A695}"/>
      </w:docPartPr>
      <w:docPartBody>
        <w:p w:rsidR="00BB6ED0" w:rsidRDefault="00BB6ED0">
          <w:pPr>
            <w:pStyle w:val="CF8E69E5A9324964AEAF1D3C6ED6CFC2"/>
          </w:pPr>
          <w:r w:rsidRPr="004048B0">
            <w:t>Figure 1</w:t>
          </w:r>
        </w:p>
      </w:docPartBody>
    </w:docPart>
    <w:docPart>
      <w:docPartPr>
        <w:name w:val="1314CD2AC7B04C28B380D58AA6B63652"/>
        <w:category>
          <w:name w:val="General"/>
          <w:gallery w:val="placeholder"/>
        </w:category>
        <w:types>
          <w:type w:val="bbPlcHdr"/>
        </w:types>
        <w:behaviors>
          <w:behavior w:val="content"/>
        </w:behaviors>
        <w:guid w:val="{E70C4D30-37CA-4E7F-BB81-20C3A78341DA}"/>
      </w:docPartPr>
      <w:docPartBody>
        <w:p w:rsidR="00BB6ED0" w:rsidRDefault="00BB6ED0">
          <w:pPr>
            <w:pStyle w:val="1314CD2AC7B04C28B380D58AA6B63652"/>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42D867DB0A13495DA27F474363DC8BD6"/>
        <w:category>
          <w:name w:val="General"/>
          <w:gallery w:val="placeholder"/>
        </w:category>
        <w:types>
          <w:type w:val="bbPlcHdr"/>
        </w:types>
        <w:behaviors>
          <w:behavior w:val="content"/>
        </w:behaviors>
        <w:guid w:val="{F1042272-C49A-4F86-A175-31D0B7614C8A}"/>
      </w:docPartPr>
      <w:docPartBody>
        <w:p w:rsidR="00BB6ED0" w:rsidRDefault="00BB6ED0">
          <w:pPr>
            <w:pStyle w:val="42D867DB0A13495DA27F474363DC8BD6"/>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60B15982447042B193E7933A4B30DB01"/>
        <w:category>
          <w:name w:val="General"/>
          <w:gallery w:val="placeholder"/>
        </w:category>
        <w:types>
          <w:type w:val="bbPlcHdr"/>
        </w:types>
        <w:behaviors>
          <w:behavior w:val="content"/>
        </w:behaviors>
        <w:guid w:val="{FB7CDDE1-9217-434C-9362-0669C9DE69F3}"/>
      </w:docPartPr>
      <w:docPartBody>
        <w:p w:rsidR="00BB6ED0" w:rsidRPr="004048B0" w:rsidRDefault="00BB6ED0" w:rsidP="00BB6ED0">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BB6ED0" w:rsidRPr="004048B0" w:rsidRDefault="00BB6ED0" w:rsidP="00BB6ED0"/>
        <w:p w:rsidR="00BB6ED0" w:rsidRDefault="00BB6ED0">
          <w:pPr>
            <w:pStyle w:val="60B15982447042B193E7933A4B30DB01"/>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34EA188D1CEC4EF7BDE56E2491EA0796"/>
        <w:category>
          <w:name w:val="General"/>
          <w:gallery w:val="placeholder"/>
        </w:category>
        <w:types>
          <w:type w:val="bbPlcHdr"/>
        </w:types>
        <w:behaviors>
          <w:behavior w:val="content"/>
        </w:behaviors>
        <w:guid w:val="{275CA5CB-34E3-4EBF-80F1-0E7ED92EF0C6}"/>
      </w:docPartPr>
      <w:docPartBody>
        <w:p w:rsidR="00BB6ED0" w:rsidRDefault="00BB6ED0">
          <w:pPr>
            <w:pStyle w:val="34EA188D1CEC4EF7BDE56E2491EA0796"/>
          </w:pPr>
          <w:r w:rsidRPr="004D4384">
            <w:t>Lorem ipsum dolor sit amet, consectetur adipiscing elit.</w:t>
          </w:r>
        </w:p>
      </w:docPartBody>
    </w:docPart>
    <w:docPart>
      <w:docPartPr>
        <w:name w:val="5303FF10525E4ED9900B940C1ECCB964"/>
        <w:category>
          <w:name w:val="General"/>
          <w:gallery w:val="placeholder"/>
        </w:category>
        <w:types>
          <w:type w:val="bbPlcHdr"/>
        </w:types>
        <w:behaviors>
          <w:behavior w:val="content"/>
        </w:behaviors>
        <w:guid w:val="{D5E34516-1908-4457-9855-22FE653E9464}"/>
      </w:docPartPr>
      <w:docPartBody>
        <w:p w:rsidR="00BB6ED0" w:rsidRDefault="00BB6ED0">
          <w:pPr>
            <w:pStyle w:val="5303FF10525E4ED9900B940C1ECCB964"/>
          </w:pPr>
          <w:r w:rsidRPr="004048B0">
            <w:t xml:space="preserve">WHAT’S NEXT </w:t>
          </w:r>
        </w:p>
      </w:docPartBody>
    </w:docPart>
    <w:docPart>
      <w:docPartPr>
        <w:name w:val="A7A22576C13E4FCE8B65F65445BD7D10"/>
        <w:category>
          <w:name w:val="General"/>
          <w:gallery w:val="placeholder"/>
        </w:category>
        <w:types>
          <w:type w:val="bbPlcHdr"/>
        </w:types>
        <w:behaviors>
          <w:behavior w:val="content"/>
        </w:behaviors>
        <w:guid w:val="{E1FBFB19-E37D-4336-9A8F-29806B0BEE44}"/>
      </w:docPartPr>
      <w:docPartBody>
        <w:p w:rsidR="00BB6ED0" w:rsidRPr="004048B0" w:rsidRDefault="00BB6ED0" w:rsidP="00BB6ED0">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BB6ED0" w:rsidRPr="004048B0" w:rsidRDefault="00BB6ED0" w:rsidP="00BB6ED0"/>
        <w:p w:rsidR="00BB6ED0" w:rsidRPr="004048B0" w:rsidRDefault="00BB6ED0" w:rsidP="00BB6ED0">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rsidR="00BB6ED0" w:rsidRPr="004048B0" w:rsidRDefault="00BB6ED0" w:rsidP="00BB6ED0"/>
        <w:p w:rsidR="00BB6ED0" w:rsidRPr="004048B0" w:rsidRDefault="00BB6ED0" w:rsidP="00BB6ED0">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rsidR="00BB6ED0" w:rsidRPr="004048B0" w:rsidRDefault="00BB6ED0" w:rsidP="00BB6ED0"/>
        <w:p w:rsidR="00BB6ED0" w:rsidRDefault="00BB6ED0">
          <w:pPr>
            <w:pStyle w:val="A7A22576C13E4FCE8B65F65445BD7D10"/>
          </w:pPr>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docPartBody>
    </w:docPart>
    <w:docPart>
      <w:docPartPr>
        <w:name w:val="1E3B89E5678D4731BDF9273A883D22C6"/>
        <w:category>
          <w:name w:val="General"/>
          <w:gallery w:val="placeholder"/>
        </w:category>
        <w:types>
          <w:type w:val="bbPlcHdr"/>
        </w:types>
        <w:behaviors>
          <w:behavior w:val="content"/>
        </w:behaviors>
        <w:guid w:val="{616C647C-A9AC-42D9-8E19-8901B72F6D4F}"/>
      </w:docPartPr>
      <w:docPartBody>
        <w:p w:rsidR="00BB6ED0" w:rsidRPr="004048B0" w:rsidRDefault="00BB6ED0" w:rsidP="00BB6ED0">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000000" w:rsidRDefault="00BB6ED0" w:rsidP="00BB6ED0">
          <w:pPr>
            <w:pStyle w:val="1E3B89E5678D4731BDF9273A883D22C6"/>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C4B9B0B272774380B1BE5768FDFE94F1"/>
        <w:category>
          <w:name w:val="General"/>
          <w:gallery w:val="placeholder"/>
        </w:category>
        <w:types>
          <w:type w:val="bbPlcHdr"/>
        </w:types>
        <w:behaviors>
          <w:behavior w:val="content"/>
        </w:behaviors>
        <w:guid w:val="{A364D6CB-61A7-40E2-81DE-711AA014DC95}"/>
      </w:docPartPr>
      <w:docPartBody>
        <w:p w:rsidR="00000000" w:rsidRDefault="00BB6ED0" w:rsidP="00BB6ED0">
          <w:pPr>
            <w:pStyle w:val="C4B9B0B272774380B1BE5768FDFE94F1"/>
          </w:pPr>
          <w:r w:rsidRPr="004048B0">
            <w:t>Q1</w:t>
          </w:r>
        </w:p>
      </w:docPartBody>
    </w:docPart>
    <w:docPart>
      <w:docPartPr>
        <w:name w:val="7D1A5D9657DC4541A02A16FC2053ADD9"/>
        <w:category>
          <w:name w:val="General"/>
          <w:gallery w:val="placeholder"/>
        </w:category>
        <w:types>
          <w:type w:val="bbPlcHdr"/>
        </w:types>
        <w:behaviors>
          <w:behavior w:val="content"/>
        </w:behaviors>
        <w:guid w:val="{EC170599-5CD1-4E85-AF41-827EEE3EB280}"/>
      </w:docPartPr>
      <w:docPartBody>
        <w:p w:rsidR="00000000" w:rsidRDefault="00BB6ED0" w:rsidP="00BB6ED0">
          <w:pPr>
            <w:pStyle w:val="7D1A5D9657DC4541A02A16FC2053ADD9"/>
          </w:pPr>
          <w:r w:rsidRPr="004048B0">
            <w:t>Q2</w:t>
          </w:r>
        </w:p>
      </w:docPartBody>
    </w:docPart>
    <w:docPart>
      <w:docPartPr>
        <w:name w:val="CEBEDB49CF794E8384339C7989F9141F"/>
        <w:category>
          <w:name w:val="General"/>
          <w:gallery w:val="placeholder"/>
        </w:category>
        <w:types>
          <w:type w:val="bbPlcHdr"/>
        </w:types>
        <w:behaviors>
          <w:behavior w:val="content"/>
        </w:behaviors>
        <w:guid w:val="{F3904B65-2DE9-4EA7-A703-4982A2DF212C}"/>
      </w:docPartPr>
      <w:docPartBody>
        <w:p w:rsidR="00000000" w:rsidRDefault="00BB6ED0" w:rsidP="00BB6ED0">
          <w:pPr>
            <w:pStyle w:val="CEBEDB49CF794E8384339C7989F9141F"/>
          </w:pPr>
          <w:r w:rsidRPr="004048B0">
            <w:t>Q3</w:t>
          </w:r>
        </w:p>
      </w:docPartBody>
    </w:docPart>
    <w:docPart>
      <w:docPartPr>
        <w:name w:val="7831BE57AA724F48AFC9D3E1B056EC3F"/>
        <w:category>
          <w:name w:val="General"/>
          <w:gallery w:val="placeholder"/>
        </w:category>
        <w:types>
          <w:type w:val="bbPlcHdr"/>
        </w:types>
        <w:behaviors>
          <w:behavior w:val="content"/>
        </w:behaviors>
        <w:guid w:val="{B0B0AE7E-7873-4E63-B2B7-4F4696F4CAD1}"/>
      </w:docPartPr>
      <w:docPartBody>
        <w:p w:rsidR="00000000" w:rsidRDefault="00BB6ED0" w:rsidP="00BB6ED0">
          <w:pPr>
            <w:pStyle w:val="7831BE57AA724F48AFC9D3E1B056EC3F"/>
          </w:pPr>
          <w:r w:rsidRPr="004048B0">
            <w:t>Q4</w:t>
          </w:r>
        </w:p>
      </w:docPartBody>
    </w:docPart>
    <w:docPart>
      <w:docPartPr>
        <w:name w:val="F679A169F86845339978CA8ECFBEDCC8"/>
        <w:category>
          <w:name w:val="General"/>
          <w:gallery w:val="placeholder"/>
        </w:category>
        <w:types>
          <w:type w:val="bbPlcHdr"/>
        </w:types>
        <w:behaviors>
          <w:behavior w:val="content"/>
        </w:behaviors>
        <w:guid w:val="{6ED22E1F-A6EE-4A93-85ED-EF9B24845B60}"/>
      </w:docPartPr>
      <w:docPartBody>
        <w:p w:rsidR="00000000" w:rsidRDefault="00BB6ED0" w:rsidP="00BB6ED0">
          <w:pPr>
            <w:pStyle w:val="F679A169F86845339978CA8ECFBEDCC8"/>
          </w:pPr>
          <w:r w:rsidRPr="004048B0">
            <w:t>SECTOR 1</w:t>
          </w:r>
        </w:p>
      </w:docPartBody>
    </w:docPart>
    <w:docPart>
      <w:docPartPr>
        <w:name w:val="B71EAEE4EEEE46F397EBE6A8D35742A1"/>
        <w:category>
          <w:name w:val="General"/>
          <w:gallery w:val="placeholder"/>
        </w:category>
        <w:types>
          <w:type w:val="bbPlcHdr"/>
        </w:types>
        <w:behaviors>
          <w:behavior w:val="content"/>
        </w:behaviors>
        <w:guid w:val="{D20C18BB-E21D-423E-A536-F70FE8A486AC}"/>
      </w:docPartPr>
      <w:docPartBody>
        <w:p w:rsidR="00000000" w:rsidRDefault="00BB6ED0" w:rsidP="00BB6ED0">
          <w:pPr>
            <w:pStyle w:val="B71EAEE4EEEE46F397EBE6A8D35742A1"/>
          </w:pPr>
          <w:r w:rsidRPr="004048B0">
            <w:t>4.3</w:t>
          </w:r>
        </w:p>
      </w:docPartBody>
    </w:docPart>
    <w:docPart>
      <w:docPartPr>
        <w:name w:val="8AB91A3E17704D65A08E8DD03578C03B"/>
        <w:category>
          <w:name w:val="General"/>
          <w:gallery w:val="placeholder"/>
        </w:category>
        <w:types>
          <w:type w:val="bbPlcHdr"/>
        </w:types>
        <w:behaviors>
          <w:behavior w:val="content"/>
        </w:behaviors>
        <w:guid w:val="{C5095D58-0037-4BCF-A9C4-B6D057543CE1}"/>
      </w:docPartPr>
      <w:docPartBody>
        <w:p w:rsidR="00000000" w:rsidRDefault="00BB6ED0" w:rsidP="00BB6ED0">
          <w:pPr>
            <w:pStyle w:val="8AB91A3E17704D65A08E8DD03578C03B"/>
          </w:pPr>
          <w:r w:rsidRPr="004048B0">
            <w:t>2.5</w:t>
          </w:r>
        </w:p>
      </w:docPartBody>
    </w:docPart>
    <w:docPart>
      <w:docPartPr>
        <w:name w:val="D90757780FA0426BB21D0FB8E2D824F1"/>
        <w:category>
          <w:name w:val="General"/>
          <w:gallery w:val="placeholder"/>
        </w:category>
        <w:types>
          <w:type w:val="bbPlcHdr"/>
        </w:types>
        <w:behaviors>
          <w:behavior w:val="content"/>
        </w:behaviors>
        <w:guid w:val="{3B75D481-F3C7-430E-83AC-70BB1056EF14}"/>
      </w:docPartPr>
      <w:docPartBody>
        <w:p w:rsidR="00000000" w:rsidRDefault="00BB6ED0" w:rsidP="00BB6ED0">
          <w:pPr>
            <w:pStyle w:val="D90757780FA0426BB21D0FB8E2D824F1"/>
          </w:pPr>
          <w:r w:rsidRPr="004048B0">
            <w:t>3.5</w:t>
          </w:r>
        </w:p>
      </w:docPartBody>
    </w:docPart>
    <w:docPart>
      <w:docPartPr>
        <w:name w:val="582B831D96784BD4B795400BCDDA121D"/>
        <w:category>
          <w:name w:val="General"/>
          <w:gallery w:val="placeholder"/>
        </w:category>
        <w:types>
          <w:type w:val="bbPlcHdr"/>
        </w:types>
        <w:behaviors>
          <w:behavior w:val="content"/>
        </w:behaviors>
        <w:guid w:val="{A03CA907-41D7-4537-BF6F-7AC15B694722}"/>
      </w:docPartPr>
      <w:docPartBody>
        <w:p w:rsidR="00000000" w:rsidRDefault="00BB6ED0" w:rsidP="00BB6ED0">
          <w:pPr>
            <w:pStyle w:val="582B831D96784BD4B795400BCDDA121D"/>
          </w:pPr>
          <w:r w:rsidRPr="004048B0">
            <w:t>4.5</w:t>
          </w:r>
        </w:p>
      </w:docPartBody>
    </w:docPart>
    <w:docPart>
      <w:docPartPr>
        <w:name w:val="C7A70C4C313742768ED55F62149E7762"/>
        <w:category>
          <w:name w:val="General"/>
          <w:gallery w:val="placeholder"/>
        </w:category>
        <w:types>
          <w:type w:val="bbPlcHdr"/>
        </w:types>
        <w:behaviors>
          <w:behavior w:val="content"/>
        </w:behaviors>
        <w:guid w:val="{E5AF607A-3626-4A5D-B5A7-963E8D2D2CE2}"/>
      </w:docPartPr>
      <w:docPartBody>
        <w:p w:rsidR="00000000" w:rsidRDefault="00BB6ED0" w:rsidP="00BB6ED0">
          <w:pPr>
            <w:pStyle w:val="C7A70C4C313742768ED55F62149E7762"/>
          </w:pPr>
          <w:r w:rsidRPr="004048B0">
            <w:t>SECTOR 2</w:t>
          </w:r>
        </w:p>
      </w:docPartBody>
    </w:docPart>
    <w:docPart>
      <w:docPartPr>
        <w:name w:val="9845E107D83943398419C3F7A363DAC4"/>
        <w:category>
          <w:name w:val="General"/>
          <w:gallery w:val="placeholder"/>
        </w:category>
        <w:types>
          <w:type w:val="bbPlcHdr"/>
        </w:types>
        <w:behaviors>
          <w:behavior w:val="content"/>
        </w:behaviors>
        <w:guid w:val="{E64E6816-2CB4-45CC-A290-E610EA5738A2}"/>
      </w:docPartPr>
      <w:docPartBody>
        <w:p w:rsidR="00000000" w:rsidRDefault="00BB6ED0" w:rsidP="00BB6ED0">
          <w:pPr>
            <w:pStyle w:val="9845E107D83943398419C3F7A363DAC4"/>
          </w:pPr>
          <w:r w:rsidRPr="004048B0">
            <w:t>2.4</w:t>
          </w:r>
        </w:p>
      </w:docPartBody>
    </w:docPart>
    <w:docPart>
      <w:docPartPr>
        <w:name w:val="A8F3B629DFCB40A5AEC734B69840EC8D"/>
        <w:category>
          <w:name w:val="General"/>
          <w:gallery w:val="placeholder"/>
        </w:category>
        <w:types>
          <w:type w:val="bbPlcHdr"/>
        </w:types>
        <w:behaviors>
          <w:behavior w:val="content"/>
        </w:behaviors>
        <w:guid w:val="{3A854735-FBE5-47F5-9FE8-E3B99A294EA1}"/>
      </w:docPartPr>
      <w:docPartBody>
        <w:p w:rsidR="00000000" w:rsidRDefault="00BB6ED0" w:rsidP="00BB6ED0">
          <w:pPr>
            <w:pStyle w:val="A8F3B629DFCB40A5AEC734B69840EC8D"/>
          </w:pPr>
          <w:r w:rsidRPr="004048B0">
            <w:t>4.4</w:t>
          </w:r>
        </w:p>
      </w:docPartBody>
    </w:docPart>
    <w:docPart>
      <w:docPartPr>
        <w:name w:val="00601150AA814C409CE6E895D9A32F60"/>
        <w:category>
          <w:name w:val="General"/>
          <w:gallery w:val="placeholder"/>
        </w:category>
        <w:types>
          <w:type w:val="bbPlcHdr"/>
        </w:types>
        <w:behaviors>
          <w:behavior w:val="content"/>
        </w:behaviors>
        <w:guid w:val="{A803D500-EBE9-4F83-9127-C6FA6D6D36F3}"/>
      </w:docPartPr>
      <w:docPartBody>
        <w:p w:rsidR="00000000" w:rsidRDefault="00BB6ED0" w:rsidP="00BB6ED0">
          <w:pPr>
            <w:pStyle w:val="00601150AA814C409CE6E895D9A32F60"/>
          </w:pPr>
          <w:r w:rsidRPr="004048B0">
            <w:t>1.8</w:t>
          </w:r>
        </w:p>
      </w:docPartBody>
    </w:docPart>
    <w:docPart>
      <w:docPartPr>
        <w:name w:val="F9293826096B415B97998B2A8A3DF1EC"/>
        <w:category>
          <w:name w:val="General"/>
          <w:gallery w:val="placeholder"/>
        </w:category>
        <w:types>
          <w:type w:val="bbPlcHdr"/>
        </w:types>
        <w:behaviors>
          <w:behavior w:val="content"/>
        </w:behaviors>
        <w:guid w:val="{C84AF254-0DCA-42C9-8E38-C5723E0FB7CA}"/>
      </w:docPartPr>
      <w:docPartBody>
        <w:p w:rsidR="00000000" w:rsidRDefault="00BB6ED0" w:rsidP="00BB6ED0">
          <w:pPr>
            <w:pStyle w:val="F9293826096B415B97998B2A8A3DF1EC"/>
          </w:pPr>
          <w:r w:rsidRPr="004048B0">
            <w:t>2.8</w:t>
          </w:r>
        </w:p>
      </w:docPartBody>
    </w:docPart>
    <w:docPart>
      <w:docPartPr>
        <w:name w:val="1F2D46FAF7C8467ABE93A87B643FCA66"/>
        <w:category>
          <w:name w:val="General"/>
          <w:gallery w:val="placeholder"/>
        </w:category>
        <w:types>
          <w:type w:val="bbPlcHdr"/>
        </w:types>
        <w:behaviors>
          <w:behavior w:val="content"/>
        </w:behaviors>
        <w:guid w:val="{F8E9B2EA-D190-4B9A-9873-2DEDFBB4C8E4}"/>
      </w:docPartPr>
      <w:docPartBody>
        <w:p w:rsidR="00000000" w:rsidRDefault="00BB6ED0" w:rsidP="00BB6ED0">
          <w:pPr>
            <w:pStyle w:val="1F2D46FAF7C8467ABE93A87B643FCA66"/>
          </w:pPr>
          <w:r w:rsidRPr="004048B0">
            <w:t>SECTOR 3</w:t>
          </w:r>
        </w:p>
      </w:docPartBody>
    </w:docPart>
    <w:docPart>
      <w:docPartPr>
        <w:name w:val="706314F4535D4836B3DC7B58D46A37C8"/>
        <w:category>
          <w:name w:val="General"/>
          <w:gallery w:val="placeholder"/>
        </w:category>
        <w:types>
          <w:type w:val="bbPlcHdr"/>
        </w:types>
        <w:behaviors>
          <w:behavior w:val="content"/>
        </w:behaviors>
        <w:guid w:val="{B11E1FAE-8EA6-480E-9C1B-5EBCA35AC4F0}"/>
      </w:docPartPr>
      <w:docPartBody>
        <w:p w:rsidR="00000000" w:rsidRDefault="00BB6ED0" w:rsidP="00BB6ED0">
          <w:pPr>
            <w:pStyle w:val="706314F4535D4836B3DC7B58D46A37C8"/>
          </w:pPr>
          <w:r w:rsidRPr="004048B0">
            <w:t>2</w:t>
          </w:r>
        </w:p>
      </w:docPartBody>
    </w:docPart>
    <w:docPart>
      <w:docPartPr>
        <w:name w:val="39723F79234E47458ADBA4155653BFC7"/>
        <w:category>
          <w:name w:val="General"/>
          <w:gallery w:val="placeholder"/>
        </w:category>
        <w:types>
          <w:type w:val="bbPlcHdr"/>
        </w:types>
        <w:behaviors>
          <w:behavior w:val="content"/>
        </w:behaviors>
        <w:guid w:val="{717837B0-AE6E-44E7-94C2-B5010DAF28BB}"/>
      </w:docPartPr>
      <w:docPartBody>
        <w:p w:rsidR="00000000" w:rsidRDefault="00BB6ED0" w:rsidP="00BB6ED0">
          <w:pPr>
            <w:pStyle w:val="39723F79234E47458ADBA4155653BFC7"/>
          </w:pPr>
          <w:r w:rsidRPr="004048B0">
            <w:t>2</w:t>
          </w:r>
        </w:p>
      </w:docPartBody>
    </w:docPart>
    <w:docPart>
      <w:docPartPr>
        <w:name w:val="2C7569B1A3AF4EFF9ACCFF0FB5D9F4CB"/>
        <w:category>
          <w:name w:val="General"/>
          <w:gallery w:val="placeholder"/>
        </w:category>
        <w:types>
          <w:type w:val="bbPlcHdr"/>
        </w:types>
        <w:behaviors>
          <w:behavior w:val="content"/>
        </w:behaviors>
        <w:guid w:val="{7AF32949-B6D2-4748-B2E2-BAFE88239004}"/>
      </w:docPartPr>
      <w:docPartBody>
        <w:p w:rsidR="00000000" w:rsidRDefault="00BB6ED0" w:rsidP="00BB6ED0">
          <w:pPr>
            <w:pStyle w:val="2C7569B1A3AF4EFF9ACCFF0FB5D9F4CB"/>
          </w:pPr>
          <w:r w:rsidRPr="004048B0">
            <w:t>3</w:t>
          </w:r>
        </w:p>
      </w:docPartBody>
    </w:docPart>
    <w:docPart>
      <w:docPartPr>
        <w:name w:val="A5D3696CA198447D94C74FC6DEF7AD9A"/>
        <w:category>
          <w:name w:val="General"/>
          <w:gallery w:val="placeholder"/>
        </w:category>
        <w:types>
          <w:type w:val="bbPlcHdr"/>
        </w:types>
        <w:behaviors>
          <w:behavior w:val="content"/>
        </w:behaviors>
        <w:guid w:val="{8B0DB9E2-EE0C-49A5-B000-DFB5876405BB}"/>
      </w:docPartPr>
      <w:docPartBody>
        <w:p w:rsidR="00000000" w:rsidRDefault="00BB6ED0" w:rsidP="00BB6ED0">
          <w:pPr>
            <w:pStyle w:val="A5D3696CA198447D94C74FC6DEF7AD9A"/>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D0"/>
    <w:rsid w:val="00BB6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eastAsia="en-US"/>
    </w:rPr>
  </w:style>
  <w:style w:type="paragraph" w:customStyle="1" w:styleId="5B68E8B504354C31BC273808AA03D3BF">
    <w:name w:val="5B68E8B504354C31BC273808AA03D3BF"/>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0FE625CE11C24BD4B793743A190B12ED">
    <w:name w:val="0FE625CE11C24BD4B793743A190B12ED"/>
  </w:style>
  <w:style w:type="character" w:styleId="PlaceholderText">
    <w:name w:val="Placeholder Text"/>
    <w:basedOn w:val="DefaultParagraphFont"/>
    <w:uiPriority w:val="99"/>
    <w:semiHidden/>
    <w:rPr>
      <w:color w:val="808080"/>
    </w:rPr>
  </w:style>
  <w:style w:type="paragraph" w:customStyle="1" w:styleId="6A2AF22A84354670966AE7E76578EB20">
    <w:name w:val="6A2AF22A84354670966AE7E76578EB20"/>
  </w:style>
  <w:style w:type="paragraph" w:customStyle="1" w:styleId="EDE6EC82D4BF4D6C92087E8098B45D7D">
    <w:name w:val="EDE6EC82D4BF4D6C92087E8098B45D7D"/>
  </w:style>
  <w:style w:type="paragraph" w:customStyle="1" w:styleId="EEFA22BD645E4E59A1923DA86E491619">
    <w:name w:val="EEFA22BD645E4E59A1923DA86E491619"/>
  </w:style>
  <w:style w:type="paragraph" w:customStyle="1" w:styleId="F3F75374AF2C40649127DE1AA24BC1EC">
    <w:name w:val="F3F75374AF2C40649127DE1AA24BC1EC"/>
  </w:style>
  <w:style w:type="paragraph" w:customStyle="1" w:styleId="NormalBold">
    <w:name w:val="Normal Bold"/>
    <w:basedOn w:val="Normal"/>
    <w:uiPriority w:val="8"/>
    <w:qFormat/>
    <w:pPr>
      <w:spacing w:after="0" w:line="240" w:lineRule="auto"/>
    </w:pPr>
    <w:rPr>
      <w:rFonts w:eastAsiaTheme="minorHAnsi"/>
      <w:b/>
      <w:bCs/>
      <w:color w:val="FFFFFF" w:themeColor="background1"/>
      <w:lang w:eastAsia="en-US"/>
    </w:rPr>
  </w:style>
  <w:style w:type="paragraph" w:customStyle="1" w:styleId="C69DD7FBDF244FDBA33E62B8239212F0">
    <w:name w:val="C69DD7FBDF244FDBA33E62B8239212F0"/>
  </w:style>
  <w:style w:type="paragraph" w:customStyle="1" w:styleId="56FAEC88CAA2489C907B8F60BC5D51C5">
    <w:name w:val="56FAEC88CAA2489C907B8F60BC5D51C5"/>
  </w:style>
  <w:style w:type="paragraph" w:customStyle="1" w:styleId="AFFF80D96B86452DB972E688D11A5CAA">
    <w:name w:val="AFFF80D96B86452DB972E688D11A5CAA"/>
  </w:style>
  <w:style w:type="paragraph" w:customStyle="1" w:styleId="7B272805FCF549159AF6ABA3DD3DD608">
    <w:name w:val="7B272805FCF549159AF6ABA3DD3DD608"/>
  </w:style>
  <w:style w:type="paragraph" w:customStyle="1" w:styleId="72A82BF6E7D14CFC91DEDE64D194B338">
    <w:name w:val="72A82BF6E7D14CFC91DEDE64D194B338"/>
  </w:style>
  <w:style w:type="paragraph" w:customStyle="1" w:styleId="5E85B4DE5AA04D5EA1D58959BF52A2CF">
    <w:name w:val="5E85B4DE5AA04D5EA1D58959BF52A2CF"/>
  </w:style>
  <w:style w:type="paragraph" w:customStyle="1" w:styleId="9B4CCF088D3B4026A74F20D44AA4D859">
    <w:name w:val="9B4CCF088D3B4026A74F20D44AA4D859"/>
  </w:style>
  <w:style w:type="paragraph" w:customStyle="1" w:styleId="CF8E69E5A9324964AEAF1D3C6ED6CFC2">
    <w:name w:val="CF8E69E5A9324964AEAF1D3C6ED6CFC2"/>
  </w:style>
  <w:style w:type="paragraph" w:customStyle="1" w:styleId="ListHeader">
    <w:name w:val="List Header"/>
    <w:basedOn w:val="Normal"/>
    <w:uiPriority w:val="7"/>
    <w:qFormat/>
    <w:pPr>
      <w:spacing w:before="80" w:after="0" w:line="240" w:lineRule="auto"/>
    </w:pPr>
    <w:rPr>
      <w:rFonts w:eastAsiaTheme="minorHAnsi"/>
      <w:spacing w:val="40"/>
      <w:kern w:val="28"/>
      <w:sz w:val="28"/>
      <w:lang w:eastAsia="en-US"/>
    </w:rPr>
  </w:style>
  <w:style w:type="paragraph" w:customStyle="1" w:styleId="EF35D7E0B2D8476B9CF01C980320ABF7">
    <w:name w:val="EF35D7E0B2D8476B9CF01C980320ABF7"/>
  </w:style>
  <w:style w:type="paragraph" w:customStyle="1" w:styleId="Bullets">
    <w:name w:val="Bullets"/>
    <w:basedOn w:val="Normal"/>
    <w:uiPriority w:val="7"/>
    <w:qFormat/>
    <w:rsid w:val="00BB6ED0"/>
    <w:pPr>
      <w:numPr>
        <w:numId w:val="1"/>
      </w:numPr>
      <w:spacing w:before="120" w:after="0" w:line="240" w:lineRule="auto"/>
      <w:ind w:left="360"/>
    </w:pPr>
    <w:rPr>
      <w:rFonts w:eastAsiaTheme="minorHAnsi"/>
      <w:lang w:eastAsia="en-US"/>
    </w:rPr>
  </w:style>
  <w:style w:type="paragraph" w:customStyle="1" w:styleId="8FB4DEAE45BA43C395DC32A13773267A">
    <w:name w:val="8FB4DEAE45BA43C395DC32A13773267A"/>
  </w:style>
  <w:style w:type="paragraph" w:customStyle="1" w:styleId="4C987004E95845D2BD4F5C45C3695BD8">
    <w:name w:val="4C987004E95845D2BD4F5C45C3695BD8"/>
  </w:style>
  <w:style w:type="paragraph" w:customStyle="1" w:styleId="62A72D3B05D846919F93587B003595F6">
    <w:name w:val="62A72D3B05D846919F93587B003595F6"/>
  </w:style>
  <w:style w:type="paragraph" w:customStyle="1" w:styleId="961A292B870A45EBA5CC26506C089197">
    <w:name w:val="961A292B870A45EBA5CC26506C089197"/>
  </w:style>
  <w:style w:type="paragraph" w:customStyle="1" w:styleId="0D48DC4FEF8F4F269BD6E275CD33397B">
    <w:name w:val="0D48DC4FEF8F4F269BD6E275CD33397B"/>
  </w:style>
  <w:style w:type="paragraph" w:customStyle="1" w:styleId="2A3DCD295CCB41DF8A1FDFD9CDA23A70">
    <w:name w:val="2A3DCD295CCB41DF8A1FDFD9CDA23A70"/>
  </w:style>
  <w:style w:type="paragraph" w:customStyle="1" w:styleId="80E10B77FBCF4C148305C43A0EA516C0">
    <w:name w:val="80E10B77FBCF4C148305C43A0EA516C0"/>
  </w:style>
  <w:style w:type="paragraph" w:customStyle="1" w:styleId="1314CD2AC7B04C28B380D58AA6B63652">
    <w:name w:val="1314CD2AC7B04C28B380D58AA6B63652"/>
  </w:style>
  <w:style w:type="paragraph" w:customStyle="1" w:styleId="09C763AEF5B14134B5528ED38BC79B4D">
    <w:name w:val="09C763AEF5B14134B5528ED38BC79B4D"/>
  </w:style>
  <w:style w:type="paragraph" w:customStyle="1" w:styleId="42D867DB0A13495DA27F474363DC8BD6">
    <w:name w:val="42D867DB0A13495DA27F474363DC8BD6"/>
  </w:style>
  <w:style w:type="paragraph" w:customStyle="1" w:styleId="8982B3A894894BB6A0C4112DFE411D7C">
    <w:name w:val="8982B3A894894BB6A0C4112DFE411D7C"/>
  </w:style>
  <w:style w:type="paragraph" w:customStyle="1" w:styleId="60B15982447042B193E7933A4B30DB01">
    <w:name w:val="60B15982447042B193E7933A4B30DB01"/>
  </w:style>
  <w:style w:type="paragraph" w:customStyle="1" w:styleId="34EA188D1CEC4EF7BDE56E2491EA0796">
    <w:name w:val="34EA188D1CEC4EF7BDE56E2491EA0796"/>
  </w:style>
  <w:style w:type="paragraph" w:customStyle="1" w:styleId="5303FF10525E4ED9900B940C1ECCB964">
    <w:name w:val="5303FF10525E4ED9900B940C1ECCB964"/>
  </w:style>
  <w:style w:type="paragraph" w:customStyle="1" w:styleId="A7A22576C13E4FCE8B65F65445BD7D10">
    <w:name w:val="A7A22576C13E4FCE8B65F65445BD7D10"/>
  </w:style>
  <w:style w:type="character" w:customStyle="1" w:styleId="Heading2Char">
    <w:name w:val="Heading 2 Char"/>
    <w:basedOn w:val="DefaultParagraphFont"/>
    <w:link w:val="Heading2"/>
    <w:uiPriority w:val="1"/>
    <w:rPr>
      <w:rFonts w:eastAsiaTheme="minorHAnsi"/>
      <w:caps/>
      <w:spacing w:val="80"/>
      <w:sz w:val="72"/>
      <w:szCs w:val="72"/>
      <w:lang w:eastAsia="en-US"/>
    </w:rPr>
  </w:style>
  <w:style w:type="paragraph" w:customStyle="1" w:styleId="FCAE7B6B853D46279AF996950EBE1F5E">
    <w:name w:val="FCAE7B6B853D46279AF996950EBE1F5E"/>
  </w:style>
  <w:style w:type="paragraph" w:customStyle="1" w:styleId="B9943D429D084F51BAE326D5AF77CB0C">
    <w:name w:val="B9943D429D084F51BAE326D5AF77CB0C"/>
  </w:style>
  <w:style w:type="paragraph" w:customStyle="1" w:styleId="CDE171DED119422A905A02B60C0AB67F">
    <w:name w:val="CDE171DED119422A905A02B60C0AB67F"/>
  </w:style>
  <w:style w:type="paragraph" w:customStyle="1" w:styleId="F39976319D7842CBA22BC772AE361A25">
    <w:name w:val="F39976319D7842CBA22BC772AE361A25"/>
  </w:style>
  <w:style w:type="paragraph" w:customStyle="1" w:styleId="5D6C3B4612F24A309034AA79774C396C">
    <w:name w:val="5D6C3B4612F24A309034AA79774C396C"/>
  </w:style>
  <w:style w:type="paragraph" w:customStyle="1" w:styleId="0F1B755B4EBF4C41B34C695BFD48929A">
    <w:name w:val="0F1B755B4EBF4C41B34C695BFD48929A"/>
  </w:style>
  <w:style w:type="paragraph" w:customStyle="1" w:styleId="D1F2B92E6CE5409EB3A1554831D5287A">
    <w:name w:val="D1F2B92E6CE5409EB3A1554831D5287A"/>
  </w:style>
  <w:style w:type="paragraph" w:customStyle="1" w:styleId="E95F09EA7FCC4D6EB3F7F7B86A18F7A0">
    <w:name w:val="E95F09EA7FCC4D6EB3F7F7B86A18F7A0"/>
  </w:style>
  <w:style w:type="paragraph" w:customStyle="1" w:styleId="BAF6BE1470A6466CAC434E7AE810958E">
    <w:name w:val="BAF6BE1470A6466CAC434E7AE810958E"/>
  </w:style>
  <w:style w:type="paragraph" w:customStyle="1" w:styleId="BCB11E7D4AD3470B9332168947E7A4DD">
    <w:name w:val="BCB11E7D4AD3470B9332168947E7A4DD"/>
  </w:style>
  <w:style w:type="paragraph" w:customStyle="1" w:styleId="566ACF1694D94FA5BC164B4570571DAD">
    <w:name w:val="566ACF1694D94FA5BC164B4570571DAD"/>
  </w:style>
  <w:style w:type="paragraph" w:customStyle="1" w:styleId="2A80A496C5764E80A35EBB8A3D81EEEC">
    <w:name w:val="2A80A496C5764E80A35EBB8A3D81EEEC"/>
  </w:style>
  <w:style w:type="paragraph" w:customStyle="1" w:styleId="D33D432A65B044F5A7A6C0BF485674B9">
    <w:name w:val="D33D432A65B044F5A7A6C0BF485674B9"/>
  </w:style>
  <w:style w:type="paragraph" w:customStyle="1" w:styleId="BEED80D013034AFD8C1FD108663F0EB4">
    <w:name w:val="BEED80D013034AFD8C1FD108663F0EB4"/>
  </w:style>
  <w:style w:type="paragraph" w:customStyle="1" w:styleId="5D9C867E02B74FF3AF66AFBE806AA2CD">
    <w:name w:val="5D9C867E02B74FF3AF66AFBE806AA2CD"/>
  </w:style>
  <w:style w:type="paragraph" w:customStyle="1" w:styleId="D9A5E41593704D5F829B8A93E2089C6F">
    <w:name w:val="D9A5E41593704D5F829B8A93E2089C6F"/>
  </w:style>
  <w:style w:type="paragraph" w:customStyle="1" w:styleId="6ECCFB99ECA54EB7B83F3C450D22BD32">
    <w:name w:val="6ECCFB99ECA54EB7B83F3C450D22BD32"/>
  </w:style>
  <w:style w:type="paragraph" w:customStyle="1" w:styleId="93F20118887B4A288D13A4686AB251CD">
    <w:name w:val="93F20118887B4A288D13A4686AB251CD"/>
  </w:style>
  <w:style w:type="paragraph" w:customStyle="1" w:styleId="418D460AB86C46A8B0F3D607569CBEAA">
    <w:name w:val="418D460AB86C46A8B0F3D607569CBEAA"/>
  </w:style>
  <w:style w:type="paragraph" w:customStyle="1" w:styleId="7B48FF226D3A4901A76F4865E8270600">
    <w:name w:val="7B48FF226D3A4901A76F4865E8270600"/>
  </w:style>
  <w:style w:type="paragraph" w:customStyle="1" w:styleId="D69F3B4AF1B0427C8D82110DE90D8F0C">
    <w:name w:val="D69F3B4AF1B0427C8D82110DE90D8F0C"/>
  </w:style>
  <w:style w:type="paragraph" w:customStyle="1" w:styleId="1E3B89E5678D4731BDF9273A883D22C6">
    <w:name w:val="1E3B89E5678D4731BDF9273A883D22C6"/>
    <w:rsid w:val="00BB6ED0"/>
  </w:style>
  <w:style w:type="paragraph" w:customStyle="1" w:styleId="C4B9B0B272774380B1BE5768FDFE94F1">
    <w:name w:val="C4B9B0B272774380B1BE5768FDFE94F1"/>
    <w:rsid w:val="00BB6ED0"/>
  </w:style>
  <w:style w:type="paragraph" w:customStyle="1" w:styleId="7D1A5D9657DC4541A02A16FC2053ADD9">
    <w:name w:val="7D1A5D9657DC4541A02A16FC2053ADD9"/>
    <w:rsid w:val="00BB6ED0"/>
  </w:style>
  <w:style w:type="paragraph" w:customStyle="1" w:styleId="CEBEDB49CF794E8384339C7989F9141F">
    <w:name w:val="CEBEDB49CF794E8384339C7989F9141F"/>
    <w:rsid w:val="00BB6ED0"/>
  </w:style>
  <w:style w:type="paragraph" w:customStyle="1" w:styleId="7831BE57AA724F48AFC9D3E1B056EC3F">
    <w:name w:val="7831BE57AA724F48AFC9D3E1B056EC3F"/>
    <w:rsid w:val="00BB6ED0"/>
  </w:style>
  <w:style w:type="paragraph" w:customStyle="1" w:styleId="F679A169F86845339978CA8ECFBEDCC8">
    <w:name w:val="F679A169F86845339978CA8ECFBEDCC8"/>
    <w:rsid w:val="00BB6ED0"/>
  </w:style>
  <w:style w:type="paragraph" w:customStyle="1" w:styleId="B71EAEE4EEEE46F397EBE6A8D35742A1">
    <w:name w:val="B71EAEE4EEEE46F397EBE6A8D35742A1"/>
    <w:rsid w:val="00BB6ED0"/>
  </w:style>
  <w:style w:type="paragraph" w:customStyle="1" w:styleId="8AB91A3E17704D65A08E8DD03578C03B">
    <w:name w:val="8AB91A3E17704D65A08E8DD03578C03B"/>
    <w:rsid w:val="00BB6ED0"/>
  </w:style>
  <w:style w:type="paragraph" w:customStyle="1" w:styleId="D90757780FA0426BB21D0FB8E2D824F1">
    <w:name w:val="D90757780FA0426BB21D0FB8E2D824F1"/>
    <w:rsid w:val="00BB6ED0"/>
  </w:style>
  <w:style w:type="paragraph" w:customStyle="1" w:styleId="582B831D96784BD4B795400BCDDA121D">
    <w:name w:val="582B831D96784BD4B795400BCDDA121D"/>
    <w:rsid w:val="00BB6ED0"/>
  </w:style>
  <w:style w:type="paragraph" w:customStyle="1" w:styleId="C7A70C4C313742768ED55F62149E7762">
    <w:name w:val="C7A70C4C313742768ED55F62149E7762"/>
    <w:rsid w:val="00BB6ED0"/>
  </w:style>
  <w:style w:type="paragraph" w:customStyle="1" w:styleId="9845E107D83943398419C3F7A363DAC4">
    <w:name w:val="9845E107D83943398419C3F7A363DAC4"/>
    <w:rsid w:val="00BB6ED0"/>
  </w:style>
  <w:style w:type="paragraph" w:customStyle="1" w:styleId="A8F3B629DFCB40A5AEC734B69840EC8D">
    <w:name w:val="A8F3B629DFCB40A5AEC734B69840EC8D"/>
    <w:rsid w:val="00BB6ED0"/>
  </w:style>
  <w:style w:type="paragraph" w:customStyle="1" w:styleId="00601150AA814C409CE6E895D9A32F60">
    <w:name w:val="00601150AA814C409CE6E895D9A32F60"/>
    <w:rsid w:val="00BB6ED0"/>
  </w:style>
  <w:style w:type="paragraph" w:customStyle="1" w:styleId="F9293826096B415B97998B2A8A3DF1EC">
    <w:name w:val="F9293826096B415B97998B2A8A3DF1EC"/>
    <w:rsid w:val="00BB6ED0"/>
  </w:style>
  <w:style w:type="paragraph" w:customStyle="1" w:styleId="1F2D46FAF7C8467ABE93A87B643FCA66">
    <w:name w:val="1F2D46FAF7C8467ABE93A87B643FCA66"/>
    <w:rsid w:val="00BB6ED0"/>
  </w:style>
  <w:style w:type="paragraph" w:customStyle="1" w:styleId="706314F4535D4836B3DC7B58D46A37C8">
    <w:name w:val="706314F4535D4836B3DC7B58D46A37C8"/>
    <w:rsid w:val="00BB6ED0"/>
  </w:style>
  <w:style w:type="paragraph" w:customStyle="1" w:styleId="39723F79234E47458ADBA4155653BFC7">
    <w:name w:val="39723F79234E47458ADBA4155653BFC7"/>
    <w:rsid w:val="00BB6ED0"/>
  </w:style>
  <w:style w:type="paragraph" w:customStyle="1" w:styleId="2C7569B1A3AF4EFF9ACCFF0FB5D9F4CB">
    <w:name w:val="2C7569B1A3AF4EFF9ACCFF0FB5D9F4CB"/>
    <w:rsid w:val="00BB6ED0"/>
  </w:style>
  <w:style w:type="paragraph" w:customStyle="1" w:styleId="A5D3696CA198447D94C74FC6DEF7AD9A">
    <w:name w:val="A5D3696CA198447D94C74FC6DEF7AD9A"/>
    <w:rsid w:val="00BB6ED0"/>
  </w:style>
  <w:style w:type="paragraph" w:customStyle="1" w:styleId="B12D91698D5C4BF380E8E0B953CD7917">
    <w:name w:val="B12D91698D5C4BF380E8E0B953CD7917"/>
    <w:rsid w:val="00BB6ED0"/>
  </w:style>
  <w:style w:type="paragraph" w:customStyle="1" w:styleId="8C1D894CA0904D52B66C3C3E9E247BF3">
    <w:name w:val="8C1D894CA0904D52B66C3C3E9E247BF3"/>
    <w:rsid w:val="00BB6E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7</Pages>
  <Words>937</Words>
  <Characters>5347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2020-12-19T05:35:00Z</dcterms:created>
  <dcterms:modified xsi:type="dcterms:W3CDTF">2020-12-19T19:49:00Z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