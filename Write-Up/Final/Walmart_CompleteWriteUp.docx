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488CAA"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151A31AF" wp14:editId="28F0B196">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2D91C658"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23F8CF27" w14:textId="77777777" w:rsidTr="00FA7409">
        <w:trPr>
          <w:trHeight w:val="4320"/>
        </w:trPr>
        <w:tc>
          <w:tcPr>
            <w:tcW w:w="10800" w:type="dxa"/>
          </w:tcPr>
          <w:p w14:paraId="45493165"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140D3675" w14:textId="77777777" w:rsidTr="008F1ABD">
        <w:trPr>
          <w:trHeight w:val="944"/>
        </w:trPr>
        <w:tc>
          <w:tcPr>
            <w:tcW w:w="10800" w:type="dxa"/>
            <w:vAlign w:val="center"/>
          </w:tcPr>
          <w:p w14:paraId="1B2FCE62" w14:textId="0EE19E14" w:rsidR="004048B0" w:rsidRPr="004048B0" w:rsidRDefault="00920BB7" w:rsidP="004048B0">
            <w:pPr>
              <w:pStyle w:val="Title"/>
            </w:pPr>
            <w:r>
              <w:t>WALMART 2.0</w:t>
            </w:r>
          </w:p>
        </w:tc>
      </w:tr>
      <w:tr w:rsidR="004048B0" w:rsidRPr="004048B0" w14:paraId="3DA5A767" w14:textId="77777777" w:rsidTr="008F1ABD">
        <w:trPr>
          <w:trHeight w:val="1528"/>
        </w:trPr>
        <w:tc>
          <w:tcPr>
            <w:tcW w:w="10800" w:type="dxa"/>
            <w:vAlign w:val="center"/>
          </w:tcPr>
          <w:p w14:paraId="59EEEA76" w14:textId="1D78B542" w:rsidR="004048B0" w:rsidRPr="004048B0" w:rsidRDefault="00920BB7" w:rsidP="004048B0">
            <w:pPr>
              <w:pStyle w:val="Subtitle"/>
              <w:framePr w:wrap="auto" w:vAnchor="margin" w:hAnchor="text" w:yAlign="inline"/>
            </w:pPr>
            <w:r>
              <w:t>ETL PROJECT</w:t>
            </w:r>
          </w:p>
        </w:tc>
      </w:tr>
      <w:tr w:rsidR="004048B0" w:rsidRPr="004048B0" w14:paraId="7599821C" w14:textId="77777777" w:rsidTr="008F1ABD">
        <w:trPr>
          <w:trHeight w:val="6491"/>
        </w:trPr>
        <w:tc>
          <w:tcPr>
            <w:tcW w:w="10800" w:type="dxa"/>
            <w:vAlign w:val="bottom"/>
          </w:tcPr>
          <w:p w14:paraId="171401E6" w14:textId="70771AF6" w:rsidR="004048B0" w:rsidRPr="004048B0" w:rsidRDefault="005A358D" w:rsidP="004048B0">
            <w:pPr>
              <w:pStyle w:val="CoverInfo"/>
              <w:rPr>
                <w:noProof/>
              </w:rPr>
            </w:pPr>
            <w:r>
              <w:rPr>
                <w:noProof/>
              </w:rPr>
              <w:t>AWESOME POSSUM</w:t>
            </w:r>
            <w:r w:rsidR="004048B0" w:rsidRPr="004048B0">
              <w:rPr>
                <w:noProof/>
              </w:rPr>
              <w:t xml:space="preserve"> </w:t>
            </w:r>
            <w:sdt>
              <w:sdtPr>
                <w:rPr>
                  <w:noProof/>
                </w:rPr>
                <w:id w:val="-1690362417"/>
                <w:placeholder>
                  <w:docPart w:val="EDE6EC82D4BF4D6C92087E8098B45D7D"/>
                </w:placeholder>
                <w:temporary/>
                <w:showingPlcHdr/>
                <w15:appearance w15:val="hidden"/>
              </w:sdtPr>
              <w:sdtContent>
                <w:r w:rsidR="004048B0" w:rsidRPr="004048B0">
                  <w:rPr>
                    <w:noProof/>
                  </w:rPr>
                  <w:t>|</w:t>
                </w:r>
              </w:sdtContent>
            </w:sdt>
            <w:r w:rsidR="004048B0" w:rsidRPr="004048B0">
              <w:rPr>
                <w:noProof/>
              </w:rPr>
              <w:t xml:space="preserve"> </w:t>
            </w:r>
            <w:r w:rsidR="00920BB7">
              <w:rPr>
                <w:noProof/>
              </w:rPr>
              <w:t>{github repo link}</w:t>
            </w:r>
          </w:p>
        </w:tc>
      </w:tr>
    </w:tbl>
    <w:p w14:paraId="1D2156CC" w14:textId="77777777" w:rsidR="00B678B1" w:rsidRPr="004048B0" w:rsidRDefault="00B678B1" w:rsidP="004048B0"/>
    <w:p w14:paraId="230B95DF"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0E81439D" w14:textId="77777777" w:rsidR="009C1C87" w:rsidRDefault="009C1C87">
      <w:r>
        <w:rPr>
          <w:noProof/>
        </w:rPr>
        <w:lastRenderedPageBreak/>
        <w:drawing>
          <wp:anchor distT="0" distB="0" distL="114300" distR="114300" simplePos="0" relativeHeight="251678719" behindDoc="1" locked="1" layoutInCell="1" allowOverlap="1" wp14:anchorId="34D98502" wp14:editId="17D07C70">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4B12B40B" w14:textId="77777777" w:rsidTr="00C17936">
        <w:trPr>
          <w:trHeight w:val="3456"/>
        </w:trPr>
        <w:tc>
          <w:tcPr>
            <w:tcW w:w="3168" w:type="dxa"/>
            <w:vMerge w:val="restart"/>
          </w:tcPr>
          <w:p w14:paraId="100B88F9" w14:textId="77777777" w:rsidR="00C17936" w:rsidRPr="004048B0" w:rsidRDefault="00C17936" w:rsidP="00E92204">
            <w:pPr>
              <w:pStyle w:val="CoverInfo"/>
              <w:spacing w:before="0"/>
            </w:pPr>
          </w:p>
          <w:p w14:paraId="25926F02" w14:textId="77777777" w:rsidR="00517D36" w:rsidRPr="004048B0" w:rsidRDefault="00517D36" w:rsidP="007D4707"/>
        </w:tc>
        <w:tc>
          <w:tcPr>
            <w:tcW w:w="6035" w:type="dxa"/>
            <w:vAlign w:val="bottom"/>
          </w:tcPr>
          <w:p w14:paraId="7DB95C31" w14:textId="77777777" w:rsidR="00517D36" w:rsidRPr="004048B0" w:rsidRDefault="00517D36" w:rsidP="006551C3">
            <w:pPr>
              <w:pStyle w:val="Heading2"/>
            </w:pPr>
            <w:r w:rsidRPr="004048B0">
              <w:rPr>
                <w:noProof/>
                <w:lang w:eastAsia="en-AU"/>
              </w:rPr>
              <w:drawing>
                <wp:inline distT="0" distB="0" distL="0" distR="0" wp14:anchorId="34429EF1" wp14:editId="7AD85D9C">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17D36" w:rsidRPr="004048B0" w14:paraId="2D8CF037" w14:textId="77777777" w:rsidTr="00C17936">
        <w:trPr>
          <w:trHeight w:val="1368"/>
        </w:trPr>
        <w:tc>
          <w:tcPr>
            <w:tcW w:w="3168" w:type="dxa"/>
            <w:vMerge/>
          </w:tcPr>
          <w:p w14:paraId="2791E7BC" w14:textId="77777777" w:rsidR="00517D36" w:rsidRPr="004048B0" w:rsidRDefault="00517D36" w:rsidP="007D4707"/>
        </w:tc>
        <w:tc>
          <w:tcPr>
            <w:tcW w:w="6035" w:type="dxa"/>
            <w:vAlign w:val="bottom"/>
          </w:tcPr>
          <w:p w14:paraId="2373D3B1" w14:textId="77777777" w:rsidR="00517D36" w:rsidRPr="004048B0" w:rsidRDefault="007D4707" w:rsidP="00C17936">
            <w:pPr>
              <w:pStyle w:val="Heading1"/>
            </w:pPr>
            <w:sdt>
              <w:sdtPr>
                <w:id w:val="202529960"/>
                <w:placeholder>
                  <w:docPart w:val="F3F75374AF2C40649127DE1AA24BC1EC"/>
                </w:placeholder>
                <w:temporary/>
                <w:showingPlcHdr/>
                <w15:appearance w15:val="hidden"/>
              </w:sdtPr>
              <w:sdtContent>
                <w:r w:rsidR="00EA0EF8" w:rsidRPr="004048B0">
                  <w:t>SUMMARY</w:t>
                </w:r>
              </w:sdtContent>
            </w:sdt>
          </w:p>
        </w:tc>
      </w:tr>
      <w:tr w:rsidR="00517D36" w:rsidRPr="004048B0" w14:paraId="3F978D09" w14:textId="77777777" w:rsidTr="00C17936">
        <w:trPr>
          <w:trHeight w:val="7443"/>
        </w:trPr>
        <w:tc>
          <w:tcPr>
            <w:tcW w:w="3168" w:type="dxa"/>
            <w:vMerge/>
          </w:tcPr>
          <w:p w14:paraId="12E82954" w14:textId="77777777" w:rsidR="00517D36" w:rsidRPr="004048B0" w:rsidRDefault="00517D36" w:rsidP="007D4707"/>
        </w:tc>
        <w:tc>
          <w:tcPr>
            <w:tcW w:w="6035" w:type="dxa"/>
          </w:tcPr>
          <w:p w14:paraId="6F862998" w14:textId="77777777" w:rsidR="00517D36" w:rsidRPr="004048B0" w:rsidRDefault="00517D36" w:rsidP="007D4707">
            <w:pPr>
              <w:rPr>
                <w:b/>
                <w:bCs/>
                <w:color w:val="FFFFFF" w:themeColor="background1"/>
              </w:rPr>
            </w:pPr>
          </w:p>
          <w:p w14:paraId="08F6A143" w14:textId="77777777" w:rsidR="00517D36" w:rsidRPr="004048B0" w:rsidRDefault="00517D36" w:rsidP="007D4707">
            <w:pPr>
              <w:rPr>
                <w:b/>
                <w:bCs/>
                <w:color w:val="FFFFFF" w:themeColor="background1"/>
              </w:rPr>
            </w:pPr>
          </w:p>
          <w:sdt>
            <w:sdtPr>
              <w:id w:val="-1773090789"/>
              <w:placeholder>
                <w:docPart w:val="C69DD7FBDF244FDBA33E62B8239212F0"/>
              </w:placeholder>
              <w:temporary/>
              <w:showingPlcHdr/>
              <w15:appearance w15:val="hidden"/>
            </w:sdtPr>
            <w:sdtContent>
              <w:p w14:paraId="78953053" w14:textId="77777777" w:rsidR="00EA0EF8" w:rsidRPr="004048B0" w:rsidRDefault="00EA0EF8" w:rsidP="00EA0EF8">
                <w:pPr>
                  <w:pStyle w:val="NormalBold"/>
                </w:pPr>
                <w:r w:rsidRPr="004048B0">
                  <w:t xml:space="preserve">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 Amet volutpat consequat mauris nunc congue. Nunc vel risus commodo viverra maecenas. Commodo odio aenean sed adipiscing diam donec adipiscing tristique. </w:t>
                </w:r>
              </w:p>
              <w:p w14:paraId="0E6BC7B5" w14:textId="77777777" w:rsidR="00EA0EF8" w:rsidRPr="004048B0" w:rsidRDefault="00EA0EF8" w:rsidP="00EA0EF8">
                <w:pPr>
                  <w:pStyle w:val="NormalBold"/>
                </w:pPr>
              </w:p>
              <w:p w14:paraId="57D91F6D" w14:textId="2452308D" w:rsidR="00517D36" w:rsidRPr="004048B0" w:rsidRDefault="00EA0EF8" w:rsidP="00EA0EF8">
                <w:pPr>
                  <w:pStyle w:val="NormalBold"/>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 Nunc non blandit massa enim nec dui nunc mattis. Nulla malesuada pellentesque elit eget gravida cum. Sit amet nulla facilisi morbi</w:t>
                </w:r>
              </w:p>
            </w:sdtContent>
          </w:sdt>
        </w:tc>
      </w:tr>
    </w:tbl>
    <w:p w14:paraId="340A7673" w14:textId="77777777" w:rsidR="00114118" w:rsidRPr="004048B0" w:rsidRDefault="00114118"/>
    <w:p w14:paraId="106EEE00"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0AAD2FC6"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508EAC04" w14:textId="77777777" w:rsidTr="006551C3">
        <w:trPr>
          <w:trHeight w:val="432"/>
        </w:trPr>
        <w:tc>
          <w:tcPr>
            <w:tcW w:w="3600" w:type="dxa"/>
            <w:vMerge w:val="restart"/>
          </w:tcPr>
          <w:p w14:paraId="310E7421" w14:textId="77777777" w:rsidR="0015336E" w:rsidRPr="004048B0" w:rsidRDefault="0015336E" w:rsidP="005947BE">
            <w:pPr>
              <w:rPr>
                <w:noProof/>
              </w:rPr>
            </w:pPr>
          </w:p>
        </w:tc>
        <w:tc>
          <w:tcPr>
            <w:tcW w:w="7200" w:type="dxa"/>
          </w:tcPr>
          <w:p w14:paraId="1289EE7B" w14:textId="77777777" w:rsidR="0015336E" w:rsidRPr="004048B0" w:rsidRDefault="0015336E" w:rsidP="005947BE">
            <w:pPr>
              <w:rPr>
                <w:b/>
                <w:bCs/>
              </w:rPr>
            </w:pPr>
            <w:r w:rsidRPr="004048B0">
              <w:rPr>
                <w:noProof/>
                <w:lang w:eastAsia="en-AU"/>
              </w:rPr>
              <w:drawing>
                <wp:inline distT="0" distB="0" distL="0" distR="0" wp14:anchorId="598C369C" wp14:editId="7317F222">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048B0" w14:paraId="0FA04223" w14:textId="77777777" w:rsidTr="00FE44CB">
        <w:trPr>
          <w:trHeight w:val="1440"/>
        </w:trPr>
        <w:tc>
          <w:tcPr>
            <w:tcW w:w="3600" w:type="dxa"/>
            <w:vMerge/>
          </w:tcPr>
          <w:p w14:paraId="0C69EC4C" w14:textId="77777777" w:rsidR="0015336E" w:rsidRPr="004048B0" w:rsidRDefault="0015336E" w:rsidP="005947BE">
            <w:pPr>
              <w:rPr>
                <w:noProof/>
              </w:rPr>
            </w:pPr>
          </w:p>
        </w:tc>
        <w:tc>
          <w:tcPr>
            <w:tcW w:w="7200" w:type="dxa"/>
          </w:tcPr>
          <w:p w14:paraId="569AE717" w14:textId="77777777" w:rsidR="0015336E" w:rsidRPr="004048B0" w:rsidRDefault="007D4707" w:rsidP="00FE44CB">
            <w:pPr>
              <w:pStyle w:val="Heading2"/>
            </w:pPr>
            <w:sdt>
              <w:sdtPr>
                <w:id w:val="-585149648"/>
                <w:placeholder>
                  <w:docPart w:val="56FAEC88CAA2489C907B8F60BC5D51C5"/>
                </w:placeholder>
                <w:temporary/>
                <w:showingPlcHdr/>
                <w15:appearance w15:val="hidden"/>
              </w:sdtPr>
              <w:sdtContent>
                <w:r w:rsidR="007366D6" w:rsidRPr="004048B0">
                  <w:t>Introduction</w:t>
                </w:r>
              </w:sdtContent>
            </w:sdt>
          </w:p>
        </w:tc>
      </w:tr>
      <w:tr w:rsidR="0015336E" w:rsidRPr="004048B0" w14:paraId="0575C552" w14:textId="77777777" w:rsidTr="006551C3">
        <w:trPr>
          <w:trHeight w:val="5680"/>
        </w:trPr>
        <w:tc>
          <w:tcPr>
            <w:tcW w:w="3600" w:type="dxa"/>
            <w:vMerge/>
          </w:tcPr>
          <w:p w14:paraId="1215F7F5" w14:textId="77777777" w:rsidR="0015336E" w:rsidRPr="004048B0" w:rsidRDefault="0015336E" w:rsidP="005947BE">
            <w:pPr>
              <w:rPr>
                <w:noProof/>
              </w:rPr>
            </w:pPr>
          </w:p>
        </w:tc>
        <w:tc>
          <w:tcPr>
            <w:tcW w:w="7200" w:type="dxa"/>
          </w:tcPr>
          <w:p w14:paraId="6FD6312A" w14:textId="6060622F" w:rsidR="0015336E" w:rsidRPr="004048B0" w:rsidRDefault="00920BB7" w:rsidP="0015336E">
            <w:pPr>
              <w:pStyle w:val="Heading3"/>
            </w:pPr>
            <w:r>
              <w:t>motivation</w:t>
            </w:r>
          </w:p>
          <w:p w14:paraId="4F51508A" w14:textId="1F1A1B11" w:rsidR="0015336E" w:rsidRDefault="00920BB7" w:rsidP="00920BB7">
            <w:pPr>
              <w:jc w:val="both"/>
            </w:pPr>
            <w:r w:rsidRPr="00920BB7">
              <w:t>In business, gaining a competitive edge entails an understanding of the business' progress and the factors that affect it. Current technological advancements allow businesses to create business value through data analytics. Retail giants, like Walmart and Amazon, amass huge amounts of data, which, when processed with the right set of tools could provide powerful actionable insights.</w:t>
            </w:r>
            <w:r>
              <w:t xml:space="preserve"> </w:t>
            </w:r>
          </w:p>
          <w:p w14:paraId="79D0F281" w14:textId="77A080C9" w:rsidR="00920BB7" w:rsidRPr="004048B0" w:rsidRDefault="00920BB7" w:rsidP="00920BB7">
            <w:pPr>
              <w:jc w:val="both"/>
            </w:pPr>
          </w:p>
          <w:p w14:paraId="7D8BAE5F" w14:textId="63863956" w:rsidR="00EA0EF8" w:rsidRPr="004048B0" w:rsidRDefault="00920BB7" w:rsidP="00EA0EF8">
            <w:pPr>
              <w:pStyle w:val="Heading3"/>
            </w:pPr>
            <w:r>
              <w:t>data sources</w:t>
            </w:r>
          </w:p>
          <w:p w14:paraId="72AD7675" w14:textId="77777777" w:rsidR="00EA0EF8" w:rsidRPr="004048B0" w:rsidRDefault="007D4707" w:rsidP="00EA0EF8">
            <w:sdt>
              <w:sdtPr>
                <w:id w:val="-248270636"/>
                <w:placeholder>
                  <w:docPart w:val="72A82BF6E7D14CFC91DEDE64D194B338"/>
                </w:placeholder>
                <w:temporary/>
                <w:showingPlcHdr/>
                <w15:appearance w15:val="hidden"/>
              </w:sdtPr>
              <w:sdtContent>
                <w:r w:rsidR="006551C3" w:rsidRPr="004048B0">
                  <w:rPr>
                    <w:rFonts w:ascii="Calibri" w:hAnsi="Calibri" w:cs="Calibri"/>
                    <w:color w:val="000000"/>
                  </w:rPr>
                  <w:t>Lorem ipsum dolor sit amet, consectetur adipiscing elit, sed do eiusmod tempor incididunt ut labore et dolore magna aliqua. Arcu risus quis varius quam quisque id diam vel quam. Volutpat diam ut venenatis tellus in metus. Congue mauris rhoncus aenean vel elit.</w:t>
                </w:r>
              </w:sdtContent>
            </w:sdt>
          </w:p>
          <w:p w14:paraId="03A661C4" w14:textId="77777777" w:rsidR="0015336E" w:rsidRPr="004048B0" w:rsidRDefault="00EA0EF8" w:rsidP="00EA0EF8">
            <w:r w:rsidRPr="004048B0">
              <w:t xml:space="preserve"> </w:t>
            </w:r>
          </w:p>
          <w:p w14:paraId="2101480A" w14:textId="77777777" w:rsidR="00EA0EF8" w:rsidRPr="004048B0" w:rsidRDefault="007D4707" w:rsidP="00EA0EF8">
            <w:pPr>
              <w:pStyle w:val="Heading3"/>
            </w:pPr>
            <w:sdt>
              <w:sdtPr>
                <w:id w:val="440267082"/>
                <w:placeholder>
                  <w:docPart w:val="5E85B4DE5AA04D5EA1D58959BF52A2CF"/>
                </w:placeholder>
                <w:temporary/>
                <w:showingPlcHdr/>
                <w15:appearance w15:val="hidden"/>
              </w:sdtPr>
              <w:sdtContent>
                <w:r w:rsidR="00EA0EF8" w:rsidRPr="004048B0">
                  <w:t>SUBHEADING</w:t>
                </w:r>
              </w:sdtContent>
            </w:sdt>
          </w:p>
          <w:p w14:paraId="49356513" w14:textId="77777777" w:rsidR="00EA0EF8" w:rsidRPr="004048B0" w:rsidRDefault="007D4707" w:rsidP="00EA0EF8">
            <w:sdt>
              <w:sdtPr>
                <w:id w:val="225881916"/>
                <w:placeholder>
                  <w:docPart w:val="9B4CCF088D3B4026A74F20D44AA4D859"/>
                </w:placeholder>
                <w:temporary/>
                <w:showingPlcHdr/>
                <w15:appearance w15:val="hidden"/>
              </w:sdtPr>
              <w:sdtContent>
                <w:r w:rsidR="00EA0EF8"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w:t>
                </w:r>
              </w:sdtContent>
            </w:sdt>
          </w:p>
          <w:p w14:paraId="207361A5" w14:textId="77777777" w:rsidR="00C17936" w:rsidRPr="004048B0" w:rsidRDefault="00C17936" w:rsidP="00EA0EF8"/>
        </w:tc>
      </w:tr>
      <w:tr w:rsidR="0015336E" w:rsidRPr="004048B0" w14:paraId="78D2A07B" w14:textId="77777777" w:rsidTr="006551C3">
        <w:trPr>
          <w:trHeight w:val="4892"/>
        </w:trPr>
        <w:tc>
          <w:tcPr>
            <w:tcW w:w="3600" w:type="dxa"/>
            <w:vMerge/>
          </w:tcPr>
          <w:p w14:paraId="121F8E1E" w14:textId="77777777" w:rsidR="0015336E" w:rsidRPr="004048B0" w:rsidRDefault="0015336E" w:rsidP="005947BE">
            <w:pPr>
              <w:rPr>
                <w:noProof/>
              </w:rPr>
            </w:pPr>
          </w:p>
        </w:tc>
        <w:tc>
          <w:tcPr>
            <w:tcW w:w="7200" w:type="dxa"/>
          </w:tcPr>
          <w:p w14:paraId="5F9BD8A2" w14:textId="77777777" w:rsidR="0015336E" w:rsidRPr="004048B0" w:rsidRDefault="0015336E" w:rsidP="00120EDB">
            <w:pPr>
              <w:rPr>
                <w:noProof/>
              </w:rPr>
            </w:pPr>
            <w:r w:rsidRPr="004048B0">
              <w:rPr>
                <w:noProof/>
                <w:lang w:eastAsia="en-AU"/>
              </w:rPr>
              <w:drawing>
                <wp:inline distT="0" distB="0" distL="0" distR="0" wp14:anchorId="78B0FF07" wp14:editId="3934B956">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367DD3E3" w14:textId="77777777" w:rsidTr="004048B0">
        <w:trPr>
          <w:trHeight w:val="576"/>
        </w:trPr>
        <w:tc>
          <w:tcPr>
            <w:tcW w:w="3600" w:type="dxa"/>
            <w:vMerge/>
          </w:tcPr>
          <w:p w14:paraId="43638286" w14:textId="77777777" w:rsidR="0015336E" w:rsidRPr="004048B0" w:rsidRDefault="0015336E" w:rsidP="005947BE">
            <w:pPr>
              <w:rPr>
                <w:noProof/>
              </w:rPr>
            </w:pPr>
          </w:p>
        </w:tc>
        <w:tc>
          <w:tcPr>
            <w:tcW w:w="7200" w:type="dxa"/>
          </w:tcPr>
          <w:p w14:paraId="5B9321A0" w14:textId="77777777" w:rsidR="0015336E" w:rsidRPr="004048B0" w:rsidRDefault="007D4707" w:rsidP="004048B0">
            <w:pPr>
              <w:pStyle w:val="Caption"/>
            </w:pPr>
            <w:sdt>
              <w:sdtPr>
                <w:id w:val="557511328"/>
                <w:placeholder>
                  <w:docPart w:val="CF8E69E5A9324964AEAF1D3C6ED6CFC2"/>
                </w:placeholder>
                <w:showingPlcHdr/>
              </w:sdtPr>
              <w:sdtContent>
                <w:r w:rsidR="004048B0" w:rsidRPr="004048B0">
                  <w:t>Figure 1</w:t>
                </w:r>
              </w:sdtContent>
            </w:sdt>
            <w:r w:rsidR="004048B0" w:rsidRPr="004048B0">
              <w:t xml:space="preserve"> </w:t>
            </w:r>
          </w:p>
        </w:tc>
      </w:tr>
    </w:tbl>
    <w:p w14:paraId="1436805D" w14:textId="77777777" w:rsidR="007762BF" w:rsidRPr="004048B0" w:rsidRDefault="007762BF"/>
    <w:p w14:paraId="09E71B8C"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02188056"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2314217F" w14:textId="77777777" w:rsidTr="006551C3">
        <w:trPr>
          <w:trHeight w:val="432"/>
        </w:trPr>
        <w:tc>
          <w:tcPr>
            <w:tcW w:w="3240" w:type="dxa"/>
          </w:tcPr>
          <w:p w14:paraId="010018BF" w14:textId="77777777" w:rsidR="00CD7F84" w:rsidRPr="004048B0" w:rsidRDefault="00120EDB" w:rsidP="00417D0A">
            <w:r w:rsidRPr="004048B0">
              <w:br w:type="page"/>
            </w:r>
          </w:p>
        </w:tc>
        <w:tc>
          <w:tcPr>
            <w:tcW w:w="360" w:type="dxa"/>
          </w:tcPr>
          <w:p w14:paraId="7BC1FF06" w14:textId="77777777" w:rsidR="00CD7F84" w:rsidRPr="004048B0" w:rsidRDefault="00CD7F84" w:rsidP="0064029B">
            <w:pPr>
              <w:rPr>
                <w:noProof/>
              </w:rPr>
            </w:pPr>
          </w:p>
        </w:tc>
        <w:tc>
          <w:tcPr>
            <w:tcW w:w="7200" w:type="dxa"/>
          </w:tcPr>
          <w:p w14:paraId="5C617D63" w14:textId="77777777" w:rsidR="00CD7F84" w:rsidRPr="004048B0" w:rsidRDefault="00CD7F84" w:rsidP="0064029B">
            <w:r w:rsidRPr="004048B0">
              <w:rPr>
                <w:noProof/>
                <w:lang w:eastAsia="en-AU"/>
              </w:rPr>
              <w:drawing>
                <wp:inline distT="0" distB="0" distL="0" distR="0" wp14:anchorId="36B6F395" wp14:editId="23AB5EB7">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C17936" w:rsidRPr="004048B0" w14:paraId="1B8EAEF5" w14:textId="77777777" w:rsidTr="00FE44CB">
        <w:trPr>
          <w:trHeight w:val="1440"/>
        </w:trPr>
        <w:tc>
          <w:tcPr>
            <w:tcW w:w="3240" w:type="dxa"/>
            <w:vMerge w:val="restart"/>
          </w:tcPr>
          <w:p w14:paraId="7C521EB3" w14:textId="77777777" w:rsidR="00EE4DBD" w:rsidRDefault="00EE4DBD" w:rsidP="00450F88">
            <w:pPr>
              <w:pStyle w:val="Heading3"/>
            </w:pPr>
          </w:p>
          <w:p w14:paraId="7F4B4BF1" w14:textId="77777777" w:rsidR="00EE4DBD" w:rsidRDefault="00EE4DBD" w:rsidP="00450F88">
            <w:pPr>
              <w:pStyle w:val="Heading3"/>
            </w:pPr>
          </w:p>
          <w:p w14:paraId="5655D981" w14:textId="7570B136" w:rsidR="00C17936" w:rsidRPr="004048B0" w:rsidRDefault="00EE4DBD" w:rsidP="00450F88">
            <w:pPr>
              <w:pStyle w:val="Heading3"/>
            </w:pPr>
            <w:r w:rsidRPr="004048B0">
              <w:rPr>
                <w:lang w:eastAsia="en-AU"/>
              </w:rPr>
              <w:drawing>
                <wp:inline distT="0" distB="0" distL="0" distR="0" wp14:anchorId="747351D3" wp14:editId="07171214">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85800" cy="685800"/>
                          </a:xfrm>
                          <a:prstGeom prst="rect">
                            <a:avLst/>
                          </a:prstGeom>
                        </pic:spPr>
                      </pic:pic>
                    </a:graphicData>
                  </a:graphic>
                </wp:inline>
              </w:drawing>
            </w:r>
          </w:p>
          <w:p w14:paraId="1E374767" w14:textId="57681991" w:rsidR="00EE4DBD" w:rsidRPr="004048B0" w:rsidRDefault="00EE4DBD" w:rsidP="00EE4DBD">
            <w:pPr>
              <w:pStyle w:val="Heading3"/>
            </w:pPr>
            <w:r>
              <w:t>GROUP MEMBERS</w:t>
            </w:r>
          </w:p>
          <w:p w14:paraId="2A9ADCF1" w14:textId="77777777" w:rsidR="00EE4DBD" w:rsidRDefault="00EE4DBD" w:rsidP="00EE4DBD">
            <w:pPr>
              <w:pStyle w:val="ListHeader"/>
              <w:numPr>
                <w:ilvl w:val="0"/>
                <w:numId w:val="8"/>
              </w:numPr>
            </w:pPr>
            <w:proofErr w:type="spellStart"/>
            <w:r>
              <w:t>Hanieh</w:t>
            </w:r>
            <w:proofErr w:type="spellEnd"/>
            <w:r>
              <w:t xml:space="preserve"> </w:t>
            </w:r>
            <w:proofErr w:type="spellStart"/>
            <w:r>
              <w:t>Babaee</w:t>
            </w:r>
            <w:proofErr w:type="spellEnd"/>
          </w:p>
          <w:p w14:paraId="321C6086" w14:textId="77777777" w:rsidR="00EE4DBD" w:rsidRDefault="00EE4DBD" w:rsidP="00EE4DBD">
            <w:pPr>
              <w:pStyle w:val="ListHeader"/>
              <w:numPr>
                <w:ilvl w:val="0"/>
                <w:numId w:val="8"/>
              </w:numPr>
            </w:pPr>
            <w:r>
              <w:t>Ronald Clarke</w:t>
            </w:r>
          </w:p>
          <w:p w14:paraId="34B0BA8A" w14:textId="77777777" w:rsidR="00EE4DBD" w:rsidRDefault="00EE4DBD" w:rsidP="00EE4DBD">
            <w:pPr>
              <w:pStyle w:val="ListHeader"/>
              <w:numPr>
                <w:ilvl w:val="0"/>
                <w:numId w:val="8"/>
              </w:numPr>
            </w:pPr>
            <w:r>
              <w:t>May Lacdao</w:t>
            </w:r>
          </w:p>
          <w:p w14:paraId="6C4C14EA" w14:textId="77777777" w:rsidR="00EE4DBD" w:rsidRDefault="00EE4DBD" w:rsidP="00EE4DBD">
            <w:pPr>
              <w:pStyle w:val="ListHeader"/>
              <w:numPr>
                <w:ilvl w:val="0"/>
                <w:numId w:val="8"/>
              </w:numPr>
            </w:pPr>
            <w:r>
              <w:t>Rebecca Pham</w:t>
            </w:r>
          </w:p>
          <w:p w14:paraId="72C6FF3B" w14:textId="0C06648C" w:rsidR="00EE4DBD" w:rsidRDefault="00EE4DBD" w:rsidP="00EE4DBD">
            <w:pPr>
              <w:pStyle w:val="ListHeader"/>
              <w:numPr>
                <w:ilvl w:val="0"/>
                <w:numId w:val="8"/>
              </w:numPr>
            </w:pPr>
            <w:r>
              <w:t>Elizabeth Salas-Martinez</w:t>
            </w:r>
          </w:p>
          <w:p w14:paraId="118884DE" w14:textId="2E745715" w:rsidR="00C17936" w:rsidRPr="004048B0" w:rsidRDefault="00C17936" w:rsidP="00EE4DBD">
            <w:pPr>
              <w:pStyle w:val="ListHeader"/>
            </w:pPr>
          </w:p>
          <w:p w14:paraId="3D5DE648" w14:textId="77777777" w:rsidR="00C17936" w:rsidRPr="004048B0" w:rsidRDefault="00C17936" w:rsidP="00450F88">
            <w:pPr>
              <w:ind w:left="360"/>
            </w:pPr>
          </w:p>
          <w:p w14:paraId="56582362" w14:textId="2887773F" w:rsidR="004048B0" w:rsidRPr="004048B0" w:rsidRDefault="004048B0" w:rsidP="004048B0"/>
          <w:p w14:paraId="2FBBBC08" w14:textId="3EF25332" w:rsidR="00C17936" w:rsidRPr="004048B0" w:rsidRDefault="00C17936" w:rsidP="00EE4DBD">
            <w:pPr>
              <w:pStyle w:val="Heading3"/>
            </w:pPr>
          </w:p>
          <w:p w14:paraId="50294051" w14:textId="6FF6832D" w:rsidR="004048B0" w:rsidRPr="004048B0" w:rsidRDefault="004048B0" w:rsidP="004048B0"/>
          <w:p w14:paraId="59955338" w14:textId="32F3041D" w:rsidR="00C17936" w:rsidRPr="004048B0" w:rsidRDefault="00C17936" w:rsidP="00450F88">
            <w:pPr>
              <w:pStyle w:val="Heading3"/>
            </w:pPr>
          </w:p>
          <w:p w14:paraId="2AC6308C" w14:textId="77777777" w:rsidR="00C17936" w:rsidRPr="004048B0" w:rsidRDefault="00C17936" w:rsidP="00EE4DBD">
            <w:pPr>
              <w:pStyle w:val="Bullets"/>
              <w:numPr>
                <w:ilvl w:val="0"/>
                <w:numId w:val="0"/>
              </w:numPr>
              <w:ind w:left="360" w:hanging="360"/>
            </w:pPr>
          </w:p>
        </w:tc>
        <w:tc>
          <w:tcPr>
            <w:tcW w:w="360" w:type="dxa"/>
            <w:vMerge w:val="restart"/>
          </w:tcPr>
          <w:p w14:paraId="10413125" w14:textId="77777777" w:rsidR="00C17936" w:rsidRPr="004048B0" w:rsidRDefault="00C17936" w:rsidP="00500AC9">
            <w:pPr>
              <w:pStyle w:val="Heading2"/>
            </w:pPr>
          </w:p>
        </w:tc>
        <w:tc>
          <w:tcPr>
            <w:tcW w:w="7200" w:type="dxa"/>
          </w:tcPr>
          <w:p w14:paraId="30071A74" w14:textId="51B31513" w:rsidR="00C17936" w:rsidRPr="004048B0" w:rsidRDefault="00920BB7" w:rsidP="00FE44CB">
            <w:pPr>
              <w:pStyle w:val="Heading2"/>
            </w:pPr>
            <w:r>
              <w:t>methodology</w:t>
            </w:r>
          </w:p>
        </w:tc>
      </w:tr>
      <w:tr w:rsidR="00C17936" w:rsidRPr="004048B0" w14:paraId="718A47E2" w14:textId="77777777" w:rsidTr="00C17936">
        <w:trPr>
          <w:trHeight w:val="11808"/>
        </w:trPr>
        <w:tc>
          <w:tcPr>
            <w:tcW w:w="3240" w:type="dxa"/>
            <w:vMerge/>
          </w:tcPr>
          <w:p w14:paraId="4BDAA62C" w14:textId="77777777" w:rsidR="00C17936" w:rsidRPr="004048B0" w:rsidRDefault="00C17936" w:rsidP="00C17936">
            <w:pPr>
              <w:pStyle w:val="Heading3"/>
              <w:rPr>
                <w:lang w:eastAsia="en-AU"/>
              </w:rPr>
            </w:pPr>
          </w:p>
        </w:tc>
        <w:tc>
          <w:tcPr>
            <w:tcW w:w="360" w:type="dxa"/>
            <w:vMerge/>
          </w:tcPr>
          <w:p w14:paraId="1E25D687" w14:textId="77777777" w:rsidR="00C17936" w:rsidRPr="004048B0" w:rsidRDefault="00C17936" w:rsidP="00C17936">
            <w:pPr>
              <w:pStyle w:val="Heading2"/>
            </w:pPr>
          </w:p>
        </w:tc>
        <w:tc>
          <w:tcPr>
            <w:tcW w:w="7200" w:type="dxa"/>
          </w:tcPr>
          <w:p w14:paraId="2CA3CC24" w14:textId="00C174E8" w:rsidR="00C17936" w:rsidRPr="004048B0" w:rsidRDefault="00920BB7" w:rsidP="00C17936">
            <w:pPr>
              <w:pStyle w:val="Heading3"/>
            </w:pPr>
            <w:r>
              <w:t>extraction</w:t>
            </w:r>
            <w:r w:rsidR="00C17936" w:rsidRPr="004048B0">
              <w:t xml:space="preserve"> </w:t>
            </w:r>
          </w:p>
          <w:p w14:paraId="22DB456A" w14:textId="77777777" w:rsidR="00C17936" w:rsidRPr="004048B0" w:rsidRDefault="007D4707" w:rsidP="00C17936">
            <w:sdt>
              <w:sdtPr>
                <w:id w:val="-247425984"/>
                <w:placeholder>
                  <w:docPart w:val="1314CD2AC7B04C28B380D58AA6B63652"/>
                </w:placeholder>
                <w:temporary/>
                <w:showingPlcHdr/>
                <w15:appearance w15:val="hidden"/>
              </w:sdt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5102C029" w14:textId="77777777" w:rsidR="00C17936" w:rsidRPr="004048B0" w:rsidRDefault="00C17936" w:rsidP="00C17936"/>
          <w:p w14:paraId="7192B7C3" w14:textId="390FA7C6" w:rsidR="00C17936" w:rsidRPr="004048B0" w:rsidRDefault="00920BB7" w:rsidP="00C17936">
            <w:pPr>
              <w:pStyle w:val="Heading3"/>
            </w:pPr>
            <w:r>
              <w:t>transformation</w:t>
            </w:r>
            <w:r w:rsidR="00C17936" w:rsidRPr="004048B0">
              <w:t xml:space="preserve"> </w:t>
            </w:r>
          </w:p>
          <w:p w14:paraId="24A0AFFF" w14:textId="77777777" w:rsidR="00C17936" w:rsidRPr="004048B0" w:rsidRDefault="007D4707" w:rsidP="00C17936">
            <w:sdt>
              <w:sdtPr>
                <w:id w:val="368117376"/>
                <w:placeholder>
                  <w:docPart w:val="42D867DB0A13495DA27F474363DC8BD6"/>
                </w:placeholder>
                <w:temporary/>
                <w:showingPlcHdr/>
                <w15:appearance w15:val="hidden"/>
              </w:sdt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438CA2BA" w14:textId="77777777" w:rsidR="00C17936" w:rsidRPr="004048B0" w:rsidRDefault="00C17936" w:rsidP="00C17936">
            <w:r w:rsidRPr="004048B0">
              <w:t xml:space="preserve"> </w:t>
            </w:r>
          </w:p>
          <w:p w14:paraId="054B924A" w14:textId="11DA7544" w:rsidR="00C17936" w:rsidRPr="004048B0" w:rsidRDefault="00920BB7" w:rsidP="00C17936">
            <w:pPr>
              <w:pStyle w:val="Heading3"/>
            </w:pPr>
            <w:r>
              <w:t>loading</w:t>
            </w:r>
            <w:r w:rsidR="00C17936" w:rsidRPr="004048B0">
              <w:t xml:space="preserve"> </w:t>
            </w:r>
          </w:p>
          <w:sdt>
            <w:sdtPr>
              <w:id w:val="-1931800553"/>
              <w:placeholder>
                <w:docPart w:val="60B15982447042B193E7933A4B30DB01"/>
              </w:placeholder>
              <w:temporary/>
              <w:showingPlcHdr/>
              <w15:appearance w15:val="hidden"/>
            </w:sdtPr>
            <w:sdtContent>
              <w:p w14:paraId="3F37D6C2" w14:textId="77777777" w:rsidR="00C17936" w:rsidRPr="004048B0" w:rsidRDefault="00C17936" w:rsidP="00C17936">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14:paraId="5C369AF4" w14:textId="77777777" w:rsidR="00C17936" w:rsidRPr="004048B0" w:rsidRDefault="00C17936" w:rsidP="00C17936"/>
              <w:p w14:paraId="35E3719C" w14:textId="77777777" w:rsidR="00C17936" w:rsidRPr="004048B0" w:rsidRDefault="00C17936" w:rsidP="00FE44CB">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sdtContent>
          </w:sdt>
        </w:tc>
      </w:tr>
    </w:tbl>
    <w:p w14:paraId="60F49D9D" w14:textId="77777777" w:rsidR="007762BF" w:rsidRPr="004048B0" w:rsidRDefault="007762BF"/>
    <w:tbl>
      <w:tblPr>
        <w:tblW w:w="0" w:type="auto"/>
        <w:tblLook w:val="0600" w:firstRow="0" w:lastRow="0" w:firstColumn="0" w:lastColumn="0" w:noHBand="1" w:noVBand="1"/>
      </w:tblPr>
      <w:tblGrid>
        <w:gridCol w:w="10800"/>
      </w:tblGrid>
      <w:tr w:rsidR="00920BB7" w:rsidRPr="004048B0" w14:paraId="0AA40B63" w14:textId="77777777" w:rsidTr="00915820">
        <w:trPr>
          <w:trHeight w:val="432"/>
        </w:trPr>
        <w:tc>
          <w:tcPr>
            <w:tcW w:w="10800" w:type="dxa"/>
          </w:tcPr>
          <w:p w14:paraId="00F9CFC3" w14:textId="77777777" w:rsidR="00920BB7" w:rsidRPr="004048B0" w:rsidRDefault="00920BB7" w:rsidP="00915820">
            <w:pPr>
              <w:rPr>
                <w:noProof/>
              </w:rPr>
            </w:pPr>
            <w:r w:rsidRPr="004048B0">
              <w:rPr>
                <w:noProof/>
                <w:lang w:eastAsia="en-AU"/>
              </w:rPr>
              <w:lastRenderedPageBreak/>
              <w:drawing>
                <wp:inline distT="0" distB="0" distL="0" distR="0" wp14:anchorId="3AEEEF28" wp14:editId="7B599783">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920BB7" w:rsidRPr="004048B0" w14:paraId="3914F50F" w14:textId="77777777" w:rsidTr="00915820">
        <w:trPr>
          <w:trHeight w:val="1440"/>
        </w:trPr>
        <w:tc>
          <w:tcPr>
            <w:tcW w:w="10800" w:type="dxa"/>
          </w:tcPr>
          <w:p w14:paraId="52559A80" w14:textId="77777777" w:rsidR="00920BB7" w:rsidRPr="004048B0" w:rsidRDefault="00920BB7" w:rsidP="00915820">
            <w:pPr>
              <w:pStyle w:val="Heading2"/>
            </w:pPr>
            <w:r>
              <w:t>results</w:t>
            </w:r>
          </w:p>
        </w:tc>
      </w:tr>
      <w:tr w:rsidR="00920BB7" w:rsidRPr="004048B0" w14:paraId="4F7E3606" w14:textId="77777777" w:rsidTr="00915820">
        <w:trPr>
          <w:trHeight w:val="1764"/>
        </w:trPr>
        <w:tc>
          <w:tcPr>
            <w:tcW w:w="10800" w:type="dxa"/>
          </w:tcPr>
          <w:sdt>
            <w:sdtPr>
              <w:id w:val="160512444"/>
              <w:placeholder>
                <w:docPart w:val="1E3B89E5678D4731BDF9273A883D22C6"/>
              </w:placeholder>
              <w:temporary/>
              <w:showingPlcHdr/>
              <w15:appearance w15:val="hidden"/>
            </w:sdtPr>
            <w:sdtContent>
              <w:p w14:paraId="740A066E" w14:textId="77777777" w:rsidR="00920BB7" w:rsidRPr="004048B0" w:rsidRDefault="00920BB7" w:rsidP="00915820">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FA59CD4" w14:textId="77777777" w:rsidR="00920BB7" w:rsidRPr="004048B0" w:rsidRDefault="00920BB7" w:rsidP="00915820">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920BB7" w:rsidRPr="004048B0" w14:paraId="5D2F0438" w14:textId="77777777" w:rsidTr="00915820">
        <w:trPr>
          <w:trHeight w:val="288"/>
        </w:trPr>
        <w:tc>
          <w:tcPr>
            <w:tcW w:w="10800" w:type="dxa"/>
          </w:tcPr>
          <w:p w14:paraId="37EB692F" w14:textId="77777777" w:rsidR="00920BB7" w:rsidRPr="004048B0" w:rsidRDefault="00920BB7" w:rsidP="00915820"/>
        </w:tc>
      </w:tr>
      <w:tr w:rsidR="00920BB7" w:rsidRPr="004048B0" w14:paraId="3B17C3FE" w14:textId="77777777" w:rsidTr="00915820">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920BB7" w:rsidRPr="004048B0" w14:paraId="0374CE75" w14:textId="77777777" w:rsidTr="00915820">
              <w:trPr>
                <w:trHeight w:val="616"/>
              </w:trPr>
              <w:tc>
                <w:tcPr>
                  <w:tcW w:w="2114" w:type="dxa"/>
                  <w:tcBorders>
                    <w:bottom w:val="single" w:sz="24" w:space="0" w:color="323232" w:themeColor="text2"/>
                  </w:tcBorders>
                  <w:vAlign w:val="center"/>
                </w:tcPr>
                <w:p w14:paraId="6FC1B181" w14:textId="77777777" w:rsidR="00920BB7" w:rsidRPr="004048B0" w:rsidRDefault="00920BB7" w:rsidP="00915820">
                  <w:pPr>
                    <w:pStyle w:val="TableHeader"/>
                  </w:pPr>
                </w:p>
              </w:tc>
              <w:tc>
                <w:tcPr>
                  <w:tcW w:w="2115" w:type="dxa"/>
                  <w:tcBorders>
                    <w:bottom w:val="single" w:sz="24" w:space="0" w:color="323232" w:themeColor="text2"/>
                  </w:tcBorders>
                  <w:vAlign w:val="center"/>
                </w:tcPr>
                <w:p w14:paraId="74C3A7E8" w14:textId="77777777" w:rsidR="00920BB7" w:rsidRPr="004048B0" w:rsidRDefault="00920BB7" w:rsidP="00915820">
                  <w:pPr>
                    <w:pStyle w:val="TableHeader"/>
                  </w:pPr>
                  <w:sdt>
                    <w:sdtPr>
                      <w:id w:val="-270005588"/>
                      <w:placeholder>
                        <w:docPart w:val="C4B9B0B272774380B1BE5768FDFE94F1"/>
                      </w:placeholder>
                      <w:temporary/>
                      <w:showingPlcHdr/>
                      <w15:appearance w15:val="hidden"/>
                    </w:sdtPr>
                    <w:sdtContent>
                      <w:r w:rsidRPr="004048B0">
                        <w:t>Q1</w:t>
                      </w:r>
                    </w:sdtContent>
                  </w:sdt>
                </w:p>
              </w:tc>
              <w:tc>
                <w:tcPr>
                  <w:tcW w:w="2115" w:type="dxa"/>
                  <w:tcBorders>
                    <w:bottom w:val="single" w:sz="24" w:space="0" w:color="323232" w:themeColor="text2"/>
                  </w:tcBorders>
                  <w:vAlign w:val="center"/>
                </w:tcPr>
                <w:p w14:paraId="110D6DD7" w14:textId="77777777" w:rsidR="00920BB7" w:rsidRPr="004048B0" w:rsidRDefault="00920BB7" w:rsidP="00915820">
                  <w:pPr>
                    <w:pStyle w:val="TableHeader"/>
                  </w:pPr>
                  <w:sdt>
                    <w:sdtPr>
                      <w:id w:val="1190806158"/>
                      <w:placeholder>
                        <w:docPart w:val="7D1A5D9657DC4541A02A16FC2053ADD9"/>
                      </w:placeholder>
                      <w:temporary/>
                      <w:showingPlcHdr/>
                      <w15:appearance w15:val="hidden"/>
                    </w:sdtPr>
                    <w:sdtContent>
                      <w:r w:rsidRPr="004048B0">
                        <w:t>Q2</w:t>
                      </w:r>
                    </w:sdtContent>
                  </w:sdt>
                </w:p>
              </w:tc>
              <w:tc>
                <w:tcPr>
                  <w:tcW w:w="2115" w:type="dxa"/>
                  <w:tcBorders>
                    <w:bottom w:val="single" w:sz="24" w:space="0" w:color="323232" w:themeColor="text2"/>
                  </w:tcBorders>
                  <w:vAlign w:val="center"/>
                </w:tcPr>
                <w:p w14:paraId="4B3B7CA3" w14:textId="77777777" w:rsidR="00920BB7" w:rsidRPr="004048B0" w:rsidRDefault="00920BB7" w:rsidP="00915820">
                  <w:pPr>
                    <w:pStyle w:val="TableHeader"/>
                  </w:pPr>
                  <w:sdt>
                    <w:sdtPr>
                      <w:id w:val="1945652209"/>
                      <w:placeholder>
                        <w:docPart w:val="CEBEDB49CF794E8384339C7989F9141F"/>
                      </w:placeholder>
                      <w:temporary/>
                      <w:showingPlcHdr/>
                      <w15:appearance w15:val="hidden"/>
                    </w:sdtPr>
                    <w:sdtContent>
                      <w:r w:rsidRPr="004048B0">
                        <w:t>Q3</w:t>
                      </w:r>
                    </w:sdtContent>
                  </w:sdt>
                </w:p>
              </w:tc>
              <w:tc>
                <w:tcPr>
                  <w:tcW w:w="2115" w:type="dxa"/>
                  <w:tcBorders>
                    <w:bottom w:val="single" w:sz="24" w:space="0" w:color="323232" w:themeColor="text2"/>
                  </w:tcBorders>
                  <w:vAlign w:val="center"/>
                </w:tcPr>
                <w:p w14:paraId="44296782" w14:textId="77777777" w:rsidR="00920BB7" w:rsidRPr="004048B0" w:rsidRDefault="00920BB7" w:rsidP="00915820">
                  <w:pPr>
                    <w:pStyle w:val="TableHeader"/>
                  </w:pPr>
                  <w:sdt>
                    <w:sdtPr>
                      <w:id w:val="-265387587"/>
                      <w:placeholder>
                        <w:docPart w:val="7831BE57AA724F48AFC9D3E1B056EC3F"/>
                      </w:placeholder>
                      <w:temporary/>
                      <w:showingPlcHdr/>
                      <w15:appearance w15:val="hidden"/>
                    </w:sdtPr>
                    <w:sdtContent>
                      <w:r w:rsidRPr="004048B0">
                        <w:t>Q4</w:t>
                      </w:r>
                    </w:sdtContent>
                  </w:sdt>
                </w:p>
              </w:tc>
            </w:tr>
            <w:tr w:rsidR="00920BB7" w:rsidRPr="004048B0" w14:paraId="02ACB791" w14:textId="77777777" w:rsidTr="00915820">
              <w:tc>
                <w:tcPr>
                  <w:tcW w:w="2114" w:type="dxa"/>
                  <w:tcBorders>
                    <w:top w:val="single" w:sz="24" w:space="0" w:color="323232" w:themeColor="text2"/>
                    <w:right w:val="single" w:sz="8" w:space="0" w:color="E3DED1" w:themeColor="background2"/>
                  </w:tcBorders>
                </w:tcPr>
                <w:p w14:paraId="33210505" w14:textId="77777777" w:rsidR="00920BB7" w:rsidRPr="004048B0" w:rsidRDefault="00920BB7" w:rsidP="00915820">
                  <w:pPr>
                    <w:pStyle w:val="TableLeft1"/>
                  </w:pPr>
                  <w:sdt>
                    <w:sdtPr>
                      <w:id w:val="1204598762"/>
                      <w:placeholder>
                        <w:docPart w:val="F679A169F86845339978CA8ECFBEDCC8"/>
                      </w:placeholder>
                      <w:temporary/>
                      <w:showingPlcHdr/>
                      <w15:appearance w15:val="hidden"/>
                    </w:sdtPr>
                    <w:sdtContent>
                      <w:r w:rsidRPr="004048B0">
                        <w:t>SECTOR 1</w:t>
                      </w:r>
                    </w:sdtContent>
                  </w:sdt>
                </w:p>
              </w:tc>
              <w:tc>
                <w:tcPr>
                  <w:tcW w:w="2115" w:type="dxa"/>
                  <w:tcBorders>
                    <w:top w:val="single" w:sz="24" w:space="0" w:color="323232" w:themeColor="text2"/>
                    <w:left w:val="single" w:sz="8" w:space="0" w:color="E3DED1" w:themeColor="background2"/>
                    <w:right w:val="single" w:sz="8" w:space="0" w:color="E3DED1" w:themeColor="background2"/>
                  </w:tcBorders>
                  <w:vAlign w:val="center"/>
                </w:tcPr>
                <w:p w14:paraId="14CA523B" w14:textId="77777777" w:rsidR="00920BB7" w:rsidRPr="004048B0" w:rsidRDefault="00920BB7" w:rsidP="00915820">
                  <w:pPr>
                    <w:pStyle w:val="TableData"/>
                  </w:pPr>
                  <w:sdt>
                    <w:sdtPr>
                      <w:id w:val="833654871"/>
                      <w:placeholder>
                        <w:docPart w:val="B71EAEE4EEEE46F397EBE6A8D35742A1"/>
                      </w:placeholder>
                      <w:temporary/>
                      <w:showingPlcHdr/>
                      <w15:appearance w15:val="hidden"/>
                    </w:sdtPr>
                    <w:sdtContent>
                      <w:r w:rsidRPr="004048B0">
                        <w:t>4.3</w:t>
                      </w:r>
                    </w:sdtContent>
                  </w:sdt>
                </w:p>
              </w:tc>
              <w:tc>
                <w:tcPr>
                  <w:tcW w:w="2115" w:type="dxa"/>
                  <w:tcBorders>
                    <w:top w:val="single" w:sz="24" w:space="0" w:color="323232" w:themeColor="text2"/>
                    <w:left w:val="single" w:sz="8" w:space="0" w:color="E3DED1" w:themeColor="background2"/>
                    <w:right w:val="single" w:sz="8" w:space="0" w:color="E3DED1" w:themeColor="background2"/>
                  </w:tcBorders>
                  <w:vAlign w:val="center"/>
                </w:tcPr>
                <w:p w14:paraId="30C16ADD" w14:textId="77777777" w:rsidR="00920BB7" w:rsidRPr="004048B0" w:rsidRDefault="00920BB7" w:rsidP="00915820">
                  <w:pPr>
                    <w:pStyle w:val="TableData"/>
                  </w:pPr>
                  <w:sdt>
                    <w:sdtPr>
                      <w:id w:val="-1167168272"/>
                      <w:placeholder>
                        <w:docPart w:val="8AB91A3E17704D65A08E8DD03578C03B"/>
                      </w:placeholder>
                      <w:temporary/>
                      <w:showingPlcHdr/>
                      <w15:appearance w15:val="hidden"/>
                    </w:sdtPr>
                    <w:sdtContent>
                      <w:r w:rsidRPr="004048B0">
                        <w:t>2.5</w:t>
                      </w:r>
                    </w:sdtContent>
                  </w:sdt>
                </w:p>
              </w:tc>
              <w:tc>
                <w:tcPr>
                  <w:tcW w:w="2115" w:type="dxa"/>
                  <w:tcBorders>
                    <w:top w:val="single" w:sz="24" w:space="0" w:color="323232" w:themeColor="text2"/>
                    <w:left w:val="single" w:sz="8" w:space="0" w:color="E3DED1" w:themeColor="background2"/>
                    <w:right w:val="single" w:sz="8" w:space="0" w:color="E3DED1" w:themeColor="background2"/>
                  </w:tcBorders>
                  <w:vAlign w:val="center"/>
                </w:tcPr>
                <w:p w14:paraId="072D7A6D" w14:textId="77777777" w:rsidR="00920BB7" w:rsidRPr="004048B0" w:rsidRDefault="00920BB7" w:rsidP="00915820">
                  <w:pPr>
                    <w:pStyle w:val="TableData"/>
                  </w:pPr>
                  <w:sdt>
                    <w:sdtPr>
                      <w:id w:val="377747350"/>
                      <w:placeholder>
                        <w:docPart w:val="D90757780FA0426BB21D0FB8E2D824F1"/>
                      </w:placeholder>
                      <w:temporary/>
                      <w:showingPlcHdr/>
                      <w15:appearance w15:val="hidden"/>
                    </w:sdtPr>
                    <w:sdtContent>
                      <w:r w:rsidRPr="004048B0">
                        <w:t>3.5</w:t>
                      </w:r>
                    </w:sdtContent>
                  </w:sdt>
                </w:p>
              </w:tc>
              <w:tc>
                <w:tcPr>
                  <w:tcW w:w="2115" w:type="dxa"/>
                  <w:tcBorders>
                    <w:top w:val="single" w:sz="24" w:space="0" w:color="323232" w:themeColor="text2"/>
                    <w:left w:val="single" w:sz="8" w:space="0" w:color="E3DED1" w:themeColor="background2"/>
                  </w:tcBorders>
                  <w:vAlign w:val="center"/>
                </w:tcPr>
                <w:p w14:paraId="76BE6EC7" w14:textId="77777777" w:rsidR="00920BB7" w:rsidRPr="004048B0" w:rsidRDefault="00920BB7" w:rsidP="00915820">
                  <w:pPr>
                    <w:pStyle w:val="TableData"/>
                  </w:pPr>
                  <w:sdt>
                    <w:sdtPr>
                      <w:id w:val="1224184369"/>
                      <w:placeholder>
                        <w:docPart w:val="582B831D96784BD4B795400BCDDA121D"/>
                      </w:placeholder>
                      <w:temporary/>
                      <w:showingPlcHdr/>
                      <w15:appearance w15:val="hidden"/>
                    </w:sdtPr>
                    <w:sdtContent>
                      <w:r w:rsidRPr="004048B0">
                        <w:t>4.5</w:t>
                      </w:r>
                    </w:sdtContent>
                  </w:sdt>
                </w:p>
              </w:tc>
            </w:tr>
            <w:tr w:rsidR="00920BB7" w:rsidRPr="004048B0" w14:paraId="442D9AE5" w14:textId="77777777" w:rsidTr="00915820">
              <w:tc>
                <w:tcPr>
                  <w:tcW w:w="2114" w:type="dxa"/>
                  <w:tcBorders>
                    <w:right w:val="single" w:sz="8" w:space="0" w:color="E3DED1" w:themeColor="background2"/>
                  </w:tcBorders>
                  <w:vAlign w:val="center"/>
                </w:tcPr>
                <w:p w14:paraId="370ADF1D" w14:textId="77777777" w:rsidR="00920BB7" w:rsidRPr="004048B0" w:rsidRDefault="00920BB7" w:rsidP="00915820">
                  <w:pPr>
                    <w:pStyle w:val="TableLeft2"/>
                  </w:pPr>
                  <w:sdt>
                    <w:sdtPr>
                      <w:id w:val="1113018748"/>
                      <w:placeholder>
                        <w:docPart w:val="C7A70C4C313742768ED55F62149E7762"/>
                      </w:placeholder>
                      <w:temporary/>
                      <w:showingPlcHdr/>
                      <w15:appearance w15:val="hidden"/>
                    </w:sdtPr>
                    <w:sdtContent>
                      <w:r w:rsidRPr="004048B0">
                        <w:t>SECTOR 2</w:t>
                      </w:r>
                    </w:sdtContent>
                  </w:sdt>
                </w:p>
              </w:tc>
              <w:tc>
                <w:tcPr>
                  <w:tcW w:w="2115" w:type="dxa"/>
                  <w:tcBorders>
                    <w:left w:val="single" w:sz="8" w:space="0" w:color="E3DED1" w:themeColor="background2"/>
                    <w:right w:val="single" w:sz="8" w:space="0" w:color="E3DED1" w:themeColor="background2"/>
                  </w:tcBorders>
                  <w:vAlign w:val="center"/>
                </w:tcPr>
                <w:p w14:paraId="371E202C" w14:textId="77777777" w:rsidR="00920BB7" w:rsidRPr="004048B0" w:rsidRDefault="00920BB7" w:rsidP="00915820">
                  <w:pPr>
                    <w:pStyle w:val="TableData"/>
                  </w:pPr>
                  <w:sdt>
                    <w:sdtPr>
                      <w:id w:val="1141774389"/>
                      <w:placeholder>
                        <w:docPart w:val="9845E107D83943398419C3F7A363DAC4"/>
                      </w:placeholder>
                      <w:temporary/>
                      <w:showingPlcHdr/>
                      <w15:appearance w15:val="hidden"/>
                    </w:sdtPr>
                    <w:sdtContent>
                      <w:r w:rsidRPr="004048B0">
                        <w:t>2.4</w:t>
                      </w:r>
                    </w:sdtContent>
                  </w:sdt>
                </w:p>
              </w:tc>
              <w:tc>
                <w:tcPr>
                  <w:tcW w:w="2115" w:type="dxa"/>
                  <w:tcBorders>
                    <w:left w:val="single" w:sz="8" w:space="0" w:color="E3DED1" w:themeColor="background2"/>
                    <w:right w:val="single" w:sz="8" w:space="0" w:color="E3DED1" w:themeColor="background2"/>
                  </w:tcBorders>
                  <w:vAlign w:val="center"/>
                </w:tcPr>
                <w:p w14:paraId="19C51127" w14:textId="77777777" w:rsidR="00920BB7" w:rsidRPr="004048B0" w:rsidRDefault="00920BB7" w:rsidP="00915820">
                  <w:pPr>
                    <w:pStyle w:val="TableData"/>
                  </w:pPr>
                  <w:sdt>
                    <w:sdtPr>
                      <w:id w:val="-1151589707"/>
                      <w:placeholder>
                        <w:docPart w:val="A8F3B629DFCB40A5AEC734B69840EC8D"/>
                      </w:placeholder>
                      <w:temporary/>
                      <w:showingPlcHdr/>
                      <w15:appearance w15:val="hidden"/>
                    </w:sdtPr>
                    <w:sdtContent>
                      <w:r w:rsidRPr="004048B0">
                        <w:t>4.4</w:t>
                      </w:r>
                    </w:sdtContent>
                  </w:sdt>
                </w:p>
              </w:tc>
              <w:tc>
                <w:tcPr>
                  <w:tcW w:w="2115" w:type="dxa"/>
                  <w:tcBorders>
                    <w:left w:val="single" w:sz="8" w:space="0" w:color="E3DED1" w:themeColor="background2"/>
                    <w:right w:val="single" w:sz="8" w:space="0" w:color="E3DED1" w:themeColor="background2"/>
                  </w:tcBorders>
                  <w:vAlign w:val="center"/>
                </w:tcPr>
                <w:p w14:paraId="382FBE7D" w14:textId="77777777" w:rsidR="00920BB7" w:rsidRPr="004048B0" w:rsidRDefault="00920BB7" w:rsidP="00915820">
                  <w:pPr>
                    <w:pStyle w:val="TableData"/>
                  </w:pPr>
                  <w:sdt>
                    <w:sdtPr>
                      <w:id w:val="-1217593682"/>
                      <w:placeholder>
                        <w:docPart w:val="00601150AA814C409CE6E895D9A32F60"/>
                      </w:placeholder>
                      <w:temporary/>
                      <w:showingPlcHdr/>
                      <w15:appearance w15:val="hidden"/>
                    </w:sdtPr>
                    <w:sdtContent>
                      <w:r w:rsidRPr="004048B0">
                        <w:t>1.8</w:t>
                      </w:r>
                    </w:sdtContent>
                  </w:sdt>
                </w:p>
              </w:tc>
              <w:tc>
                <w:tcPr>
                  <w:tcW w:w="2115" w:type="dxa"/>
                  <w:tcBorders>
                    <w:left w:val="single" w:sz="8" w:space="0" w:color="E3DED1" w:themeColor="background2"/>
                  </w:tcBorders>
                  <w:vAlign w:val="center"/>
                </w:tcPr>
                <w:p w14:paraId="1AAB9987" w14:textId="77777777" w:rsidR="00920BB7" w:rsidRPr="004048B0" w:rsidRDefault="00920BB7" w:rsidP="00915820">
                  <w:pPr>
                    <w:pStyle w:val="TableData"/>
                  </w:pPr>
                  <w:sdt>
                    <w:sdtPr>
                      <w:id w:val="271294392"/>
                      <w:placeholder>
                        <w:docPart w:val="F9293826096B415B97998B2A8A3DF1EC"/>
                      </w:placeholder>
                      <w:temporary/>
                      <w:showingPlcHdr/>
                      <w15:appearance w15:val="hidden"/>
                    </w:sdtPr>
                    <w:sdtContent>
                      <w:r w:rsidRPr="004048B0">
                        <w:t>2.8</w:t>
                      </w:r>
                    </w:sdtContent>
                  </w:sdt>
                </w:p>
              </w:tc>
            </w:tr>
            <w:tr w:rsidR="00920BB7" w:rsidRPr="004048B0" w14:paraId="2084206D" w14:textId="77777777" w:rsidTr="00915820">
              <w:tc>
                <w:tcPr>
                  <w:tcW w:w="2114" w:type="dxa"/>
                  <w:tcBorders>
                    <w:right w:val="single" w:sz="8" w:space="0" w:color="E3DED1" w:themeColor="background2"/>
                  </w:tcBorders>
                  <w:vAlign w:val="center"/>
                </w:tcPr>
                <w:p w14:paraId="249C2EA4" w14:textId="77777777" w:rsidR="00920BB7" w:rsidRPr="004048B0" w:rsidRDefault="00920BB7" w:rsidP="00915820">
                  <w:pPr>
                    <w:pStyle w:val="TableLeft3"/>
                  </w:pPr>
                  <w:sdt>
                    <w:sdtPr>
                      <w:id w:val="999778860"/>
                      <w:placeholder>
                        <w:docPart w:val="1F2D46FAF7C8467ABE93A87B643FCA66"/>
                      </w:placeholder>
                      <w:temporary/>
                      <w:showingPlcHdr/>
                      <w15:appearance w15:val="hidden"/>
                    </w:sdtPr>
                    <w:sdtContent>
                      <w:r w:rsidRPr="004048B0">
                        <w:t>SECTOR 3</w:t>
                      </w:r>
                    </w:sdtContent>
                  </w:sdt>
                </w:p>
              </w:tc>
              <w:tc>
                <w:tcPr>
                  <w:tcW w:w="2115" w:type="dxa"/>
                  <w:tcBorders>
                    <w:left w:val="single" w:sz="8" w:space="0" w:color="E3DED1" w:themeColor="background2"/>
                    <w:right w:val="single" w:sz="8" w:space="0" w:color="E3DED1" w:themeColor="background2"/>
                  </w:tcBorders>
                  <w:vAlign w:val="center"/>
                </w:tcPr>
                <w:p w14:paraId="16B60F30" w14:textId="77777777" w:rsidR="00920BB7" w:rsidRPr="004048B0" w:rsidRDefault="00920BB7" w:rsidP="00915820">
                  <w:pPr>
                    <w:pStyle w:val="TableData"/>
                  </w:pPr>
                  <w:sdt>
                    <w:sdtPr>
                      <w:id w:val="843509201"/>
                      <w:placeholder>
                        <w:docPart w:val="706314F4535D4836B3DC7B58D46A37C8"/>
                      </w:placeholder>
                      <w:temporary/>
                      <w:showingPlcHdr/>
                      <w15:appearance w15:val="hidden"/>
                    </w:sdtPr>
                    <w:sdtContent>
                      <w:r w:rsidRPr="004048B0">
                        <w:t>2</w:t>
                      </w:r>
                    </w:sdtContent>
                  </w:sdt>
                </w:p>
              </w:tc>
              <w:tc>
                <w:tcPr>
                  <w:tcW w:w="2115" w:type="dxa"/>
                  <w:tcBorders>
                    <w:left w:val="single" w:sz="8" w:space="0" w:color="E3DED1" w:themeColor="background2"/>
                    <w:right w:val="single" w:sz="8" w:space="0" w:color="E3DED1" w:themeColor="background2"/>
                  </w:tcBorders>
                  <w:vAlign w:val="center"/>
                </w:tcPr>
                <w:p w14:paraId="61717476" w14:textId="77777777" w:rsidR="00920BB7" w:rsidRPr="004048B0" w:rsidRDefault="00920BB7" w:rsidP="00915820">
                  <w:pPr>
                    <w:pStyle w:val="TableData"/>
                  </w:pPr>
                  <w:sdt>
                    <w:sdtPr>
                      <w:id w:val="1053881689"/>
                      <w:placeholder>
                        <w:docPart w:val="39723F79234E47458ADBA4155653BFC7"/>
                      </w:placeholder>
                      <w:temporary/>
                      <w:showingPlcHdr/>
                      <w15:appearance w15:val="hidden"/>
                    </w:sdtPr>
                    <w:sdtContent>
                      <w:r w:rsidRPr="004048B0">
                        <w:t>2</w:t>
                      </w:r>
                    </w:sdtContent>
                  </w:sdt>
                </w:p>
              </w:tc>
              <w:tc>
                <w:tcPr>
                  <w:tcW w:w="2115" w:type="dxa"/>
                  <w:tcBorders>
                    <w:left w:val="single" w:sz="8" w:space="0" w:color="E3DED1" w:themeColor="background2"/>
                    <w:right w:val="single" w:sz="8" w:space="0" w:color="E3DED1" w:themeColor="background2"/>
                  </w:tcBorders>
                  <w:vAlign w:val="center"/>
                </w:tcPr>
                <w:p w14:paraId="588DAC68" w14:textId="77777777" w:rsidR="00920BB7" w:rsidRPr="004048B0" w:rsidRDefault="00920BB7" w:rsidP="00915820">
                  <w:pPr>
                    <w:pStyle w:val="TableData"/>
                  </w:pPr>
                  <w:sdt>
                    <w:sdtPr>
                      <w:id w:val="1953278473"/>
                      <w:placeholder>
                        <w:docPart w:val="2C7569B1A3AF4EFF9ACCFF0FB5D9F4CB"/>
                      </w:placeholder>
                      <w:temporary/>
                      <w:showingPlcHdr/>
                      <w15:appearance w15:val="hidden"/>
                    </w:sdtPr>
                    <w:sdtContent>
                      <w:r w:rsidRPr="004048B0">
                        <w:t>3</w:t>
                      </w:r>
                    </w:sdtContent>
                  </w:sdt>
                </w:p>
              </w:tc>
              <w:tc>
                <w:tcPr>
                  <w:tcW w:w="2115" w:type="dxa"/>
                  <w:tcBorders>
                    <w:left w:val="single" w:sz="8" w:space="0" w:color="E3DED1" w:themeColor="background2"/>
                  </w:tcBorders>
                  <w:vAlign w:val="center"/>
                </w:tcPr>
                <w:p w14:paraId="4E1BEDF1" w14:textId="77777777" w:rsidR="00920BB7" w:rsidRPr="004048B0" w:rsidRDefault="00920BB7" w:rsidP="00915820">
                  <w:pPr>
                    <w:pStyle w:val="TableData"/>
                  </w:pPr>
                  <w:sdt>
                    <w:sdtPr>
                      <w:id w:val="1932546081"/>
                      <w:placeholder>
                        <w:docPart w:val="A5D3696CA198447D94C74FC6DEF7AD9A"/>
                      </w:placeholder>
                      <w:temporary/>
                      <w:showingPlcHdr/>
                      <w15:appearance w15:val="hidden"/>
                    </w:sdtPr>
                    <w:sdtContent>
                      <w:r w:rsidRPr="004048B0">
                        <w:t>5</w:t>
                      </w:r>
                    </w:sdtContent>
                  </w:sdt>
                </w:p>
              </w:tc>
            </w:tr>
          </w:tbl>
          <w:p w14:paraId="07DCC254" w14:textId="77777777" w:rsidR="00920BB7" w:rsidRPr="004048B0" w:rsidRDefault="00920BB7" w:rsidP="00915820">
            <w:pPr>
              <w:rPr>
                <w:color w:val="000000" w:themeColor="text1"/>
              </w:rPr>
            </w:pPr>
          </w:p>
        </w:tc>
      </w:tr>
      <w:tr w:rsidR="00920BB7" w:rsidRPr="004048B0" w14:paraId="77B1F54D" w14:textId="77777777" w:rsidTr="00915820">
        <w:trPr>
          <w:trHeight w:val="288"/>
        </w:trPr>
        <w:tc>
          <w:tcPr>
            <w:tcW w:w="10800" w:type="dxa"/>
          </w:tcPr>
          <w:p w14:paraId="19C6B8F3" w14:textId="77777777" w:rsidR="00920BB7" w:rsidRPr="004048B0" w:rsidRDefault="00920BB7" w:rsidP="00915820"/>
        </w:tc>
      </w:tr>
      <w:tr w:rsidR="00920BB7" w:rsidRPr="004048B0" w14:paraId="3D568311" w14:textId="77777777" w:rsidTr="00915820">
        <w:trPr>
          <w:trHeight w:val="1656"/>
        </w:trPr>
        <w:tc>
          <w:tcPr>
            <w:tcW w:w="10800" w:type="dxa"/>
          </w:tcPr>
          <w:p w14:paraId="011C7F91" w14:textId="77777777" w:rsidR="00920BB7" w:rsidRPr="004048B0" w:rsidRDefault="00920BB7" w:rsidP="00915820">
            <w:pPr>
              <w:pStyle w:val="TableHeader"/>
            </w:pPr>
            <w:r w:rsidRPr="004048B0">
              <w:rPr>
                <w:noProof/>
                <w:lang w:eastAsia="en-AU"/>
              </w:rPr>
              <w:drawing>
                <wp:inline distT="0" distB="0" distL="0" distR="0" wp14:anchorId="37166F75" wp14:editId="72BEA083">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bl>
    <w:p w14:paraId="234F7B42" w14:textId="1C243B84" w:rsidR="00920BB7" w:rsidRDefault="00920BB7"/>
    <w:p w14:paraId="350BFECF" w14:textId="77777777" w:rsidR="00920BB7" w:rsidRDefault="00920BB7">
      <w:pPr>
        <w:spacing w:after="160" w:line="259" w:lineRule="auto"/>
      </w:pPr>
      <w:r>
        <w:br w:type="page"/>
      </w:r>
    </w:p>
    <w:p w14:paraId="2C498947"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3B386A0B" w14:textId="77777777" w:rsidR="005F350F" w:rsidRPr="004048B0" w:rsidRDefault="005F350F"/>
    <w:tbl>
      <w:tblPr>
        <w:tblW w:w="0" w:type="auto"/>
        <w:tblLook w:val="0600" w:firstRow="0" w:lastRow="0" w:firstColumn="0" w:lastColumn="0" w:noHBand="1" w:noVBand="1"/>
      </w:tblPr>
      <w:tblGrid>
        <w:gridCol w:w="3600"/>
        <w:gridCol w:w="7191"/>
      </w:tblGrid>
      <w:tr w:rsidR="004A4C49" w:rsidRPr="004048B0" w14:paraId="15860C2F" w14:textId="77777777" w:rsidTr="006551C3">
        <w:trPr>
          <w:trHeight w:val="432"/>
        </w:trPr>
        <w:tc>
          <w:tcPr>
            <w:tcW w:w="3600" w:type="dxa"/>
            <w:vMerge w:val="restart"/>
            <w:vAlign w:val="center"/>
          </w:tcPr>
          <w:p w14:paraId="7E490461" w14:textId="77777777" w:rsidR="004A4C49" w:rsidRPr="004048B0" w:rsidRDefault="004A4C49" w:rsidP="004D4384">
            <w:pPr>
              <w:pStyle w:val="Quote"/>
            </w:pPr>
            <w:r w:rsidRPr="004048B0">
              <w:br w:type="page"/>
            </w:r>
            <w:sdt>
              <w:sdtPr>
                <w:id w:val="242228321"/>
                <w:placeholder>
                  <w:docPart w:val="34EA188D1CEC4EF7BDE56E2491EA0796"/>
                </w:placeholder>
                <w:temporary/>
                <w:showingPlcHdr/>
                <w15:appearance w15:val="hidden"/>
              </w:sdtPr>
              <w:sdtContent>
                <w:r w:rsidR="006F5A91" w:rsidRPr="004D4384">
                  <w:t>Lorem ipsum dolor sit amet, consectetur adipiscing elit.</w:t>
                </w:r>
              </w:sdtContent>
            </w:sdt>
          </w:p>
        </w:tc>
        <w:tc>
          <w:tcPr>
            <w:tcW w:w="7191" w:type="dxa"/>
          </w:tcPr>
          <w:p w14:paraId="5239FC04" w14:textId="77777777" w:rsidR="004A4C49" w:rsidRPr="004048B0" w:rsidRDefault="004A4C49" w:rsidP="007D4707">
            <w:r w:rsidRPr="004048B0">
              <w:rPr>
                <w:noProof/>
                <w:lang w:eastAsia="en-AU"/>
              </w:rPr>
              <w:drawing>
                <wp:inline distT="0" distB="0" distL="0" distR="0" wp14:anchorId="42E45CF1" wp14:editId="4DCE5F7E">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1754B2F2" w14:textId="77777777" w:rsidTr="00FE44CB">
        <w:trPr>
          <w:trHeight w:val="1440"/>
        </w:trPr>
        <w:tc>
          <w:tcPr>
            <w:tcW w:w="3600" w:type="dxa"/>
            <w:vMerge/>
          </w:tcPr>
          <w:p w14:paraId="528E1BAC" w14:textId="77777777" w:rsidR="004A4C49" w:rsidRPr="004048B0" w:rsidRDefault="004A4C49" w:rsidP="004D4384">
            <w:pPr>
              <w:pStyle w:val="Quote"/>
            </w:pPr>
          </w:p>
        </w:tc>
        <w:tc>
          <w:tcPr>
            <w:tcW w:w="7191" w:type="dxa"/>
          </w:tcPr>
          <w:p w14:paraId="30C882F5" w14:textId="77777777" w:rsidR="004A4C49" w:rsidRPr="004048B0" w:rsidRDefault="007D4707" w:rsidP="00FE44CB">
            <w:pPr>
              <w:pStyle w:val="Heading2"/>
            </w:pPr>
            <w:sdt>
              <w:sdtPr>
                <w:id w:val="-1568491668"/>
                <w:placeholder>
                  <w:docPart w:val="5303FF10525E4ED9900B940C1ECCB964"/>
                </w:placeholder>
                <w:temporary/>
                <w:showingPlcHdr/>
                <w15:appearance w15:val="hidden"/>
              </w:sdtPr>
              <w:sdtContent>
                <w:r w:rsidR="006F5A91" w:rsidRPr="004048B0">
                  <w:t xml:space="preserve">WHAT’S NEXT </w:t>
                </w:r>
              </w:sdtContent>
            </w:sdt>
          </w:p>
        </w:tc>
      </w:tr>
      <w:tr w:rsidR="004A4C49" w:rsidRPr="004048B0" w14:paraId="2D5CB45C" w14:textId="77777777" w:rsidTr="006551C3">
        <w:trPr>
          <w:trHeight w:val="11583"/>
        </w:trPr>
        <w:tc>
          <w:tcPr>
            <w:tcW w:w="3600" w:type="dxa"/>
            <w:vMerge/>
          </w:tcPr>
          <w:p w14:paraId="27619B66" w14:textId="77777777" w:rsidR="004A4C49" w:rsidRPr="004048B0" w:rsidRDefault="004A4C49" w:rsidP="004D4384">
            <w:pPr>
              <w:pStyle w:val="Quote"/>
            </w:pPr>
          </w:p>
        </w:tc>
        <w:tc>
          <w:tcPr>
            <w:tcW w:w="7191" w:type="dxa"/>
          </w:tcPr>
          <w:sdt>
            <w:sdtPr>
              <w:id w:val="855076196"/>
              <w:placeholder>
                <w:docPart w:val="A7A22576C13E4FCE8B65F65445BD7D10"/>
              </w:placeholder>
              <w:temporary/>
              <w:showingPlcHdr/>
              <w15:appearance w15:val="hidden"/>
            </w:sdtPr>
            <w:sdtContent>
              <w:p w14:paraId="66935558" w14:textId="77777777" w:rsidR="006F5A91" w:rsidRPr="004048B0" w:rsidRDefault="006F5A91" w:rsidP="006F5A91">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D3E0123" w14:textId="77777777" w:rsidR="006F5A91" w:rsidRPr="004048B0" w:rsidRDefault="006F5A91" w:rsidP="006F5A91"/>
              <w:p w14:paraId="0EBE7256" w14:textId="77777777" w:rsidR="006F5A91" w:rsidRPr="004048B0" w:rsidRDefault="006F5A91" w:rsidP="006F5A91">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p w14:paraId="3B34FFD2" w14:textId="77777777" w:rsidR="006F5A91" w:rsidRPr="004048B0" w:rsidRDefault="006F5A91" w:rsidP="006F5A91"/>
              <w:p w14:paraId="7B46E610" w14:textId="77777777" w:rsidR="006F5A91" w:rsidRPr="004048B0" w:rsidRDefault="006F5A91" w:rsidP="006F5A91">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 Mi proin sed libero enim sed. Egestas diam in arcu cursus euismod quis. Massa ultricies mi quis hendrerit dolor magna. Fermentum iaculis eu non diam phasellus vestibulum.</w:t>
                </w:r>
              </w:p>
              <w:p w14:paraId="69F4FEA7" w14:textId="77777777" w:rsidR="006F5A91" w:rsidRPr="004048B0" w:rsidRDefault="006F5A91" w:rsidP="006F5A91"/>
              <w:p w14:paraId="76DA3CD5" w14:textId="77777777" w:rsidR="004A4C49" w:rsidRPr="004048B0" w:rsidRDefault="006F5A91" w:rsidP="006F5A91">
                <w:r w:rsidRPr="004048B0">
                  <w:t>Eu lobortis elementum nibh tellus molestie nunc non. Consectetur lorem donec massa sapien faucibus et molestie. Consequat interdum varius sit amet mattis vulputate enim. Non enim praesent elementum facilisis leo. Elementum eu facilisis sed odio morbi quis commodo. Bibendum enim facilisis gravida neque convallis a cras semper. Risus in hendrerit gravida rutrum quisque. Aliquam eleifend mi in nulla posuere. Malesuada fames ac turpis egestas maecenas. Molestie ac feugiat sed lectus vestibulum mattis. Eget nullam non nisi est sit amet. Pulvinar elementum integer enim neque. Dui accumsan sit amet nulla facilisi morbi</w:t>
                </w:r>
              </w:p>
            </w:sdtContent>
          </w:sdt>
        </w:tc>
      </w:tr>
    </w:tbl>
    <w:p w14:paraId="5880065C" w14:textId="77777777" w:rsidR="007762BF" w:rsidRPr="004048B0" w:rsidRDefault="007762BF"/>
    <w:p w14:paraId="4280E890"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6666C0CA" w14:textId="77777777" w:rsidR="005F350F" w:rsidRPr="004048B0" w:rsidRDefault="005F350F"/>
    <w:p w14:paraId="2FE8E807"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31A9EF" w14:textId="77777777" w:rsidR="00C55CB5" w:rsidRDefault="00C55CB5" w:rsidP="006B633A">
      <w:r>
        <w:separator/>
      </w:r>
    </w:p>
  </w:endnote>
  <w:endnote w:type="continuationSeparator" w:id="0">
    <w:p w14:paraId="253DF332" w14:textId="77777777" w:rsidR="00C55CB5" w:rsidRDefault="00C55CB5"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18C2A" w14:textId="77777777" w:rsidR="007D4707" w:rsidRPr="006F5A91" w:rsidRDefault="007D4707" w:rsidP="006F5A91">
    <w:pPr>
      <w:pStyle w:val="Footer"/>
    </w:pPr>
    <w:sdt>
      <w:sdtPr>
        <w:rPr>
          <w:rFonts w:ascii="Calibri" w:hAnsi="Calibri" w:cs="Calibri"/>
          <w:color w:val="000000"/>
          <w:lang w:val="en-AU"/>
        </w:rPr>
        <w:id w:val="566458770"/>
        <w:placeholder>
          <w:docPart w:val="AFFF80D96B86452DB972E688D11A5CAA"/>
        </w:placeholder>
        <w:temporary/>
        <w15:appearance w15:val="hidden"/>
      </w:sdtPr>
      <w:sdtEndPr>
        <w:rPr>
          <w:lang w:val="en-US"/>
        </w:rPr>
      </w:sdtEndPr>
      <w:sdtContent>
        <w:r w:rsidRPr="004048B0">
          <w:rPr>
            <w:rFonts w:ascii="Calibri" w:hAnsi="Calibri" w:cs="Calibri"/>
            <w:color w:val="000000"/>
          </w:rPr>
          <w:t>ANNUAL REVIEW</w:t>
        </w:r>
      </w:sdtContent>
    </w:sdt>
    <w:r w:rsidRPr="004048B0">
      <w:rPr>
        <w:rFonts w:ascii="Calibri" w:hAnsi="Calibri" w:cs="Calibri"/>
        <w:color w:val="000000"/>
      </w:rPr>
      <w:t xml:space="preserve"> |</w:t>
    </w:r>
    <w:r>
      <w:t xml:space="preserve"> </w:t>
    </w:r>
    <w:sdt>
      <w:sdtPr>
        <w:id w:val="5274541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7</w:t>
        </w:r>
        <w:r>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C5121" w14:textId="77777777" w:rsidR="007D4707" w:rsidRPr="006F5A91" w:rsidRDefault="007D4707" w:rsidP="006F5A91">
    <w:pPr>
      <w:pStyle w:val="Footer"/>
    </w:pPr>
    <w:sdt>
      <w:sdtPr>
        <w:rPr>
          <w:rFonts w:ascii="Calibri" w:hAnsi="Calibri" w:cs="Calibri"/>
          <w:color w:val="000000"/>
          <w:lang w:val="en-AU"/>
        </w:rPr>
        <w:id w:val="1305126051"/>
        <w:placeholder>
          <w:docPart w:val="7B272805FCF549159AF6ABA3DD3DD608"/>
        </w:placeholder>
        <w:temporary/>
        <w15:appearance w15:val="hidden"/>
      </w:sdtPr>
      <w:sdtEndPr>
        <w:rPr>
          <w:lang w:val="en-US"/>
        </w:rPr>
      </w:sdtEndPr>
      <w:sdtContent>
        <w:r w:rsidRPr="004048B0">
          <w:rPr>
            <w:rFonts w:ascii="Calibri" w:hAnsi="Calibri" w:cs="Calibri"/>
            <w:color w:val="000000"/>
          </w:rPr>
          <w:t>ANNUAL REVIEW</w:t>
        </w:r>
      </w:sdtContent>
    </w:sdt>
    <w:r w:rsidRPr="004048B0">
      <w:rPr>
        <w:rFonts w:ascii="Calibri" w:hAnsi="Calibri" w:cs="Calibri"/>
        <w:color w:val="000000"/>
      </w:rPr>
      <w:t xml:space="preserve"> |</w:t>
    </w:r>
    <w:r>
      <w:t xml:space="preserve"> </w:t>
    </w:r>
    <w:sdt>
      <w:sdtPr>
        <w:id w:val="-173006920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6</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A2BD31" w14:textId="77777777" w:rsidR="00C55CB5" w:rsidRDefault="00C55CB5" w:rsidP="006B633A">
      <w:r>
        <w:separator/>
      </w:r>
    </w:p>
  </w:footnote>
  <w:footnote w:type="continuationSeparator" w:id="0">
    <w:p w14:paraId="7D3852E8" w14:textId="77777777" w:rsidR="00C55CB5" w:rsidRDefault="00C55CB5"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46721A"/>
    <w:multiLevelType w:val="hybridMultilevel"/>
    <w:tmpl w:val="44140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0"/>
  </w:num>
  <w:num w:numId="4">
    <w:abstractNumId w:val="5"/>
  </w:num>
  <w:num w:numId="5">
    <w:abstractNumId w:val="7"/>
  </w:num>
  <w:num w:numId="6">
    <w:abstractNumId w:val="4"/>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7D4707"/>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70892"/>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50F88"/>
    <w:rsid w:val="004534B7"/>
    <w:rsid w:val="00455E2B"/>
    <w:rsid w:val="00485282"/>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358D"/>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C2854"/>
    <w:rsid w:val="007D0BCF"/>
    <w:rsid w:val="007D3DFE"/>
    <w:rsid w:val="007D4707"/>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0BB7"/>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C5896"/>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55CB5"/>
    <w:rsid w:val="00C67996"/>
    <w:rsid w:val="00C67BE5"/>
    <w:rsid w:val="00C91409"/>
    <w:rsid w:val="00CC71C8"/>
    <w:rsid w:val="00CD786A"/>
    <w:rsid w:val="00CD7F84"/>
    <w:rsid w:val="00D1516A"/>
    <w:rsid w:val="00D26642"/>
    <w:rsid w:val="00D37C6B"/>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544D"/>
    <w:rsid w:val="00ED6A3D"/>
    <w:rsid w:val="00EE0F8D"/>
    <w:rsid w:val="00EE4DB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E28C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B35E0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B35E06"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9F2936" w:themeColor="accent2"/>
    </w:rPr>
  </w:style>
  <w:style w:type="paragraph" w:customStyle="1" w:styleId="TitleOption2">
    <w:name w:val="TitleOption2"/>
    <w:basedOn w:val="Title"/>
    <w:uiPriority w:val="5"/>
    <w:semiHidden/>
    <w:rsid w:val="00110D36"/>
    <w:rPr>
      <w:color w:val="F07F09" w:themeColor="accent1"/>
    </w:rPr>
  </w:style>
  <w:style w:type="paragraph" w:customStyle="1" w:styleId="TitleOption3">
    <w:name w:val="TitleOption3"/>
    <w:basedOn w:val="Title"/>
    <w:uiPriority w:val="6"/>
    <w:semiHidden/>
    <w:rsid w:val="00110D36"/>
    <w:rPr>
      <w:color w:val="4E8542"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9F2936" w:themeColor="accent2"/>
      <w:spacing w:val="40"/>
      <w:kern w:val="28"/>
      <w:sz w:val="28"/>
    </w:rPr>
  </w:style>
  <w:style w:type="paragraph" w:customStyle="1" w:styleId="TableLeft2">
    <w:name w:val="Table Left 2"/>
    <w:basedOn w:val="Normal"/>
    <w:uiPriority w:val="7"/>
    <w:qFormat/>
    <w:rsid w:val="00133F58"/>
    <w:pPr>
      <w:spacing w:before="120"/>
    </w:pPr>
    <w:rPr>
      <w:color w:val="F07F09" w:themeColor="accent1"/>
      <w:spacing w:val="40"/>
      <w:kern w:val="28"/>
      <w:sz w:val="28"/>
    </w:rPr>
  </w:style>
  <w:style w:type="paragraph" w:customStyle="1" w:styleId="TableLeft3">
    <w:name w:val="Table Left 3"/>
    <w:basedOn w:val="Normal"/>
    <w:uiPriority w:val="7"/>
    <w:qFormat/>
    <w:rsid w:val="00133F58"/>
    <w:pPr>
      <w:spacing w:before="120"/>
    </w:pPr>
    <w:rPr>
      <w:color w:val="323232"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chart" Target="charts/chart1.xml"/><Relationship Id="rId10" Type="http://schemas.openxmlformats.org/officeDocument/2006/relationships/endnotes" Target="endnotes.xml"/><Relationship Id="rId19" Type="http://schemas.openxmlformats.org/officeDocument/2006/relationships/image" Target="media/image7.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yla\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EB52-4352-B9CD-D6F59DF09C77}"/>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EB52-4352-B9CD-D6F59DF09C77}"/>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EB52-4352-B9CD-D6F59DF09C77}"/>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DE6EC82D4BF4D6C92087E8098B45D7D"/>
        <w:category>
          <w:name w:val="General"/>
          <w:gallery w:val="placeholder"/>
        </w:category>
        <w:types>
          <w:type w:val="bbPlcHdr"/>
        </w:types>
        <w:behaviors>
          <w:behavior w:val="content"/>
        </w:behaviors>
        <w:guid w:val="{C8AB96F5-B029-42AC-B976-4CA811B84FF1}"/>
      </w:docPartPr>
      <w:docPartBody>
        <w:p w:rsidR="00000000" w:rsidRDefault="00BB6ED0">
          <w:pPr>
            <w:pStyle w:val="EDE6EC82D4BF4D6C92087E8098B45D7D"/>
          </w:pPr>
          <w:r w:rsidRPr="004048B0">
            <w:rPr>
              <w:noProof/>
            </w:rPr>
            <w:t>|</w:t>
          </w:r>
        </w:p>
      </w:docPartBody>
    </w:docPart>
    <w:docPart>
      <w:docPartPr>
        <w:name w:val="F3F75374AF2C40649127DE1AA24BC1EC"/>
        <w:category>
          <w:name w:val="General"/>
          <w:gallery w:val="placeholder"/>
        </w:category>
        <w:types>
          <w:type w:val="bbPlcHdr"/>
        </w:types>
        <w:behaviors>
          <w:behavior w:val="content"/>
        </w:behaviors>
        <w:guid w:val="{456603E4-43EE-48EE-865B-65C88ED1E620}"/>
      </w:docPartPr>
      <w:docPartBody>
        <w:p w:rsidR="00000000" w:rsidRDefault="00BB6ED0">
          <w:pPr>
            <w:pStyle w:val="F3F75374AF2C40649127DE1AA24BC1EC"/>
          </w:pPr>
          <w:r w:rsidRPr="004048B0">
            <w:t>SUMMARY</w:t>
          </w:r>
        </w:p>
      </w:docPartBody>
    </w:docPart>
    <w:docPart>
      <w:docPartPr>
        <w:name w:val="C69DD7FBDF244FDBA33E62B8239212F0"/>
        <w:category>
          <w:name w:val="General"/>
          <w:gallery w:val="placeholder"/>
        </w:category>
        <w:types>
          <w:type w:val="bbPlcHdr"/>
        </w:types>
        <w:behaviors>
          <w:behavior w:val="content"/>
        </w:behaviors>
        <w:guid w:val="{E7AE6514-F981-416C-864D-4211784BA4B6}"/>
      </w:docPartPr>
      <w:docPartBody>
        <w:p w:rsidR="00507D6E" w:rsidRPr="004048B0" w:rsidRDefault="00BB6ED0" w:rsidP="00BB6ED0">
          <w:pPr>
            <w:pStyle w:val="NormalBold"/>
          </w:pPr>
          <w:r w:rsidRPr="004048B0">
            <w:t xml:space="preserve">Lorem ipsum dolor sit amet, consectetur adipiscing elit, sed do eiusmod tempor incididunt ut labore et dolore magna aliqua. Pellentesque id nibh tortor id aliquet. Purus in mollis </w:t>
          </w:r>
          <w:r w:rsidRPr="004048B0">
            <w:t>nunc sed. Elit duis tristique sollicitudin nibh sit amet commodo nulla. At t</w:t>
          </w:r>
          <w:r w:rsidRPr="004048B0">
            <w:t>ellus at urna condimentum. Nunc non blandit massa enim nec dui nunc. Massa id neque aliquam vestibulum morbi blandit. Amet volutpat consequat mauris nunc congue. Nunc vel risus com</w:t>
          </w:r>
          <w:r w:rsidRPr="004048B0">
            <w:t>modo viverra maecenas. Commodo odio aenean sed adipiscing diam donec adipisc</w:t>
          </w:r>
          <w:r w:rsidRPr="004048B0">
            <w:t xml:space="preserve">ing tristique. </w:t>
          </w:r>
        </w:p>
        <w:p w:rsidR="00BB6ED0" w:rsidRPr="004048B0" w:rsidRDefault="00BB6ED0" w:rsidP="00BB6ED0">
          <w:pPr>
            <w:pStyle w:val="NormalBold"/>
          </w:pPr>
        </w:p>
        <w:p w:rsidR="00BB6ED0" w:rsidRDefault="00BB6ED0">
          <w:pPr>
            <w:pStyle w:val="C69DD7FBDF244FDBA33E62B8239212F0"/>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 Nunc non blandit massa enim nec dui nunc mattis. Nulla malesuada pellentesque elit eget gravida cum. Sit amet nulla facilisi morbi</w:t>
          </w:r>
        </w:p>
      </w:docPartBody>
    </w:docPart>
    <w:docPart>
      <w:docPartPr>
        <w:name w:val="56FAEC88CAA2489C907B8F60BC5D51C5"/>
        <w:category>
          <w:name w:val="General"/>
          <w:gallery w:val="placeholder"/>
        </w:category>
        <w:types>
          <w:type w:val="bbPlcHdr"/>
        </w:types>
        <w:behaviors>
          <w:behavior w:val="content"/>
        </w:behaviors>
        <w:guid w:val="{F44913D6-F1AB-4A6E-9C07-B5B63638CE3B}"/>
      </w:docPartPr>
      <w:docPartBody>
        <w:p w:rsidR="00BB6ED0" w:rsidRDefault="00BB6ED0">
          <w:pPr>
            <w:pStyle w:val="56FAEC88CAA2489C907B8F60BC5D51C5"/>
          </w:pPr>
          <w:r w:rsidRPr="004048B0">
            <w:t>Introduction</w:t>
          </w:r>
        </w:p>
      </w:docPartBody>
    </w:docPart>
    <w:docPart>
      <w:docPartPr>
        <w:name w:val="AFFF80D96B86452DB972E688D11A5CAA"/>
        <w:category>
          <w:name w:val="General"/>
          <w:gallery w:val="placeholder"/>
        </w:category>
        <w:types>
          <w:type w:val="bbPlcHdr"/>
        </w:types>
        <w:behaviors>
          <w:behavior w:val="content"/>
        </w:behaviors>
        <w:guid w:val="{EDAFB815-2837-4F29-91F1-361341827A78}"/>
      </w:docPartPr>
      <w:docPartBody>
        <w:p w:rsidR="00BB6ED0" w:rsidRDefault="00BB6ED0">
          <w:pPr>
            <w:pStyle w:val="AFFF80D96B86452DB972E688D11A5CAA"/>
          </w:pPr>
          <w:r w:rsidRPr="004048B0">
            <w:t>SUBHEADING</w:t>
          </w:r>
        </w:p>
      </w:docPartBody>
    </w:docPart>
    <w:docPart>
      <w:docPartPr>
        <w:name w:val="7B272805FCF549159AF6ABA3DD3DD608"/>
        <w:category>
          <w:name w:val="General"/>
          <w:gallery w:val="placeholder"/>
        </w:category>
        <w:types>
          <w:type w:val="bbPlcHdr"/>
        </w:types>
        <w:behaviors>
          <w:behavior w:val="content"/>
        </w:behaviors>
        <w:guid w:val="{3AC52A18-F593-4B16-AB25-A014CA02498E}"/>
      </w:docPartPr>
      <w:docPartBody>
        <w:p w:rsidR="00BB6ED0" w:rsidRDefault="00BB6ED0">
          <w:pPr>
            <w:pStyle w:val="7B272805FCF549159AF6ABA3DD3DD608"/>
          </w:pPr>
          <w:r w:rsidRPr="004048B0">
            <w:t>SUBHEADING</w:t>
          </w:r>
        </w:p>
      </w:docPartBody>
    </w:docPart>
    <w:docPart>
      <w:docPartPr>
        <w:name w:val="72A82BF6E7D14CFC91DEDE64D194B338"/>
        <w:category>
          <w:name w:val="General"/>
          <w:gallery w:val="placeholder"/>
        </w:category>
        <w:types>
          <w:type w:val="bbPlcHdr"/>
        </w:types>
        <w:behaviors>
          <w:behavior w:val="content"/>
        </w:behaviors>
        <w:guid w:val="{D3C0CD3F-10B2-4145-AF21-7AED8ED3E537}"/>
      </w:docPartPr>
      <w:docPartBody>
        <w:p w:rsidR="00BB6ED0" w:rsidRDefault="00BB6ED0">
          <w:pPr>
            <w:pStyle w:val="72A82BF6E7D14CFC91DEDE64D194B338"/>
          </w:pPr>
          <w:r w:rsidRPr="004048B0">
            <w:rPr>
              <w:rFonts w:ascii="Calibri" w:hAnsi="Calibri" w:cs="Calibri"/>
              <w:color w:val="000000"/>
            </w:rPr>
            <w:t>Lorem ipsum dolor sit amet, consectetur adipiscing elit, sed do eiusmod tempor incididunt ut labore et dolore magna aliqua. Arcu risus quis varius quam quisque id diam vel quam. Volutpat diam ut venenatis tellus in metus. Congue mauris rhoncus aenean vel elit.</w:t>
          </w:r>
        </w:p>
      </w:docPartBody>
    </w:docPart>
    <w:docPart>
      <w:docPartPr>
        <w:name w:val="5E85B4DE5AA04D5EA1D58959BF52A2CF"/>
        <w:category>
          <w:name w:val="General"/>
          <w:gallery w:val="placeholder"/>
        </w:category>
        <w:types>
          <w:type w:val="bbPlcHdr"/>
        </w:types>
        <w:behaviors>
          <w:behavior w:val="content"/>
        </w:behaviors>
        <w:guid w:val="{7766C557-80D0-4C78-9905-CE2B1742F70D}"/>
      </w:docPartPr>
      <w:docPartBody>
        <w:p w:rsidR="00BB6ED0" w:rsidRDefault="00BB6ED0">
          <w:pPr>
            <w:pStyle w:val="5E85B4DE5AA04D5EA1D58959BF52A2CF"/>
          </w:pPr>
          <w:r w:rsidRPr="004048B0">
            <w:t>SUBHEADING</w:t>
          </w:r>
        </w:p>
      </w:docPartBody>
    </w:docPart>
    <w:docPart>
      <w:docPartPr>
        <w:name w:val="9B4CCF088D3B4026A74F20D44AA4D859"/>
        <w:category>
          <w:name w:val="General"/>
          <w:gallery w:val="placeholder"/>
        </w:category>
        <w:types>
          <w:type w:val="bbPlcHdr"/>
        </w:types>
        <w:behaviors>
          <w:behavior w:val="content"/>
        </w:behaviors>
        <w:guid w:val="{9FCDEFF9-6B83-460A-AB7E-50D1198959F2}"/>
      </w:docPartPr>
      <w:docPartBody>
        <w:p w:rsidR="00BB6ED0" w:rsidRDefault="00BB6ED0">
          <w:pPr>
            <w:pStyle w:val="9B4CCF088D3B4026A74F20D44AA4D859"/>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w:t>
          </w:r>
        </w:p>
      </w:docPartBody>
    </w:docPart>
    <w:docPart>
      <w:docPartPr>
        <w:name w:val="CF8E69E5A9324964AEAF1D3C6ED6CFC2"/>
        <w:category>
          <w:name w:val="General"/>
          <w:gallery w:val="placeholder"/>
        </w:category>
        <w:types>
          <w:type w:val="bbPlcHdr"/>
        </w:types>
        <w:behaviors>
          <w:behavior w:val="content"/>
        </w:behaviors>
        <w:guid w:val="{1D6F587A-43EA-4761-A84A-63944AE9A695}"/>
      </w:docPartPr>
      <w:docPartBody>
        <w:p w:rsidR="00BB6ED0" w:rsidRDefault="00BB6ED0">
          <w:pPr>
            <w:pStyle w:val="CF8E69E5A9324964AEAF1D3C6ED6CFC2"/>
          </w:pPr>
          <w:r w:rsidRPr="004048B0">
            <w:t>Figure 1</w:t>
          </w:r>
        </w:p>
      </w:docPartBody>
    </w:docPart>
    <w:docPart>
      <w:docPartPr>
        <w:name w:val="1314CD2AC7B04C28B380D58AA6B63652"/>
        <w:category>
          <w:name w:val="General"/>
          <w:gallery w:val="placeholder"/>
        </w:category>
        <w:types>
          <w:type w:val="bbPlcHdr"/>
        </w:types>
        <w:behaviors>
          <w:behavior w:val="content"/>
        </w:behaviors>
        <w:guid w:val="{E70C4D30-37CA-4E7F-BB81-20C3A78341DA}"/>
      </w:docPartPr>
      <w:docPartBody>
        <w:p w:rsidR="00BB6ED0" w:rsidRDefault="00BB6ED0">
          <w:pPr>
            <w:pStyle w:val="1314CD2AC7B04C28B380D58AA6B63652"/>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42D867DB0A13495DA27F474363DC8BD6"/>
        <w:category>
          <w:name w:val="General"/>
          <w:gallery w:val="placeholder"/>
        </w:category>
        <w:types>
          <w:type w:val="bbPlcHdr"/>
        </w:types>
        <w:behaviors>
          <w:behavior w:val="content"/>
        </w:behaviors>
        <w:guid w:val="{F1042272-C49A-4F86-A175-31D0B7614C8A}"/>
      </w:docPartPr>
      <w:docPartBody>
        <w:p w:rsidR="00BB6ED0" w:rsidRDefault="00BB6ED0">
          <w:pPr>
            <w:pStyle w:val="42D867DB0A13495DA27F474363DC8BD6"/>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60B15982447042B193E7933A4B30DB01"/>
        <w:category>
          <w:name w:val="General"/>
          <w:gallery w:val="placeholder"/>
        </w:category>
        <w:types>
          <w:type w:val="bbPlcHdr"/>
        </w:types>
        <w:behaviors>
          <w:behavior w:val="content"/>
        </w:behaviors>
        <w:guid w:val="{FB7CDDE1-9217-434C-9362-0669C9DE69F3}"/>
      </w:docPartPr>
      <w:docPartBody>
        <w:p w:rsidR="00BB6ED0" w:rsidRPr="004048B0" w:rsidRDefault="00BB6ED0" w:rsidP="00BB6ED0">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rsidR="00BB6ED0" w:rsidRPr="004048B0" w:rsidRDefault="00BB6ED0" w:rsidP="00BB6ED0"/>
        <w:p w:rsidR="00BB6ED0" w:rsidRDefault="00BB6ED0">
          <w:pPr>
            <w:pStyle w:val="60B15982447042B193E7933A4B30DB01"/>
          </w:pPr>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docPartBody>
    </w:docPart>
    <w:docPart>
      <w:docPartPr>
        <w:name w:val="34EA188D1CEC4EF7BDE56E2491EA0796"/>
        <w:category>
          <w:name w:val="General"/>
          <w:gallery w:val="placeholder"/>
        </w:category>
        <w:types>
          <w:type w:val="bbPlcHdr"/>
        </w:types>
        <w:behaviors>
          <w:behavior w:val="content"/>
        </w:behaviors>
        <w:guid w:val="{275CA5CB-34E3-4EBF-80F1-0E7ED92EF0C6}"/>
      </w:docPartPr>
      <w:docPartBody>
        <w:p w:rsidR="00BB6ED0" w:rsidRDefault="00BB6ED0">
          <w:pPr>
            <w:pStyle w:val="34EA188D1CEC4EF7BDE56E2491EA0796"/>
          </w:pPr>
          <w:r w:rsidRPr="004D4384">
            <w:t>Lorem ipsum dolor sit amet, consectetur adipiscing elit.</w:t>
          </w:r>
        </w:p>
      </w:docPartBody>
    </w:docPart>
    <w:docPart>
      <w:docPartPr>
        <w:name w:val="5303FF10525E4ED9900B940C1ECCB964"/>
        <w:category>
          <w:name w:val="General"/>
          <w:gallery w:val="placeholder"/>
        </w:category>
        <w:types>
          <w:type w:val="bbPlcHdr"/>
        </w:types>
        <w:behaviors>
          <w:behavior w:val="content"/>
        </w:behaviors>
        <w:guid w:val="{D5E34516-1908-4457-9855-22FE653E9464}"/>
      </w:docPartPr>
      <w:docPartBody>
        <w:p w:rsidR="00BB6ED0" w:rsidRDefault="00BB6ED0">
          <w:pPr>
            <w:pStyle w:val="5303FF10525E4ED9900B940C1ECCB964"/>
          </w:pPr>
          <w:r w:rsidRPr="004048B0">
            <w:t xml:space="preserve">WHAT’S NEXT </w:t>
          </w:r>
        </w:p>
      </w:docPartBody>
    </w:docPart>
    <w:docPart>
      <w:docPartPr>
        <w:name w:val="A7A22576C13E4FCE8B65F65445BD7D10"/>
        <w:category>
          <w:name w:val="General"/>
          <w:gallery w:val="placeholder"/>
        </w:category>
        <w:types>
          <w:type w:val="bbPlcHdr"/>
        </w:types>
        <w:behaviors>
          <w:behavior w:val="content"/>
        </w:behaviors>
        <w:guid w:val="{E1FBFB19-E37D-4336-9A8F-29806B0BEE44}"/>
      </w:docPartPr>
      <w:docPartBody>
        <w:p w:rsidR="00BB6ED0" w:rsidRPr="004048B0" w:rsidRDefault="00BB6ED0" w:rsidP="00BB6ED0">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BB6ED0" w:rsidRPr="004048B0" w:rsidRDefault="00BB6ED0" w:rsidP="00BB6ED0"/>
        <w:p w:rsidR="00BB6ED0" w:rsidRPr="004048B0" w:rsidRDefault="00BB6ED0" w:rsidP="00BB6ED0">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p w:rsidR="00BB6ED0" w:rsidRPr="004048B0" w:rsidRDefault="00BB6ED0" w:rsidP="00BB6ED0"/>
        <w:p w:rsidR="00BB6ED0" w:rsidRPr="004048B0" w:rsidRDefault="00BB6ED0" w:rsidP="00BB6ED0">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 Mi proin sed libero enim sed. Egestas diam in arcu cursus euismod quis. Massa ultricies mi quis hendrerit dolor magna. Fermentum iaculis eu non diam phasellus vestibulum.</w:t>
          </w:r>
        </w:p>
        <w:p w:rsidR="00BB6ED0" w:rsidRPr="004048B0" w:rsidRDefault="00BB6ED0" w:rsidP="00BB6ED0"/>
        <w:p w:rsidR="00BB6ED0" w:rsidRDefault="00BB6ED0">
          <w:pPr>
            <w:pStyle w:val="A7A22576C13E4FCE8B65F65445BD7D10"/>
          </w:pPr>
          <w:r w:rsidRPr="004048B0">
            <w:t>Eu lobortis elementum nibh tellus molestie nunc non. Consectetur lorem donec massa sapien faucibus et molestie. Consequat interdum varius sit amet mattis vulputate enim. Non enim praesent elementum facilisis leo. Elementum eu facilisis sed odio morbi quis commodo. Bibendum enim facilisis gravida neque convallis a cras semper. Risus in hendrerit gravida rutrum quisque. Aliquam eleifend mi in nulla posuere. Malesuada fames ac turpis egestas maecenas. Molestie ac feugiat sed lectus vestibulum mattis. Eget nullam non nisi est sit amet. Pulvinar elementum integer enim neque. Dui accumsan sit amet nulla facilisi morbi</w:t>
          </w:r>
        </w:p>
      </w:docPartBody>
    </w:docPart>
    <w:docPart>
      <w:docPartPr>
        <w:name w:val="1E3B89E5678D4731BDF9273A883D22C6"/>
        <w:category>
          <w:name w:val="General"/>
          <w:gallery w:val="placeholder"/>
        </w:category>
        <w:types>
          <w:type w:val="bbPlcHdr"/>
        </w:types>
        <w:behaviors>
          <w:behavior w:val="content"/>
        </w:behaviors>
        <w:guid w:val="{616C647C-A9AC-42D9-8E19-8901B72F6D4F}"/>
      </w:docPartPr>
      <w:docPartBody>
        <w:p w:rsidR="00BB6ED0" w:rsidRPr="004048B0" w:rsidRDefault="00BB6ED0" w:rsidP="00BB6ED0">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000000" w:rsidRDefault="00BB6ED0" w:rsidP="00BB6ED0">
          <w:pPr>
            <w:pStyle w:val="1E3B89E5678D4731BDF9273A883D22C6"/>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C4B9B0B272774380B1BE5768FDFE94F1"/>
        <w:category>
          <w:name w:val="General"/>
          <w:gallery w:val="placeholder"/>
        </w:category>
        <w:types>
          <w:type w:val="bbPlcHdr"/>
        </w:types>
        <w:behaviors>
          <w:behavior w:val="content"/>
        </w:behaviors>
        <w:guid w:val="{A364D6CB-61A7-40E2-81DE-711AA014DC95}"/>
      </w:docPartPr>
      <w:docPartBody>
        <w:p w:rsidR="00000000" w:rsidRDefault="00BB6ED0" w:rsidP="00BB6ED0">
          <w:pPr>
            <w:pStyle w:val="C4B9B0B272774380B1BE5768FDFE94F1"/>
          </w:pPr>
          <w:r w:rsidRPr="004048B0">
            <w:t>Q1</w:t>
          </w:r>
        </w:p>
      </w:docPartBody>
    </w:docPart>
    <w:docPart>
      <w:docPartPr>
        <w:name w:val="7D1A5D9657DC4541A02A16FC2053ADD9"/>
        <w:category>
          <w:name w:val="General"/>
          <w:gallery w:val="placeholder"/>
        </w:category>
        <w:types>
          <w:type w:val="bbPlcHdr"/>
        </w:types>
        <w:behaviors>
          <w:behavior w:val="content"/>
        </w:behaviors>
        <w:guid w:val="{EC170599-5CD1-4E85-AF41-827EEE3EB280}"/>
      </w:docPartPr>
      <w:docPartBody>
        <w:p w:rsidR="00000000" w:rsidRDefault="00BB6ED0" w:rsidP="00BB6ED0">
          <w:pPr>
            <w:pStyle w:val="7D1A5D9657DC4541A02A16FC2053ADD9"/>
          </w:pPr>
          <w:r w:rsidRPr="004048B0">
            <w:t>Q2</w:t>
          </w:r>
        </w:p>
      </w:docPartBody>
    </w:docPart>
    <w:docPart>
      <w:docPartPr>
        <w:name w:val="CEBEDB49CF794E8384339C7989F9141F"/>
        <w:category>
          <w:name w:val="General"/>
          <w:gallery w:val="placeholder"/>
        </w:category>
        <w:types>
          <w:type w:val="bbPlcHdr"/>
        </w:types>
        <w:behaviors>
          <w:behavior w:val="content"/>
        </w:behaviors>
        <w:guid w:val="{F3904B65-2DE9-4EA7-A703-4982A2DF212C}"/>
      </w:docPartPr>
      <w:docPartBody>
        <w:p w:rsidR="00000000" w:rsidRDefault="00BB6ED0" w:rsidP="00BB6ED0">
          <w:pPr>
            <w:pStyle w:val="CEBEDB49CF794E8384339C7989F9141F"/>
          </w:pPr>
          <w:r w:rsidRPr="004048B0">
            <w:t>Q3</w:t>
          </w:r>
        </w:p>
      </w:docPartBody>
    </w:docPart>
    <w:docPart>
      <w:docPartPr>
        <w:name w:val="7831BE57AA724F48AFC9D3E1B056EC3F"/>
        <w:category>
          <w:name w:val="General"/>
          <w:gallery w:val="placeholder"/>
        </w:category>
        <w:types>
          <w:type w:val="bbPlcHdr"/>
        </w:types>
        <w:behaviors>
          <w:behavior w:val="content"/>
        </w:behaviors>
        <w:guid w:val="{B0B0AE7E-7873-4E63-B2B7-4F4696F4CAD1}"/>
      </w:docPartPr>
      <w:docPartBody>
        <w:p w:rsidR="00000000" w:rsidRDefault="00BB6ED0" w:rsidP="00BB6ED0">
          <w:pPr>
            <w:pStyle w:val="7831BE57AA724F48AFC9D3E1B056EC3F"/>
          </w:pPr>
          <w:r w:rsidRPr="004048B0">
            <w:t>Q4</w:t>
          </w:r>
        </w:p>
      </w:docPartBody>
    </w:docPart>
    <w:docPart>
      <w:docPartPr>
        <w:name w:val="F679A169F86845339978CA8ECFBEDCC8"/>
        <w:category>
          <w:name w:val="General"/>
          <w:gallery w:val="placeholder"/>
        </w:category>
        <w:types>
          <w:type w:val="bbPlcHdr"/>
        </w:types>
        <w:behaviors>
          <w:behavior w:val="content"/>
        </w:behaviors>
        <w:guid w:val="{6ED22E1F-A6EE-4A93-85ED-EF9B24845B60}"/>
      </w:docPartPr>
      <w:docPartBody>
        <w:p w:rsidR="00000000" w:rsidRDefault="00BB6ED0" w:rsidP="00BB6ED0">
          <w:pPr>
            <w:pStyle w:val="F679A169F86845339978CA8ECFBEDCC8"/>
          </w:pPr>
          <w:r w:rsidRPr="004048B0">
            <w:t>SECTOR 1</w:t>
          </w:r>
        </w:p>
      </w:docPartBody>
    </w:docPart>
    <w:docPart>
      <w:docPartPr>
        <w:name w:val="B71EAEE4EEEE46F397EBE6A8D35742A1"/>
        <w:category>
          <w:name w:val="General"/>
          <w:gallery w:val="placeholder"/>
        </w:category>
        <w:types>
          <w:type w:val="bbPlcHdr"/>
        </w:types>
        <w:behaviors>
          <w:behavior w:val="content"/>
        </w:behaviors>
        <w:guid w:val="{D20C18BB-E21D-423E-A536-F70FE8A486AC}"/>
      </w:docPartPr>
      <w:docPartBody>
        <w:p w:rsidR="00000000" w:rsidRDefault="00BB6ED0" w:rsidP="00BB6ED0">
          <w:pPr>
            <w:pStyle w:val="B71EAEE4EEEE46F397EBE6A8D35742A1"/>
          </w:pPr>
          <w:r w:rsidRPr="004048B0">
            <w:t>4.3</w:t>
          </w:r>
        </w:p>
      </w:docPartBody>
    </w:docPart>
    <w:docPart>
      <w:docPartPr>
        <w:name w:val="8AB91A3E17704D65A08E8DD03578C03B"/>
        <w:category>
          <w:name w:val="General"/>
          <w:gallery w:val="placeholder"/>
        </w:category>
        <w:types>
          <w:type w:val="bbPlcHdr"/>
        </w:types>
        <w:behaviors>
          <w:behavior w:val="content"/>
        </w:behaviors>
        <w:guid w:val="{C5095D58-0037-4BCF-A9C4-B6D057543CE1}"/>
      </w:docPartPr>
      <w:docPartBody>
        <w:p w:rsidR="00000000" w:rsidRDefault="00BB6ED0" w:rsidP="00BB6ED0">
          <w:pPr>
            <w:pStyle w:val="8AB91A3E17704D65A08E8DD03578C03B"/>
          </w:pPr>
          <w:r w:rsidRPr="004048B0">
            <w:t>2.5</w:t>
          </w:r>
        </w:p>
      </w:docPartBody>
    </w:docPart>
    <w:docPart>
      <w:docPartPr>
        <w:name w:val="D90757780FA0426BB21D0FB8E2D824F1"/>
        <w:category>
          <w:name w:val="General"/>
          <w:gallery w:val="placeholder"/>
        </w:category>
        <w:types>
          <w:type w:val="bbPlcHdr"/>
        </w:types>
        <w:behaviors>
          <w:behavior w:val="content"/>
        </w:behaviors>
        <w:guid w:val="{3B75D481-F3C7-430E-83AC-70BB1056EF14}"/>
      </w:docPartPr>
      <w:docPartBody>
        <w:p w:rsidR="00000000" w:rsidRDefault="00BB6ED0" w:rsidP="00BB6ED0">
          <w:pPr>
            <w:pStyle w:val="D90757780FA0426BB21D0FB8E2D824F1"/>
          </w:pPr>
          <w:r w:rsidRPr="004048B0">
            <w:t>3.5</w:t>
          </w:r>
        </w:p>
      </w:docPartBody>
    </w:docPart>
    <w:docPart>
      <w:docPartPr>
        <w:name w:val="582B831D96784BD4B795400BCDDA121D"/>
        <w:category>
          <w:name w:val="General"/>
          <w:gallery w:val="placeholder"/>
        </w:category>
        <w:types>
          <w:type w:val="bbPlcHdr"/>
        </w:types>
        <w:behaviors>
          <w:behavior w:val="content"/>
        </w:behaviors>
        <w:guid w:val="{A03CA907-41D7-4537-BF6F-7AC15B694722}"/>
      </w:docPartPr>
      <w:docPartBody>
        <w:p w:rsidR="00000000" w:rsidRDefault="00BB6ED0" w:rsidP="00BB6ED0">
          <w:pPr>
            <w:pStyle w:val="582B831D96784BD4B795400BCDDA121D"/>
          </w:pPr>
          <w:r w:rsidRPr="004048B0">
            <w:t>4.5</w:t>
          </w:r>
        </w:p>
      </w:docPartBody>
    </w:docPart>
    <w:docPart>
      <w:docPartPr>
        <w:name w:val="C7A70C4C313742768ED55F62149E7762"/>
        <w:category>
          <w:name w:val="General"/>
          <w:gallery w:val="placeholder"/>
        </w:category>
        <w:types>
          <w:type w:val="bbPlcHdr"/>
        </w:types>
        <w:behaviors>
          <w:behavior w:val="content"/>
        </w:behaviors>
        <w:guid w:val="{E5AF607A-3626-4A5D-B5A7-963E8D2D2CE2}"/>
      </w:docPartPr>
      <w:docPartBody>
        <w:p w:rsidR="00000000" w:rsidRDefault="00BB6ED0" w:rsidP="00BB6ED0">
          <w:pPr>
            <w:pStyle w:val="C7A70C4C313742768ED55F62149E7762"/>
          </w:pPr>
          <w:r w:rsidRPr="004048B0">
            <w:t>SECTOR 2</w:t>
          </w:r>
        </w:p>
      </w:docPartBody>
    </w:docPart>
    <w:docPart>
      <w:docPartPr>
        <w:name w:val="9845E107D83943398419C3F7A363DAC4"/>
        <w:category>
          <w:name w:val="General"/>
          <w:gallery w:val="placeholder"/>
        </w:category>
        <w:types>
          <w:type w:val="bbPlcHdr"/>
        </w:types>
        <w:behaviors>
          <w:behavior w:val="content"/>
        </w:behaviors>
        <w:guid w:val="{E64E6816-2CB4-45CC-A290-E610EA5738A2}"/>
      </w:docPartPr>
      <w:docPartBody>
        <w:p w:rsidR="00000000" w:rsidRDefault="00BB6ED0" w:rsidP="00BB6ED0">
          <w:pPr>
            <w:pStyle w:val="9845E107D83943398419C3F7A363DAC4"/>
          </w:pPr>
          <w:r w:rsidRPr="004048B0">
            <w:t>2.4</w:t>
          </w:r>
        </w:p>
      </w:docPartBody>
    </w:docPart>
    <w:docPart>
      <w:docPartPr>
        <w:name w:val="A8F3B629DFCB40A5AEC734B69840EC8D"/>
        <w:category>
          <w:name w:val="General"/>
          <w:gallery w:val="placeholder"/>
        </w:category>
        <w:types>
          <w:type w:val="bbPlcHdr"/>
        </w:types>
        <w:behaviors>
          <w:behavior w:val="content"/>
        </w:behaviors>
        <w:guid w:val="{3A854735-FBE5-47F5-9FE8-E3B99A294EA1}"/>
      </w:docPartPr>
      <w:docPartBody>
        <w:p w:rsidR="00000000" w:rsidRDefault="00BB6ED0" w:rsidP="00BB6ED0">
          <w:pPr>
            <w:pStyle w:val="A8F3B629DFCB40A5AEC734B69840EC8D"/>
          </w:pPr>
          <w:r w:rsidRPr="004048B0">
            <w:t>4.4</w:t>
          </w:r>
        </w:p>
      </w:docPartBody>
    </w:docPart>
    <w:docPart>
      <w:docPartPr>
        <w:name w:val="00601150AA814C409CE6E895D9A32F60"/>
        <w:category>
          <w:name w:val="General"/>
          <w:gallery w:val="placeholder"/>
        </w:category>
        <w:types>
          <w:type w:val="bbPlcHdr"/>
        </w:types>
        <w:behaviors>
          <w:behavior w:val="content"/>
        </w:behaviors>
        <w:guid w:val="{A803D500-EBE9-4F83-9127-C6FA6D6D36F3}"/>
      </w:docPartPr>
      <w:docPartBody>
        <w:p w:rsidR="00000000" w:rsidRDefault="00BB6ED0" w:rsidP="00BB6ED0">
          <w:pPr>
            <w:pStyle w:val="00601150AA814C409CE6E895D9A32F60"/>
          </w:pPr>
          <w:r w:rsidRPr="004048B0">
            <w:t>1.8</w:t>
          </w:r>
        </w:p>
      </w:docPartBody>
    </w:docPart>
    <w:docPart>
      <w:docPartPr>
        <w:name w:val="F9293826096B415B97998B2A8A3DF1EC"/>
        <w:category>
          <w:name w:val="General"/>
          <w:gallery w:val="placeholder"/>
        </w:category>
        <w:types>
          <w:type w:val="bbPlcHdr"/>
        </w:types>
        <w:behaviors>
          <w:behavior w:val="content"/>
        </w:behaviors>
        <w:guid w:val="{C84AF254-0DCA-42C9-8E38-C5723E0FB7CA}"/>
      </w:docPartPr>
      <w:docPartBody>
        <w:p w:rsidR="00000000" w:rsidRDefault="00BB6ED0" w:rsidP="00BB6ED0">
          <w:pPr>
            <w:pStyle w:val="F9293826096B415B97998B2A8A3DF1EC"/>
          </w:pPr>
          <w:r w:rsidRPr="004048B0">
            <w:t>2.8</w:t>
          </w:r>
        </w:p>
      </w:docPartBody>
    </w:docPart>
    <w:docPart>
      <w:docPartPr>
        <w:name w:val="1F2D46FAF7C8467ABE93A87B643FCA66"/>
        <w:category>
          <w:name w:val="General"/>
          <w:gallery w:val="placeholder"/>
        </w:category>
        <w:types>
          <w:type w:val="bbPlcHdr"/>
        </w:types>
        <w:behaviors>
          <w:behavior w:val="content"/>
        </w:behaviors>
        <w:guid w:val="{F8E9B2EA-D190-4B9A-9873-2DEDFBB4C8E4}"/>
      </w:docPartPr>
      <w:docPartBody>
        <w:p w:rsidR="00000000" w:rsidRDefault="00BB6ED0" w:rsidP="00BB6ED0">
          <w:pPr>
            <w:pStyle w:val="1F2D46FAF7C8467ABE93A87B643FCA66"/>
          </w:pPr>
          <w:r w:rsidRPr="004048B0">
            <w:t>SECTOR 3</w:t>
          </w:r>
        </w:p>
      </w:docPartBody>
    </w:docPart>
    <w:docPart>
      <w:docPartPr>
        <w:name w:val="706314F4535D4836B3DC7B58D46A37C8"/>
        <w:category>
          <w:name w:val="General"/>
          <w:gallery w:val="placeholder"/>
        </w:category>
        <w:types>
          <w:type w:val="bbPlcHdr"/>
        </w:types>
        <w:behaviors>
          <w:behavior w:val="content"/>
        </w:behaviors>
        <w:guid w:val="{B11E1FAE-8EA6-480E-9C1B-5EBCA35AC4F0}"/>
      </w:docPartPr>
      <w:docPartBody>
        <w:p w:rsidR="00000000" w:rsidRDefault="00BB6ED0" w:rsidP="00BB6ED0">
          <w:pPr>
            <w:pStyle w:val="706314F4535D4836B3DC7B58D46A37C8"/>
          </w:pPr>
          <w:r w:rsidRPr="004048B0">
            <w:t>2</w:t>
          </w:r>
        </w:p>
      </w:docPartBody>
    </w:docPart>
    <w:docPart>
      <w:docPartPr>
        <w:name w:val="39723F79234E47458ADBA4155653BFC7"/>
        <w:category>
          <w:name w:val="General"/>
          <w:gallery w:val="placeholder"/>
        </w:category>
        <w:types>
          <w:type w:val="bbPlcHdr"/>
        </w:types>
        <w:behaviors>
          <w:behavior w:val="content"/>
        </w:behaviors>
        <w:guid w:val="{717837B0-AE6E-44E7-94C2-B5010DAF28BB}"/>
      </w:docPartPr>
      <w:docPartBody>
        <w:p w:rsidR="00000000" w:rsidRDefault="00BB6ED0" w:rsidP="00BB6ED0">
          <w:pPr>
            <w:pStyle w:val="39723F79234E47458ADBA4155653BFC7"/>
          </w:pPr>
          <w:r w:rsidRPr="004048B0">
            <w:t>2</w:t>
          </w:r>
        </w:p>
      </w:docPartBody>
    </w:docPart>
    <w:docPart>
      <w:docPartPr>
        <w:name w:val="2C7569B1A3AF4EFF9ACCFF0FB5D9F4CB"/>
        <w:category>
          <w:name w:val="General"/>
          <w:gallery w:val="placeholder"/>
        </w:category>
        <w:types>
          <w:type w:val="bbPlcHdr"/>
        </w:types>
        <w:behaviors>
          <w:behavior w:val="content"/>
        </w:behaviors>
        <w:guid w:val="{7AF32949-B6D2-4748-B2E2-BAFE88239004}"/>
      </w:docPartPr>
      <w:docPartBody>
        <w:p w:rsidR="00000000" w:rsidRDefault="00BB6ED0" w:rsidP="00BB6ED0">
          <w:pPr>
            <w:pStyle w:val="2C7569B1A3AF4EFF9ACCFF0FB5D9F4CB"/>
          </w:pPr>
          <w:r w:rsidRPr="004048B0">
            <w:t>3</w:t>
          </w:r>
        </w:p>
      </w:docPartBody>
    </w:docPart>
    <w:docPart>
      <w:docPartPr>
        <w:name w:val="A5D3696CA198447D94C74FC6DEF7AD9A"/>
        <w:category>
          <w:name w:val="General"/>
          <w:gallery w:val="placeholder"/>
        </w:category>
        <w:types>
          <w:type w:val="bbPlcHdr"/>
        </w:types>
        <w:behaviors>
          <w:behavior w:val="content"/>
        </w:behaviors>
        <w:guid w:val="{8B0DB9E2-EE0C-49A5-B000-DFB5876405BB}"/>
      </w:docPartPr>
      <w:docPartBody>
        <w:p w:rsidR="00000000" w:rsidRDefault="00BB6ED0" w:rsidP="00BB6ED0">
          <w:pPr>
            <w:pStyle w:val="A5D3696CA198447D94C74FC6DEF7AD9A"/>
          </w:pPr>
          <w:r w:rsidRPr="004048B0">
            <w:t>5</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ED0"/>
    <w:rsid w:val="00BB6E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eastAsia="en-US"/>
    </w:rPr>
  </w:style>
  <w:style w:type="paragraph" w:customStyle="1" w:styleId="5B68E8B504354C31BC273808AA03D3BF">
    <w:name w:val="5B68E8B504354C31BC273808AA03D3BF"/>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customStyle="1" w:styleId="0FE625CE11C24BD4B793743A190B12ED">
    <w:name w:val="0FE625CE11C24BD4B793743A190B12ED"/>
  </w:style>
  <w:style w:type="character" w:styleId="PlaceholderText">
    <w:name w:val="Placeholder Text"/>
    <w:basedOn w:val="DefaultParagraphFont"/>
    <w:uiPriority w:val="99"/>
    <w:semiHidden/>
    <w:rPr>
      <w:color w:val="808080"/>
    </w:rPr>
  </w:style>
  <w:style w:type="paragraph" w:customStyle="1" w:styleId="6A2AF22A84354670966AE7E76578EB20">
    <w:name w:val="6A2AF22A84354670966AE7E76578EB20"/>
  </w:style>
  <w:style w:type="paragraph" w:customStyle="1" w:styleId="EDE6EC82D4BF4D6C92087E8098B45D7D">
    <w:name w:val="EDE6EC82D4BF4D6C92087E8098B45D7D"/>
  </w:style>
  <w:style w:type="paragraph" w:customStyle="1" w:styleId="EEFA22BD645E4E59A1923DA86E491619">
    <w:name w:val="EEFA22BD645E4E59A1923DA86E491619"/>
  </w:style>
  <w:style w:type="paragraph" w:customStyle="1" w:styleId="F3F75374AF2C40649127DE1AA24BC1EC">
    <w:name w:val="F3F75374AF2C40649127DE1AA24BC1EC"/>
  </w:style>
  <w:style w:type="paragraph" w:customStyle="1" w:styleId="NormalBold">
    <w:name w:val="Normal Bold"/>
    <w:basedOn w:val="Normal"/>
    <w:uiPriority w:val="8"/>
    <w:qFormat/>
    <w:pPr>
      <w:spacing w:after="0" w:line="240" w:lineRule="auto"/>
    </w:pPr>
    <w:rPr>
      <w:rFonts w:eastAsiaTheme="minorHAnsi"/>
      <w:b/>
      <w:bCs/>
      <w:color w:val="FFFFFF" w:themeColor="background1"/>
      <w:lang w:eastAsia="en-US"/>
    </w:rPr>
  </w:style>
  <w:style w:type="paragraph" w:customStyle="1" w:styleId="C69DD7FBDF244FDBA33E62B8239212F0">
    <w:name w:val="C69DD7FBDF244FDBA33E62B8239212F0"/>
  </w:style>
  <w:style w:type="paragraph" w:customStyle="1" w:styleId="56FAEC88CAA2489C907B8F60BC5D51C5">
    <w:name w:val="56FAEC88CAA2489C907B8F60BC5D51C5"/>
  </w:style>
  <w:style w:type="paragraph" w:customStyle="1" w:styleId="AFFF80D96B86452DB972E688D11A5CAA">
    <w:name w:val="AFFF80D96B86452DB972E688D11A5CAA"/>
  </w:style>
  <w:style w:type="paragraph" w:customStyle="1" w:styleId="7B272805FCF549159AF6ABA3DD3DD608">
    <w:name w:val="7B272805FCF549159AF6ABA3DD3DD608"/>
  </w:style>
  <w:style w:type="paragraph" w:customStyle="1" w:styleId="72A82BF6E7D14CFC91DEDE64D194B338">
    <w:name w:val="72A82BF6E7D14CFC91DEDE64D194B338"/>
  </w:style>
  <w:style w:type="paragraph" w:customStyle="1" w:styleId="5E85B4DE5AA04D5EA1D58959BF52A2CF">
    <w:name w:val="5E85B4DE5AA04D5EA1D58959BF52A2CF"/>
  </w:style>
  <w:style w:type="paragraph" w:customStyle="1" w:styleId="9B4CCF088D3B4026A74F20D44AA4D859">
    <w:name w:val="9B4CCF088D3B4026A74F20D44AA4D859"/>
  </w:style>
  <w:style w:type="paragraph" w:customStyle="1" w:styleId="CF8E69E5A9324964AEAF1D3C6ED6CFC2">
    <w:name w:val="CF8E69E5A9324964AEAF1D3C6ED6CFC2"/>
  </w:style>
  <w:style w:type="paragraph" w:customStyle="1" w:styleId="ListHeader">
    <w:name w:val="List Header"/>
    <w:basedOn w:val="Normal"/>
    <w:uiPriority w:val="7"/>
    <w:qFormat/>
    <w:pPr>
      <w:spacing w:before="80" w:after="0" w:line="240" w:lineRule="auto"/>
    </w:pPr>
    <w:rPr>
      <w:rFonts w:eastAsiaTheme="minorHAnsi"/>
      <w:spacing w:val="40"/>
      <w:kern w:val="28"/>
      <w:sz w:val="28"/>
      <w:lang w:eastAsia="en-US"/>
    </w:rPr>
  </w:style>
  <w:style w:type="paragraph" w:customStyle="1" w:styleId="EF35D7E0B2D8476B9CF01C980320ABF7">
    <w:name w:val="EF35D7E0B2D8476B9CF01C980320ABF7"/>
  </w:style>
  <w:style w:type="paragraph" w:customStyle="1" w:styleId="Bullets">
    <w:name w:val="Bullets"/>
    <w:basedOn w:val="Normal"/>
    <w:uiPriority w:val="7"/>
    <w:qFormat/>
    <w:rsid w:val="00BB6ED0"/>
    <w:pPr>
      <w:numPr>
        <w:numId w:val="1"/>
      </w:numPr>
      <w:spacing w:before="120" w:after="0" w:line="240" w:lineRule="auto"/>
      <w:ind w:left="360"/>
    </w:pPr>
    <w:rPr>
      <w:rFonts w:eastAsiaTheme="minorHAnsi"/>
      <w:lang w:eastAsia="en-US"/>
    </w:rPr>
  </w:style>
  <w:style w:type="paragraph" w:customStyle="1" w:styleId="8FB4DEAE45BA43C395DC32A13773267A">
    <w:name w:val="8FB4DEAE45BA43C395DC32A13773267A"/>
  </w:style>
  <w:style w:type="paragraph" w:customStyle="1" w:styleId="4C987004E95845D2BD4F5C45C3695BD8">
    <w:name w:val="4C987004E95845D2BD4F5C45C3695BD8"/>
  </w:style>
  <w:style w:type="paragraph" w:customStyle="1" w:styleId="62A72D3B05D846919F93587B003595F6">
    <w:name w:val="62A72D3B05D846919F93587B003595F6"/>
  </w:style>
  <w:style w:type="paragraph" w:customStyle="1" w:styleId="961A292B870A45EBA5CC26506C089197">
    <w:name w:val="961A292B870A45EBA5CC26506C089197"/>
  </w:style>
  <w:style w:type="paragraph" w:customStyle="1" w:styleId="0D48DC4FEF8F4F269BD6E275CD33397B">
    <w:name w:val="0D48DC4FEF8F4F269BD6E275CD33397B"/>
  </w:style>
  <w:style w:type="paragraph" w:customStyle="1" w:styleId="2A3DCD295CCB41DF8A1FDFD9CDA23A70">
    <w:name w:val="2A3DCD295CCB41DF8A1FDFD9CDA23A70"/>
  </w:style>
  <w:style w:type="paragraph" w:customStyle="1" w:styleId="80E10B77FBCF4C148305C43A0EA516C0">
    <w:name w:val="80E10B77FBCF4C148305C43A0EA516C0"/>
  </w:style>
  <w:style w:type="paragraph" w:customStyle="1" w:styleId="1314CD2AC7B04C28B380D58AA6B63652">
    <w:name w:val="1314CD2AC7B04C28B380D58AA6B63652"/>
  </w:style>
  <w:style w:type="paragraph" w:customStyle="1" w:styleId="09C763AEF5B14134B5528ED38BC79B4D">
    <w:name w:val="09C763AEF5B14134B5528ED38BC79B4D"/>
  </w:style>
  <w:style w:type="paragraph" w:customStyle="1" w:styleId="42D867DB0A13495DA27F474363DC8BD6">
    <w:name w:val="42D867DB0A13495DA27F474363DC8BD6"/>
  </w:style>
  <w:style w:type="paragraph" w:customStyle="1" w:styleId="8982B3A894894BB6A0C4112DFE411D7C">
    <w:name w:val="8982B3A894894BB6A0C4112DFE411D7C"/>
  </w:style>
  <w:style w:type="paragraph" w:customStyle="1" w:styleId="60B15982447042B193E7933A4B30DB01">
    <w:name w:val="60B15982447042B193E7933A4B30DB01"/>
  </w:style>
  <w:style w:type="paragraph" w:customStyle="1" w:styleId="34EA188D1CEC4EF7BDE56E2491EA0796">
    <w:name w:val="34EA188D1CEC4EF7BDE56E2491EA0796"/>
  </w:style>
  <w:style w:type="paragraph" w:customStyle="1" w:styleId="5303FF10525E4ED9900B940C1ECCB964">
    <w:name w:val="5303FF10525E4ED9900B940C1ECCB964"/>
  </w:style>
  <w:style w:type="paragraph" w:customStyle="1" w:styleId="A7A22576C13E4FCE8B65F65445BD7D10">
    <w:name w:val="A7A22576C13E4FCE8B65F65445BD7D10"/>
  </w:style>
  <w:style w:type="character" w:customStyle="1" w:styleId="Heading2Char">
    <w:name w:val="Heading 2 Char"/>
    <w:basedOn w:val="DefaultParagraphFont"/>
    <w:link w:val="Heading2"/>
    <w:uiPriority w:val="1"/>
    <w:rPr>
      <w:rFonts w:eastAsiaTheme="minorHAnsi"/>
      <w:caps/>
      <w:spacing w:val="80"/>
      <w:sz w:val="72"/>
      <w:szCs w:val="72"/>
      <w:lang w:eastAsia="en-US"/>
    </w:rPr>
  </w:style>
  <w:style w:type="paragraph" w:customStyle="1" w:styleId="FCAE7B6B853D46279AF996950EBE1F5E">
    <w:name w:val="FCAE7B6B853D46279AF996950EBE1F5E"/>
  </w:style>
  <w:style w:type="paragraph" w:customStyle="1" w:styleId="B9943D429D084F51BAE326D5AF77CB0C">
    <w:name w:val="B9943D429D084F51BAE326D5AF77CB0C"/>
  </w:style>
  <w:style w:type="paragraph" w:customStyle="1" w:styleId="CDE171DED119422A905A02B60C0AB67F">
    <w:name w:val="CDE171DED119422A905A02B60C0AB67F"/>
  </w:style>
  <w:style w:type="paragraph" w:customStyle="1" w:styleId="F39976319D7842CBA22BC772AE361A25">
    <w:name w:val="F39976319D7842CBA22BC772AE361A25"/>
  </w:style>
  <w:style w:type="paragraph" w:customStyle="1" w:styleId="5D6C3B4612F24A309034AA79774C396C">
    <w:name w:val="5D6C3B4612F24A309034AA79774C396C"/>
  </w:style>
  <w:style w:type="paragraph" w:customStyle="1" w:styleId="0F1B755B4EBF4C41B34C695BFD48929A">
    <w:name w:val="0F1B755B4EBF4C41B34C695BFD48929A"/>
  </w:style>
  <w:style w:type="paragraph" w:customStyle="1" w:styleId="D1F2B92E6CE5409EB3A1554831D5287A">
    <w:name w:val="D1F2B92E6CE5409EB3A1554831D5287A"/>
  </w:style>
  <w:style w:type="paragraph" w:customStyle="1" w:styleId="E95F09EA7FCC4D6EB3F7F7B86A18F7A0">
    <w:name w:val="E95F09EA7FCC4D6EB3F7F7B86A18F7A0"/>
  </w:style>
  <w:style w:type="paragraph" w:customStyle="1" w:styleId="BAF6BE1470A6466CAC434E7AE810958E">
    <w:name w:val="BAF6BE1470A6466CAC434E7AE810958E"/>
  </w:style>
  <w:style w:type="paragraph" w:customStyle="1" w:styleId="BCB11E7D4AD3470B9332168947E7A4DD">
    <w:name w:val="BCB11E7D4AD3470B9332168947E7A4DD"/>
  </w:style>
  <w:style w:type="paragraph" w:customStyle="1" w:styleId="566ACF1694D94FA5BC164B4570571DAD">
    <w:name w:val="566ACF1694D94FA5BC164B4570571DAD"/>
  </w:style>
  <w:style w:type="paragraph" w:customStyle="1" w:styleId="2A80A496C5764E80A35EBB8A3D81EEEC">
    <w:name w:val="2A80A496C5764E80A35EBB8A3D81EEEC"/>
  </w:style>
  <w:style w:type="paragraph" w:customStyle="1" w:styleId="D33D432A65B044F5A7A6C0BF485674B9">
    <w:name w:val="D33D432A65B044F5A7A6C0BF485674B9"/>
  </w:style>
  <w:style w:type="paragraph" w:customStyle="1" w:styleId="BEED80D013034AFD8C1FD108663F0EB4">
    <w:name w:val="BEED80D013034AFD8C1FD108663F0EB4"/>
  </w:style>
  <w:style w:type="paragraph" w:customStyle="1" w:styleId="5D9C867E02B74FF3AF66AFBE806AA2CD">
    <w:name w:val="5D9C867E02B74FF3AF66AFBE806AA2CD"/>
  </w:style>
  <w:style w:type="paragraph" w:customStyle="1" w:styleId="D9A5E41593704D5F829B8A93E2089C6F">
    <w:name w:val="D9A5E41593704D5F829B8A93E2089C6F"/>
  </w:style>
  <w:style w:type="paragraph" w:customStyle="1" w:styleId="6ECCFB99ECA54EB7B83F3C450D22BD32">
    <w:name w:val="6ECCFB99ECA54EB7B83F3C450D22BD32"/>
  </w:style>
  <w:style w:type="paragraph" w:customStyle="1" w:styleId="93F20118887B4A288D13A4686AB251CD">
    <w:name w:val="93F20118887B4A288D13A4686AB251CD"/>
  </w:style>
  <w:style w:type="paragraph" w:customStyle="1" w:styleId="418D460AB86C46A8B0F3D607569CBEAA">
    <w:name w:val="418D460AB86C46A8B0F3D607569CBEAA"/>
  </w:style>
  <w:style w:type="paragraph" w:customStyle="1" w:styleId="7B48FF226D3A4901A76F4865E8270600">
    <w:name w:val="7B48FF226D3A4901A76F4865E8270600"/>
  </w:style>
  <w:style w:type="paragraph" w:customStyle="1" w:styleId="D69F3B4AF1B0427C8D82110DE90D8F0C">
    <w:name w:val="D69F3B4AF1B0427C8D82110DE90D8F0C"/>
  </w:style>
  <w:style w:type="paragraph" w:customStyle="1" w:styleId="1E3B89E5678D4731BDF9273A883D22C6">
    <w:name w:val="1E3B89E5678D4731BDF9273A883D22C6"/>
    <w:rsid w:val="00BB6ED0"/>
  </w:style>
  <w:style w:type="paragraph" w:customStyle="1" w:styleId="C4B9B0B272774380B1BE5768FDFE94F1">
    <w:name w:val="C4B9B0B272774380B1BE5768FDFE94F1"/>
    <w:rsid w:val="00BB6ED0"/>
  </w:style>
  <w:style w:type="paragraph" w:customStyle="1" w:styleId="7D1A5D9657DC4541A02A16FC2053ADD9">
    <w:name w:val="7D1A5D9657DC4541A02A16FC2053ADD9"/>
    <w:rsid w:val="00BB6ED0"/>
  </w:style>
  <w:style w:type="paragraph" w:customStyle="1" w:styleId="CEBEDB49CF794E8384339C7989F9141F">
    <w:name w:val="CEBEDB49CF794E8384339C7989F9141F"/>
    <w:rsid w:val="00BB6ED0"/>
  </w:style>
  <w:style w:type="paragraph" w:customStyle="1" w:styleId="7831BE57AA724F48AFC9D3E1B056EC3F">
    <w:name w:val="7831BE57AA724F48AFC9D3E1B056EC3F"/>
    <w:rsid w:val="00BB6ED0"/>
  </w:style>
  <w:style w:type="paragraph" w:customStyle="1" w:styleId="F679A169F86845339978CA8ECFBEDCC8">
    <w:name w:val="F679A169F86845339978CA8ECFBEDCC8"/>
    <w:rsid w:val="00BB6ED0"/>
  </w:style>
  <w:style w:type="paragraph" w:customStyle="1" w:styleId="B71EAEE4EEEE46F397EBE6A8D35742A1">
    <w:name w:val="B71EAEE4EEEE46F397EBE6A8D35742A1"/>
    <w:rsid w:val="00BB6ED0"/>
  </w:style>
  <w:style w:type="paragraph" w:customStyle="1" w:styleId="8AB91A3E17704D65A08E8DD03578C03B">
    <w:name w:val="8AB91A3E17704D65A08E8DD03578C03B"/>
    <w:rsid w:val="00BB6ED0"/>
  </w:style>
  <w:style w:type="paragraph" w:customStyle="1" w:styleId="D90757780FA0426BB21D0FB8E2D824F1">
    <w:name w:val="D90757780FA0426BB21D0FB8E2D824F1"/>
    <w:rsid w:val="00BB6ED0"/>
  </w:style>
  <w:style w:type="paragraph" w:customStyle="1" w:styleId="582B831D96784BD4B795400BCDDA121D">
    <w:name w:val="582B831D96784BD4B795400BCDDA121D"/>
    <w:rsid w:val="00BB6ED0"/>
  </w:style>
  <w:style w:type="paragraph" w:customStyle="1" w:styleId="C7A70C4C313742768ED55F62149E7762">
    <w:name w:val="C7A70C4C313742768ED55F62149E7762"/>
    <w:rsid w:val="00BB6ED0"/>
  </w:style>
  <w:style w:type="paragraph" w:customStyle="1" w:styleId="9845E107D83943398419C3F7A363DAC4">
    <w:name w:val="9845E107D83943398419C3F7A363DAC4"/>
    <w:rsid w:val="00BB6ED0"/>
  </w:style>
  <w:style w:type="paragraph" w:customStyle="1" w:styleId="A8F3B629DFCB40A5AEC734B69840EC8D">
    <w:name w:val="A8F3B629DFCB40A5AEC734B69840EC8D"/>
    <w:rsid w:val="00BB6ED0"/>
  </w:style>
  <w:style w:type="paragraph" w:customStyle="1" w:styleId="00601150AA814C409CE6E895D9A32F60">
    <w:name w:val="00601150AA814C409CE6E895D9A32F60"/>
    <w:rsid w:val="00BB6ED0"/>
  </w:style>
  <w:style w:type="paragraph" w:customStyle="1" w:styleId="F9293826096B415B97998B2A8A3DF1EC">
    <w:name w:val="F9293826096B415B97998B2A8A3DF1EC"/>
    <w:rsid w:val="00BB6ED0"/>
  </w:style>
  <w:style w:type="paragraph" w:customStyle="1" w:styleId="1F2D46FAF7C8467ABE93A87B643FCA66">
    <w:name w:val="1F2D46FAF7C8467ABE93A87B643FCA66"/>
    <w:rsid w:val="00BB6ED0"/>
  </w:style>
  <w:style w:type="paragraph" w:customStyle="1" w:styleId="706314F4535D4836B3DC7B58D46A37C8">
    <w:name w:val="706314F4535D4836B3DC7B58D46A37C8"/>
    <w:rsid w:val="00BB6ED0"/>
  </w:style>
  <w:style w:type="paragraph" w:customStyle="1" w:styleId="39723F79234E47458ADBA4155653BFC7">
    <w:name w:val="39723F79234E47458ADBA4155653BFC7"/>
    <w:rsid w:val="00BB6ED0"/>
  </w:style>
  <w:style w:type="paragraph" w:customStyle="1" w:styleId="2C7569B1A3AF4EFF9ACCFF0FB5D9F4CB">
    <w:name w:val="2C7569B1A3AF4EFF9ACCFF0FB5D9F4CB"/>
    <w:rsid w:val="00BB6ED0"/>
  </w:style>
  <w:style w:type="paragraph" w:customStyle="1" w:styleId="A5D3696CA198447D94C74FC6DEF7AD9A">
    <w:name w:val="A5D3696CA198447D94C74FC6DEF7AD9A"/>
    <w:rsid w:val="00BB6ED0"/>
  </w:style>
  <w:style w:type="paragraph" w:customStyle="1" w:styleId="B12D91698D5C4BF380E8E0B953CD7917">
    <w:name w:val="B12D91698D5C4BF380E8E0B953CD7917"/>
    <w:rsid w:val="00BB6ED0"/>
  </w:style>
  <w:style w:type="paragraph" w:customStyle="1" w:styleId="8C1D894CA0904D52B66C3C3E9E247BF3">
    <w:name w:val="8C1D894CA0904D52B66C3C3E9E247BF3"/>
    <w:rsid w:val="00BB6E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7</Pages>
  <Words>1056</Words>
  <Characters>6020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2020-12-19T05:35:00Z</dcterms:created>
  <dcterms:modified xsi:type="dcterms:W3CDTF">2020-12-19T19:26:00Z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